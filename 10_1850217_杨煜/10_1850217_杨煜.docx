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B138A1" w:rsidRPr="001E4DF9" w:rsidRDefault="00B138A1" w:rsidP="001D0743">
      <w:pPr>
        <w:rPr>
          <w:lang w:eastAsia="zh-CN"/>
        </w:rPr>
      </w:pPr>
    </w:p>
    <w:p w:rsidR="00240D9D" w:rsidRPr="00ED4D76" w:rsidRDefault="006B13EF" w:rsidP="001D0743">
      <w:pPr>
        <w:pStyle w:val="aff4"/>
      </w:pPr>
      <w:r>
        <w:rPr>
          <w:rFonts w:hint="eastAsia"/>
        </w:rPr>
        <w:t>项目说明文档</w:t>
      </w:r>
    </w:p>
    <w:p w:rsidR="00404CF0" w:rsidRPr="00ED4D76" w:rsidRDefault="00404CF0" w:rsidP="001D0743">
      <w:pPr>
        <w:rPr>
          <w:lang w:eastAsia="zh-CN"/>
        </w:rPr>
      </w:pPr>
    </w:p>
    <w:p w:rsidR="00404CF0" w:rsidRPr="00ED4D76" w:rsidRDefault="00404CF0" w:rsidP="001D0743">
      <w:pPr>
        <w:rPr>
          <w:lang w:eastAsia="zh-CN"/>
        </w:rPr>
      </w:pPr>
    </w:p>
    <w:p w:rsidR="009035C9" w:rsidRPr="00ED4D76" w:rsidRDefault="006B13EF" w:rsidP="009035C9">
      <w:pPr>
        <w:pStyle w:val="aff5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数据结构课程设计</w:t>
      </w:r>
    </w:p>
    <w:p w:rsidR="009035C9" w:rsidRPr="006B13EF" w:rsidRDefault="009035C9" w:rsidP="006B13EF">
      <w:pPr>
        <w:pStyle w:val="aff5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E04E3B">
        <w:rPr>
          <w:rFonts w:hint="eastAsia"/>
          <w:lang w:eastAsia="zh-CN"/>
        </w:rPr>
        <w:t>8种排序算法的比较案例</w:t>
      </w:r>
    </w:p>
    <w:p w:rsidR="009035C9" w:rsidRPr="00ED4D76" w:rsidRDefault="009035C9" w:rsidP="009035C9">
      <w:pPr>
        <w:pStyle w:val="aff5"/>
        <w:jc w:val="right"/>
        <w:rPr>
          <w:lang w:eastAsia="zh-CN"/>
        </w:rPr>
      </w:pPr>
    </w:p>
    <w:p w:rsidR="00AB4DCF" w:rsidRPr="00ED4D76" w:rsidRDefault="00AB4DCF" w:rsidP="001D0743">
      <w:pPr>
        <w:rPr>
          <w:lang w:eastAsia="zh-CN"/>
        </w:rPr>
      </w:pPr>
    </w:p>
    <w:p w:rsidR="00B138A1" w:rsidRPr="00ED4D76" w:rsidRDefault="00B00433" w:rsidP="001D0743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:rsidR="00B138A1" w:rsidRPr="00ED4D76" w:rsidRDefault="00B138A1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6F1CF2" w:rsidRPr="00ED4D76" w:rsidRDefault="006F1CF2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251029">
        <w:rPr>
          <w:rFonts w:ascii="宋体" w:hAnsi="宋体" w:hint="eastAsia"/>
          <w:u w:val="single"/>
          <w:lang w:eastAsia="zh-CN"/>
        </w:rPr>
        <w:t>杨煜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:rsidR="003806AD" w:rsidRPr="00ED4D76" w:rsidRDefault="003806AD" w:rsidP="003806AD">
      <w:pPr>
        <w:pStyle w:val="aff7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251029">
        <w:rPr>
          <w:rFonts w:ascii="宋体" w:hAnsi="宋体" w:hint="eastAsia"/>
          <w:u w:val="single"/>
          <w:lang w:eastAsia="zh-CN"/>
        </w:rPr>
        <w:t>1850217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:rsidR="003806AD" w:rsidRPr="00ED4D76" w:rsidRDefault="003806AD" w:rsidP="003806AD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B13EF"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:rsidR="006F1CF2" w:rsidRPr="00ED4D76" w:rsidRDefault="00AB4DCF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A4475E" w:rsidRPr="00ED4D76">
        <w:rPr>
          <w:rFonts w:ascii="宋体" w:hAnsi="宋体" w:hint="eastAsia"/>
          <w:u w:val="single"/>
          <w:lang w:eastAsia="zh-CN"/>
        </w:rPr>
        <w:t xml:space="preserve">     </w:t>
      </w:r>
      <w:r w:rsidRPr="00ED4D76">
        <w:rPr>
          <w:rFonts w:ascii="宋体" w:hAnsi="宋体" w:hint="eastAsia"/>
          <w:u w:val="single"/>
          <w:lang w:eastAsia="zh-CN"/>
        </w:rPr>
        <w:t xml:space="preserve">软件学院 软件工程 </w:t>
      </w:r>
    </w:p>
    <w:p w:rsidR="00B138A1" w:rsidRPr="00ED4D76" w:rsidRDefault="00B138A1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B138A1" w:rsidRPr="00ED4D76" w:rsidRDefault="00AB4DCF" w:rsidP="001D0743">
      <w:pPr>
        <w:pStyle w:val="aff8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:rsidR="00AB4DCF" w:rsidRPr="006B13EF" w:rsidRDefault="00AB4DCF" w:rsidP="006B13EF">
      <w:pPr>
        <w:pStyle w:val="aff9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:rsidR="00056E90" w:rsidRPr="00ED4D76" w:rsidRDefault="00056E90" w:rsidP="001D0743">
      <w:pPr>
        <w:rPr>
          <w:lang w:eastAsia="zh-CN"/>
        </w:rPr>
      </w:pPr>
    </w:p>
    <w:p w:rsidR="00E53577" w:rsidRPr="00ED4D76" w:rsidRDefault="00E53577" w:rsidP="001D0743">
      <w:pPr>
        <w:rPr>
          <w:lang w:eastAsia="zh-CN"/>
        </w:rPr>
      </w:pPr>
    </w:p>
    <w:p w:rsidR="00E53577" w:rsidRPr="00ED4D76" w:rsidRDefault="00E53577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  <w:sectPr w:rsidR="00B138A1" w:rsidRPr="00ED4D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</w:p>
    <w:p w:rsidR="00B138A1" w:rsidRPr="00ED4D76" w:rsidRDefault="00B138A1" w:rsidP="001D0743">
      <w:pPr>
        <w:pStyle w:val="afff1"/>
        <w:rPr>
          <w:lang w:eastAsia="zh-CN"/>
        </w:rPr>
      </w:pPr>
      <w:r w:rsidRPr="00ED4D76">
        <w:rPr>
          <w:rFonts w:hint="eastAsia"/>
          <w:lang w:eastAsia="zh-CN"/>
        </w:rPr>
        <w:lastRenderedPageBreak/>
        <w:t>目</w:t>
      </w:r>
      <w:r w:rsidRPr="00ED4D76">
        <w:rPr>
          <w:rFonts w:hint="eastAsia"/>
          <w:lang w:eastAsia="zh-CN"/>
        </w:rPr>
        <w:t xml:space="preserve">    </w:t>
      </w:r>
      <w:r w:rsidRPr="00ED4D76">
        <w:rPr>
          <w:rFonts w:hint="eastAsia"/>
          <w:lang w:eastAsia="zh-CN"/>
        </w:rPr>
        <w:t>录</w:t>
      </w:r>
    </w:p>
    <w:p w:rsidR="002E0443" w:rsidRDefault="00572339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r w:rsidRPr="00ED4D76">
        <w:fldChar w:fldCharType="begin"/>
      </w:r>
      <w:r w:rsidR="00B138A1" w:rsidRPr="00ED4D76">
        <w:instrText xml:space="preserve"> </w:instrText>
      </w:r>
      <w:r w:rsidR="00B138A1" w:rsidRPr="00ED4D76">
        <w:rPr>
          <w:rFonts w:hint="eastAsia"/>
        </w:rPr>
        <w:instrText>TOC \o "1-3" \h \z \u</w:instrText>
      </w:r>
      <w:r w:rsidR="00B138A1" w:rsidRPr="00ED4D76">
        <w:instrText xml:space="preserve"> </w:instrText>
      </w:r>
      <w:r w:rsidRPr="00ED4D76">
        <w:fldChar w:fldCharType="separate"/>
      </w:r>
      <w:hyperlink w:anchor="_Toc26282589" w:history="1">
        <w:r w:rsidR="002E0443" w:rsidRPr="002104D1">
          <w:rPr>
            <w:rStyle w:val="aff1"/>
            <w:noProof/>
          </w:rPr>
          <w:t xml:space="preserve">1  </w:t>
        </w:r>
        <w:r w:rsidR="002E0443" w:rsidRPr="002104D1">
          <w:rPr>
            <w:rStyle w:val="aff1"/>
            <w:noProof/>
          </w:rPr>
          <w:t>分析</w:t>
        </w:r>
        <w:r w:rsidR="002E0443">
          <w:rPr>
            <w:noProof/>
            <w:webHidden/>
          </w:rPr>
          <w:tab/>
        </w:r>
        <w:r w:rsidR="002E0443">
          <w:rPr>
            <w:noProof/>
            <w:webHidden/>
          </w:rPr>
          <w:fldChar w:fldCharType="begin"/>
        </w:r>
        <w:r w:rsidR="002E0443">
          <w:rPr>
            <w:noProof/>
            <w:webHidden/>
          </w:rPr>
          <w:instrText xml:space="preserve"> PAGEREF _Toc26282589 \h </w:instrText>
        </w:r>
        <w:r w:rsidR="002E0443">
          <w:rPr>
            <w:noProof/>
            <w:webHidden/>
          </w:rPr>
        </w:r>
        <w:r w:rsidR="002E0443">
          <w:rPr>
            <w:noProof/>
            <w:webHidden/>
          </w:rPr>
          <w:fldChar w:fldCharType="separate"/>
        </w:r>
        <w:r w:rsidR="002E0443">
          <w:rPr>
            <w:noProof/>
            <w:webHidden/>
          </w:rPr>
          <w:t>1</w:t>
        </w:r>
        <w:r w:rsidR="002E0443">
          <w:rPr>
            <w:noProof/>
            <w:webHidden/>
          </w:rPr>
          <w:fldChar w:fldCharType="end"/>
        </w:r>
      </w:hyperlink>
    </w:p>
    <w:p w:rsidR="002E0443" w:rsidRDefault="002E0443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282590" w:history="1">
        <w:r w:rsidRPr="002104D1">
          <w:rPr>
            <w:rStyle w:val="aff1"/>
            <w:noProof/>
          </w:rPr>
          <w:t xml:space="preserve">1.1 </w:t>
        </w:r>
        <w:r w:rsidRPr="002104D1">
          <w:rPr>
            <w:rStyle w:val="aff1"/>
            <w:noProof/>
          </w:rPr>
          <w:t>项目简介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_Toc26282590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E0443" w:rsidRDefault="002E0443" w:rsidP="002E0443">
      <w:pPr>
        <w:pStyle w:val="TOC2"/>
        <w:tabs>
          <w:tab w:val="left" w:pos="1380"/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282591" w:history="1">
        <w:r w:rsidRPr="002104D1">
          <w:rPr>
            <w:rStyle w:val="aff1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 w:bidi="ar-SA"/>
          </w:rPr>
          <w:tab/>
        </w:r>
        <w:bookmarkStart w:id="0" w:name="_GoBack"/>
        <w:bookmarkEnd w:id="0"/>
        <w:r w:rsidRPr="002104D1">
          <w:rPr>
            <w:rStyle w:val="aff1"/>
            <w:noProof/>
          </w:rPr>
          <w:t>项目要求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_Toc26282591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E0443" w:rsidRDefault="002E0443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26282592" w:history="1">
        <w:r w:rsidRPr="002104D1">
          <w:rPr>
            <w:rStyle w:val="aff1"/>
            <w:noProof/>
          </w:rPr>
          <w:t xml:space="preserve">2 </w:t>
        </w:r>
        <w:r w:rsidRPr="002104D1">
          <w:rPr>
            <w:rStyle w:val="aff1"/>
            <w:noProof/>
          </w:rPr>
          <w:t>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_Toc26282592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E0443" w:rsidRDefault="002E0443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282593" w:history="1">
        <w:r w:rsidRPr="002104D1">
          <w:rPr>
            <w:rStyle w:val="aff1"/>
            <w:noProof/>
          </w:rPr>
          <w:t xml:space="preserve">2.1 </w:t>
        </w:r>
        <w:r w:rsidRPr="002104D1">
          <w:rPr>
            <w:rStyle w:val="aff1"/>
            <w:noProof/>
          </w:rPr>
          <w:t>冒泡排序的实现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_Toc26282593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E0443" w:rsidRDefault="002E0443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282594" w:history="1">
        <w:r w:rsidRPr="002104D1">
          <w:rPr>
            <w:rStyle w:val="aff1"/>
            <w:noProof/>
          </w:rPr>
          <w:t xml:space="preserve">2.1.1 </w:t>
        </w:r>
        <w:r w:rsidRPr="002104D1">
          <w:rPr>
            <w:rStyle w:val="aff1"/>
            <w:noProof/>
          </w:rPr>
          <w:t>冒泡排序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_Toc26282594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E0443" w:rsidRDefault="002E0443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282595" w:history="1">
        <w:r w:rsidRPr="002104D1">
          <w:rPr>
            <w:rStyle w:val="aff1"/>
            <w:noProof/>
          </w:rPr>
          <w:t xml:space="preserve">2.1.2 </w:t>
        </w:r>
        <w:r w:rsidRPr="002104D1">
          <w:rPr>
            <w:rStyle w:val="aff1"/>
            <w:noProof/>
          </w:rPr>
          <w:t>冒泡排序核心代码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_Toc26282595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E0443" w:rsidRDefault="002E0443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282596" w:history="1">
        <w:r w:rsidRPr="002104D1">
          <w:rPr>
            <w:rStyle w:val="aff1"/>
            <w:noProof/>
          </w:rPr>
          <w:t xml:space="preserve">2.2 </w:t>
        </w:r>
        <w:r w:rsidRPr="002104D1">
          <w:rPr>
            <w:rStyle w:val="aff1"/>
            <w:noProof/>
          </w:rPr>
          <w:t>选择排序的实现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_Toc26282596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E0443" w:rsidRDefault="002E0443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282597" w:history="1">
        <w:r w:rsidRPr="002104D1">
          <w:rPr>
            <w:rStyle w:val="aff1"/>
            <w:noProof/>
          </w:rPr>
          <w:t xml:space="preserve">2.2.1 </w:t>
        </w:r>
        <w:r w:rsidRPr="002104D1">
          <w:rPr>
            <w:rStyle w:val="aff1"/>
            <w:noProof/>
          </w:rPr>
          <w:t>选择排序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_Toc26282597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E0443" w:rsidRDefault="002E0443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282598" w:history="1">
        <w:r w:rsidRPr="002104D1">
          <w:rPr>
            <w:rStyle w:val="aff1"/>
            <w:noProof/>
          </w:rPr>
          <w:t xml:space="preserve">2.2.2 </w:t>
        </w:r>
        <w:r w:rsidRPr="002104D1">
          <w:rPr>
            <w:rStyle w:val="aff1"/>
            <w:noProof/>
          </w:rPr>
          <w:t>选择排序核心代码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_Toc26282598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E0443" w:rsidRDefault="002E0443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282599" w:history="1">
        <w:r w:rsidRPr="002104D1">
          <w:rPr>
            <w:rStyle w:val="aff1"/>
            <w:noProof/>
          </w:rPr>
          <w:t xml:space="preserve">2.3 </w:t>
        </w:r>
        <w:r w:rsidRPr="002104D1">
          <w:rPr>
            <w:rStyle w:val="aff1"/>
            <w:noProof/>
          </w:rPr>
          <w:t>直接插入排序的实现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_Toc26282599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E0443" w:rsidRDefault="002E0443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282600" w:history="1">
        <w:r w:rsidRPr="002104D1">
          <w:rPr>
            <w:rStyle w:val="aff1"/>
            <w:noProof/>
          </w:rPr>
          <w:t xml:space="preserve">2.3.1 </w:t>
        </w:r>
        <w:r w:rsidRPr="002104D1">
          <w:rPr>
            <w:rStyle w:val="aff1"/>
            <w:noProof/>
          </w:rPr>
          <w:t>直接插入排序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_Toc26282600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E0443" w:rsidRDefault="002E0443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282601" w:history="1">
        <w:r w:rsidRPr="002104D1">
          <w:rPr>
            <w:rStyle w:val="aff1"/>
            <w:noProof/>
          </w:rPr>
          <w:t xml:space="preserve">2.3.2 </w:t>
        </w:r>
        <w:r w:rsidRPr="002104D1">
          <w:rPr>
            <w:rStyle w:val="aff1"/>
            <w:noProof/>
          </w:rPr>
          <w:t>直接插入排序核心代码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_Toc26282601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E0443" w:rsidRDefault="002E0443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282602" w:history="1">
        <w:r w:rsidRPr="002104D1">
          <w:rPr>
            <w:rStyle w:val="aff1"/>
            <w:noProof/>
          </w:rPr>
          <w:t xml:space="preserve">2.4 </w:t>
        </w:r>
        <w:r w:rsidRPr="002104D1">
          <w:rPr>
            <w:rStyle w:val="aff1"/>
            <w:noProof/>
          </w:rPr>
          <w:t>希尔排序的实现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_Toc26282602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E0443" w:rsidRDefault="002E0443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282603" w:history="1">
        <w:r w:rsidRPr="002104D1">
          <w:rPr>
            <w:rStyle w:val="aff1"/>
            <w:noProof/>
          </w:rPr>
          <w:t xml:space="preserve">2.4.1 </w:t>
        </w:r>
        <w:r w:rsidRPr="002104D1">
          <w:rPr>
            <w:rStyle w:val="aff1"/>
            <w:noProof/>
          </w:rPr>
          <w:t>希尔排序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_Toc26282603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E0443" w:rsidRDefault="002E0443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282604" w:history="1">
        <w:r w:rsidRPr="002104D1">
          <w:rPr>
            <w:rStyle w:val="aff1"/>
            <w:noProof/>
          </w:rPr>
          <w:t xml:space="preserve">2.4.2 </w:t>
        </w:r>
        <w:r w:rsidRPr="002104D1">
          <w:rPr>
            <w:rStyle w:val="aff1"/>
            <w:noProof/>
          </w:rPr>
          <w:t>希尔排序核心代码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_Toc26282604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E0443" w:rsidRDefault="002E0443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282605" w:history="1">
        <w:r w:rsidRPr="002104D1">
          <w:rPr>
            <w:rStyle w:val="aff1"/>
            <w:noProof/>
          </w:rPr>
          <w:t xml:space="preserve">2.5 </w:t>
        </w:r>
        <w:r w:rsidRPr="002104D1">
          <w:rPr>
            <w:rStyle w:val="aff1"/>
            <w:noProof/>
          </w:rPr>
          <w:t>快速排序的实现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_Toc26282605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E0443" w:rsidRDefault="002E0443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282606" w:history="1">
        <w:r w:rsidRPr="002104D1">
          <w:rPr>
            <w:rStyle w:val="aff1"/>
            <w:noProof/>
          </w:rPr>
          <w:t xml:space="preserve">2.5.1 </w:t>
        </w:r>
        <w:r w:rsidRPr="002104D1">
          <w:rPr>
            <w:rStyle w:val="aff1"/>
            <w:noProof/>
          </w:rPr>
          <w:t>快速排序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_Toc26282606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E0443" w:rsidRDefault="002E0443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282607" w:history="1">
        <w:r w:rsidRPr="002104D1">
          <w:rPr>
            <w:rStyle w:val="aff1"/>
            <w:noProof/>
          </w:rPr>
          <w:t xml:space="preserve">2.5.2 </w:t>
        </w:r>
        <w:r w:rsidRPr="002104D1">
          <w:rPr>
            <w:rStyle w:val="aff1"/>
            <w:noProof/>
          </w:rPr>
          <w:t>快速排序核心代码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_Toc26282607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E0443" w:rsidRDefault="002E0443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282608" w:history="1">
        <w:r w:rsidRPr="002104D1">
          <w:rPr>
            <w:rStyle w:val="aff1"/>
            <w:noProof/>
          </w:rPr>
          <w:t>2.6</w:t>
        </w:r>
        <w:r w:rsidRPr="002104D1">
          <w:rPr>
            <w:rStyle w:val="aff1"/>
            <w:noProof/>
          </w:rPr>
          <w:t>堆排序的实现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_Toc26282608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E0443" w:rsidRDefault="002E0443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282609" w:history="1">
        <w:r w:rsidRPr="002104D1">
          <w:rPr>
            <w:rStyle w:val="aff1"/>
            <w:noProof/>
          </w:rPr>
          <w:t xml:space="preserve">2.6.1 </w:t>
        </w:r>
        <w:r w:rsidRPr="002104D1">
          <w:rPr>
            <w:rStyle w:val="aff1"/>
            <w:noProof/>
          </w:rPr>
          <w:t>堆排序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_Toc26282609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E0443" w:rsidRDefault="002E0443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282610" w:history="1">
        <w:r w:rsidRPr="002104D1">
          <w:rPr>
            <w:rStyle w:val="aff1"/>
            <w:noProof/>
          </w:rPr>
          <w:t xml:space="preserve">2.6.2 </w:t>
        </w:r>
        <w:r w:rsidRPr="002104D1">
          <w:rPr>
            <w:rStyle w:val="aff1"/>
            <w:noProof/>
          </w:rPr>
          <w:t>堆排序核心代码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_Toc26282610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E0443" w:rsidRDefault="002E0443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282611" w:history="1">
        <w:r w:rsidRPr="002104D1">
          <w:rPr>
            <w:rStyle w:val="aff1"/>
            <w:noProof/>
          </w:rPr>
          <w:t xml:space="preserve">2.7 </w:t>
        </w:r>
        <w:r w:rsidRPr="002104D1">
          <w:rPr>
            <w:rStyle w:val="aff1"/>
            <w:noProof/>
          </w:rPr>
          <w:t>归并排序的实现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_Toc26282611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E0443" w:rsidRDefault="002E0443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282612" w:history="1">
        <w:r w:rsidRPr="002104D1">
          <w:rPr>
            <w:rStyle w:val="aff1"/>
            <w:noProof/>
          </w:rPr>
          <w:t xml:space="preserve">2.7.1 </w:t>
        </w:r>
        <w:r w:rsidRPr="002104D1">
          <w:rPr>
            <w:rStyle w:val="aff1"/>
            <w:noProof/>
          </w:rPr>
          <w:t>归并排序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_Toc26282612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E0443" w:rsidRDefault="002E0443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282613" w:history="1">
        <w:r w:rsidRPr="002104D1">
          <w:rPr>
            <w:rStyle w:val="aff1"/>
            <w:noProof/>
          </w:rPr>
          <w:t xml:space="preserve">2.7.2 </w:t>
        </w:r>
        <w:r w:rsidRPr="002104D1">
          <w:rPr>
            <w:rStyle w:val="aff1"/>
            <w:noProof/>
          </w:rPr>
          <w:t>归并排序核心代码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_Toc26282613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E0443" w:rsidRDefault="002E0443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282614" w:history="1">
        <w:r w:rsidRPr="002104D1">
          <w:rPr>
            <w:rStyle w:val="aff1"/>
            <w:noProof/>
          </w:rPr>
          <w:t xml:space="preserve">2.8 </w:t>
        </w:r>
        <w:r w:rsidRPr="002104D1">
          <w:rPr>
            <w:rStyle w:val="aff1"/>
            <w:noProof/>
          </w:rPr>
          <w:t>基数排序的实现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_Toc26282614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E0443" w:rsidRDefault="002E0443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282615" w:history="1">
        <w:r w:rsidRPr="002104D1">
          <w:rPr>
            <w:rStyle w:val="aff1"/>
            <w:noProof/>
          </w:rPr>
          <w:t xml:space="preserve">2.8.1 </w:t>
        </w:r>
        <w:r w:rsidRPr="002104D1">
          <w:rPr>
            <w:rStyle w:val="aff1"/>
            <w:noProof/>
          </w:rPr>
          <w:t>基数排序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_Toc26282615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E0443" w:rsidRDefault="002E0443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282616" w:history="1">
        <w:r w:rsidRPr="002104D1">
          <w:rPr>
            <w:rStyle w:val="aff1"/>
            <w:noProof/>
          </w:rPr>
          <w:t xml:space="preserve">2.8.2 </w:t>
        </w:r>
        <w:r w:rsidRPr="002104D1">
          <w:rPr>
            <w:rStyle w:val="aff1"/>
            <w:noProof/>
          </w:rPr>
          <w:t>基数排序核心代码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_Toc26282616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E0443" w:rsidRDefault="002E0443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282617" w:history="1">
        <w:r w:rsidRPr="002104D1">
          <w:rPr>
            <w:rStyle w:val="aff1"/>
            <w:noProof/>
          </w:rPr>
          <w:t xml:space="preserve">2.9 </w:t>
        </w:r>
        <w:r w:rsidRPr="002104D1">
          <w:rPr>
            <w:rStyle w:val="aff1"/>
            <w:noProof/>
          </w:rPr>
          <w:t>总体功能的实现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_Toc26282617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E0443" w:rsidRDefault="002E0443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282618" w:history="1">
        <w:r w:rsidRPr="002104D1">
          <w:rPr>
            <w:rStyle w:val="aff1"/>
            <w:noProof/>
          </w:rPr>
          <w:t xml:space="preserve">2.9.1 </w:t>
        </w:r>
        <w:r w:rsidRPr="002104D1">
          <w:rPr>
            <w:rStyle w:val="aff1"/>
            <w:noProof/>
          </w:rPr>
          <w:t>总体功能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_Toc26282618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E0443" w:rsidRDefault="002E0443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282619" w:history="1">
        <w:r w:rsidRPr="002104D1">
          <w:rPr>
            <w:rStyle w:val="aff1"/>
            <w:noProof/>
          </w:rPr>
          <w:t xml:space="preserve">2.9.2 </w:t>
        </w:r>
        <w:r w:rsidRPr="002104D1">
          <w:rPr>
            <w:rStyle w:val="aff1"/>
            <w:noProof/>
          </w:rPr>
          <w:t>总体功能核心代码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_Toc26282619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E0443" w:rsidRDefault="002E0443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26282620" w:history="1">
        <w:r w:rsidRPr="002104D1">
          <w:rPr>
            <w:rStyle w:val="aff1"/>
            <w:noProof/>
          </w:rPr>
          <w:t>3</w:t>
        </w:r>
        <w:r w:rsidRPr="002104D1">
          <w:rPr>
            <w:rStyle w:val="aff1"/>
            <w:noProof/>
          </w:rPr>
          <w:t>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_Toc26282620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E0443" w:rsidRDefault="002E0443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282621" w:history="1">
        <w:r w:rsidRPr="002104D1">
          <w:rPr>
            <w:rStyle w:val="aff1"/>
            <w:noProof/>
          </w:rPr>
          <w:t>3.1 100</w:t>
        </w:r>
        <w:r w:rsidRPr="002104D1">
          <w:rPr>
            <w:rStyle w:val="aff1"/>
            <w:noProof/>
          </w:rPr>
          <w:t>个随机数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_Toc26282621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E0443" w:rsidRDefault="002E0443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282622" w:history="1">
        <w:r w:rsidRPr="002104D1">
          <w:rPr>
            <w:rStyle w:val="aff1"/>
            <w:noProof/>
          </w:rPr>
          <w:t>3.2 1000</w:t>
        </w:r>
        <w:r w:rsidRPr="002104D1">
          <w:rPr>
            <w:rStyle w:val="aff1"/>
            <w:noProof/>
          </w:rPr>
          <w:t>个随机数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_Toc26282622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E0443" w:rsidRDefault="002E0443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282623" w:history="1">
        <w:r w:rsidRPr="002104D1">
          <w:rPr>
            <w:rStyle w:val="aff1"/>
            <w:noProof/>
          </w:rPr>
          <w:t>3. 3 10000</w:t>
        </w:r>
        <w:r w:rsidRPr="002104D1">
          <w:rPr>
            <w:rStyle w:val="aff1"/>
            <w:noProof/>
          </w:rPr>
          <w:t>个随机数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_Toc26282623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E0443" w:rsidRDefault="002E0443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282624" w:history="1">
        <w:r w:rsidRPr="002104D1">
          <w:rPr>
            <w:rStyle w:val="aff1"/>
            <w:noProof/>
          </w:rPr>
          <w:t>3. 4 100000</w:t>
        </w:r>
        <w:r w:rsidRPr="002104D1">
          <w:rPr>
            <w:rStyle w:val="aff1"/>
            <w:noProof/>
          </w:rPr>
          <w:t>个随机数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_Toc26282624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75676" w:rsidRPr="00ED4D76" w:rsidRDefault="00572339" w:rsidP="001D0743">
      <w:pPr>
        <w:pStyle w:val="TOC1"/>
      </w:pPr>
      <w:r w:rsidRPr="00ED4D76">
        <w:fldChar w:fldCharType="end"/>
      </w:r>
    </w:p>
    <w:p w:rsidR="00D27026" w:rsidRPr="00ED4D76" w:rsidRDefault="00AD4053" w:rsidP="00CB7488">
      <w:pPr>
        <w:pStyle w:val="affe"/>
        <w:rPr>
          <w:lang w:eastAsia="zh-CN"/>
        </w:rPr>
        <w:sectPr w:rsidR="00D27026" w:rsidRPr="00ED4D76">
          <w:footerReference w:type="default" r:id="rId14"/>
          <w:pgSz w:w="11906" w:h="16838" w:code="9"/>
          <w:pgMar w:top="1985" w:right="1418" w:bottom="1418" w:left="1418" w:header="1418" w:footer="1134" w:gutter="0"/>
          <w:pgNumType w:fmt="upperRoman"/>
          <w:cols w:space="425"/>
          <w:docGrid w:linePitch="326" w:charSpace="-2048"/>
        </w:sectPr>
      </w:pPr>
      <w:r w:rsidRPr="00ED4D76">
        <w:br w:type="page"/>
      </w:r>
    </w:p>
    <w:p w:rsidR="00CF156D" w:rsidRPr="00ED4D76" w:rsidRDefault="00111A31" w:rsidP="0075165E">
      <w:pPr>
        <w:pStyle w:val="1"/>
        <w:spacing w:after="240"/>
        <w:rPr>
          <w:lang w:eastAsia="zh-CN"/>
        </w:rPr>
      </w:pPr>
      <w:bookmarkStart w:id="1" w:name="_Toc351292485"/>
      <w:bookmarkStart w:id="2" w:name="_Toc484542867"/>
      <w:bookmarkStart w:id="3" w:name="_Toc26282589"/>
      <w:r w:rsidRPr="00ED4D76">
        <w:rPr>
          <w:rFonts w:hint="eastAsia"/>
          <w:lang w:eastAsia="zh-CN"/>
        </w:rPr>
        <w:lastRenderedPageBreak/>
        <w:t>1</w:t>
      </w:r>
      <w:r w:rsidR="00C94B71" w:rsidRPr="00ED4D76">
        <w:rPr>
          <w:rFonts w:hint="eastAsia"/>
          <w:lang w:eastAsia="zh-CN"/>
        </w:rPr>
        <w:t xml:space="preserve"> </w:t>
      </w:r>
      <w:r w:rsidR="00CF156D" w:rsidRPr="00ED4D76">
        <w:rPr>
          <w:rFonts w:hint="eastAsia"/>
          <w:lang w:eastAsia="zh-CN"/>
        </w:rPr>
        <w:t xml:space="preserve"> </w:t>
      </w:r>
      <w:bookmarkEnd w:id="1"/>
      <w:bookmarkEnd w:id="2"/>
      <w:r w:rsidR="0075165E">
        <w:rPr>
          <w:rFonts w:hint="eastAsia"/>
          <w:lang w:eastAsia="zh-CN"/>
        </w:rPr>
        <w:t>分析</w:t>
      </w:r>
      <w:bookmarkEnd w:id="3"/>
    </w:p>
    <w:p w:rsidR="00262274" w:rsidRPr="00C119C2" w:rsidRDefault="00794BDB" w:rsidP="008F78B2">
      <w:pPr>
        <w:pStyle w:val="2"/>
        <w:spacing w:before="120"/>
      </w:pPr>
      <w:bookmarkStart w:id="4" w:name="_Toc484542868"/>
      <w:bookmarkStart w:id="5" w:name="_Toc26282590"/>
      <w:r w:rsidRPr="00C119C2">
        <w:rPr>
          <w:rFonts w:hint="eastAsia"/>
        </w:rPr>
        <w:t xml:space="preserve">1.1 </w:t>
      </w:r>
      <w:bookmarkEnd w:id="4"/>
      <w:r w:rsidR="009B7A96">
        <w:rPr>
          <w:rFonts w:hint="eastAsia"/>
        </w:rPr>
        <w:t>项目</w:t>
      </w:r>
      <w:r w:rsidR="00CE55B2">
        <w:rPr>
          <w:rFonts w:hint="eastAsia"/>
        </w:rPr>
        <w:t>简介</w:t>
      </w:r>
      <w:bookmarkEnd w:id="5"/>
    </w:p>
    <w:p w:rsidR="00C119C2" w:rsidRPr="00CE55B2" w:rsidRDefault="00E577DC" w:rsidP="00CE55B2">
      <w:pPr>
        <w:rPr>
          <w:lang w:eastAsia="zh-CN"/>
        </w:rPr>
      </w:pPr>
      <w:bookmarkStart w:id="6" w:name="_Toc484542869"/>
      <w:r>
        <w:rPr>
          <w:rFonts w:hint="eastAsia"/>
          <w:lang w:eastAsia="zh-CN"/>
        </w:rPr>
        <w:t>随机函数产生一百</w:t>
      </w:r>
      <w:r>
        <w:rPr>
          <w:lang w:eastAsia="zh-CN"/>
        </w:rPr>
        <w:t>，</w:t>
      </w:r>
      <w:r>
        <w:rPr>
          <w:rFonts w:hint="eastAsia"/>
          <w:lang w:eastAsia="zh-CN"/>
        </w:rPr>
        <w:t>一</w:t>
      </w:r>
      <w:r>
        <w:rPr>
          <w:lang w:eastAsia="zh-CN"/>
        </w:rPr>
        <w:t>千，</w:t>
      </w:r>
      <w:r>
        <w:rPr>
          <w:rFonts w:hint="eastAsia"/>
          <w:lang w:eastAsia="zh-CN"/>
        </w:rPr>
        <w:t>一万和</w:t>
      </w:r>
      <w:r>
        <w:rPr>
          <w:lang w:eastAsia="zh-CN"/>
        </w:rPr>
        <w:t>十万</w:t>
      </w:r>
      <w:r>
        <w:rPr>
          <w:rFonts w:hint="eastAsia"/>
          <w:lang w:eastAsia="zh-CN"/>
        </w:rPr>
        <w:t>个随机数，用快速排序，直接插入排序，冒泡排序，选择排序的排序方法排序，并统计每种排序所花费的排序时间和交换次数。其中，随机数的个数由用户定义，系统产生随机数。</w:t>
      </w:r>
      <w:proofErr w:type="spellStart"/>
      <w:r>
        <w:rPr>
          <w:rFonts w:hint="eastAsia"/>
        </w:rPr>
        <w:t>并且显示他们的比较次数</w:t>
      </w:r>
      <w:proofErr w:type="spellEnd"/>
    </w:p>
    <w:p w:rsidR="00061434" w:rsidRDefault="00EF46D4" w:rsidP="00CE55B2">
      <w:pPr>
        <w:pStyle w:val="2"/>
        <w:numPr>
          <w:ilvl w:val="1"/>
          <w:numId w:val="26"/>
        </w:numPr>
        <w:spacing w:before="120"/>
      </w:pPr>
      <w:bookmarkStart w:id="7" w:name="_Toc26282591"/>
      <w:bookmarkEnd w:id="6"/>
      <w:r>
        <w:rPr>
          <w:rFonts w:hint="eastAsia"/>
        </w:rPr>
        <w:t>项目要求</w:t>
      </w:r>
      <w:bookmarkEnd w:id="7"/>
    </w:p>
    <w:p w:rsidR="00CE55B2" w:rsidRPr="00CE55B2" w:rsidRDefault="00C50630" w:rsidP="00CE55B2">
      <w:pPr>
        <w:rPr>
          <w:lang w:eastAsia="zh-CN"/>
        </w:rPr>
      </w:pPr>
      <w:r>
        <w:rPr>
          <w:rFonts w:hint="eastAsia"/>
          <w:lang w:eastAsia="zh-CN"/>
        </w:rPr>
        <w:t>请在</w:t>
      </w:r>
      <w:r>
        <w:rPr>
          <w:lang w:eastAsia="zh-CN"/>
        </w:rPr>
        <w:t>文档中记录</w:t>
      </w:r>
      <w:r>
        <w:rPr>
          <w:rFonts w:hint="eastAsia"/>
          <w:lang w:eastAsia="zh-CN"/>
        </w:rPr>
        <w:t>上述</w:t>
      </w:r>
      <w:r>
        <w:rPr>
          <w:lang w:eastAsia="zh-CN"/>
        </w:rPr>
        <w:t>数据量下，各种排序的</w:t>
      </w:r>
      <w:r>
        <w:rPr>
          <w:rFonts w:hint="eastAsia"/>
          <w:lang w:eastAsia="zh-CN"/>
        </w:rPr>
        <w:t>计算</w:t>
      </w:r>
      <w:r>
        <w:rPr>
          <w:lang w:eastAsia="zh-CN"/>
        </w:rPr>
        <w:t>时间和</w:t>
      </w:r>
      <w:r>
        <w:rPr>
          <w:rFonts w:hint="eastAsia"/>
          <w:lang w:eastAsia="zh-CN"/>
        </w:rPr>
        <w:t>存储开销</w:t>
      </w:r>
      <w:r>
        <w:rPr>
          <w:lang w:eastAsia="zh-CN"/>
        </w:rPr>
        <w:t>，</w:t>
      </w:r>
      <w:r>
        <w:rPr>
          <w:rFonts w:hint="eastAsia"/>
          <w:lang w:eastAsia="zh-CN"/>
        </w:rPr>
        <w:t>并且根据</w:t>
      </w:r>
      <w:r>
        <w:rPr>
          <w:lang w:eastAsia="zh-CN"/>
        </w:rPr>
        <w:t>实验结果说明这些方法的优缺点。</w:t>
      </w:r>
    </w:p>
    <w:p w:rsidR="00107D10" w:rsidRDefault="00107D10" w:rsidP="00107D10">
      <w:pPr>
        <w:ind w:firstLineChars="0" w:firstLine="0"/>
        <w:rPr>
          <w:lang w:eastAsia="zh-CN"/>
        </w:rPr>
      </w:pPr>
    </w:p>
    <w:p w:rsidR="0075165E" w:rsidRDefault="004B0A41" w:rsidP="00D5655F">
      <w:pPr>
        <w:pStyle w:val="1"/>
        <w:spacing w:after="240"/>
        <w:rPr>
          <w:lang w:eastAsia="zh-CN"/>
        </w:rPr>
      </w:pPr>
      <w:bookmarkStart w:id="8" w:name="_Toc26282592"/>
      <w:r>
        <w:rPr>
          <w:rFonts w:hint="eastAsia"/>
          <w:lang w:eastAsia="zh-CN"/>
        </w:rPr>
        <w:t xml:space="preserve">2 </w:t>
      </w:r>
      <w:r>
        <w:rPr>
          <w:rFonts w:hint="eastAsia"/>
          <w:lang w:eastAsia="zh-CN"/>
        </w:rPr>
        <w:t>实现</w:t>
      </w:r>
      <w:bookmarkEnd w:id="8"/>
    </w:p>
    <w:p w:rsidR="0075165E" w:rsidRDefault="004B0A41" w:rsidP="008F78B2">
      <w:pPr>
        <w:pStyle w:val="2"/>
        <w:spacing w:before="120"/>
      </w:pPr>
      <w:bookmarkStart w:id="9" w:name="_Toc26282593"/>
      <w:r>
        <w:rPr>
          <w:rFonts w:hint="eastAsia"/>
        </w:rPr>
        <w:t xml:space="preserve">2.1 </w:t>
      </w:r>
      <w:r>
        <w:rPr>
          <w:rFonts w:hint="eastAsia"/>
        </w:rPr>
        <w:t>冒泡排序的实现</w:t>
      </w:r>
      <w:bookmarkEnd w:id="9"/>
    </w:p>
    <w:p w:rsidR="00AD5E2E" w:rsidRPr="008F78B2" w:rsidRDefault="004B0A41" w:rsidP="00A8652E">
      <w:pPr>
        <w:pStyle w:val="3"/>
        <w:spacing w:before="120"/>
      </w:pPr>
      <w:bookmarkStart w:id="10" w:name="_Toc26282594"/>
      <w:r>
        <w:rPr>
          <w:rFonts w:hint="eastAsia"/>
        </w:rPr>
        <w:t>2</w:t>
      </w:r>
      <w:r w:rsidRPr="008F78B2">
        <w:rPr>
          <w:rFonts w:hint="eastAsia"/>
        </w:rPr>
        <w:t xml:space="preserve">.1.1 </w:t>
      </w:r>
      <w:r>
        <w:rPr>
          <w:rFonts w:hint="eastAsia"/>
        </w:rPr>
        <w:t>冒泡排序</w:t>
      </w:r>
      <w:bookmarkEnd w:id="10"/>
    </w:p>
    <w:p w:rsidR="00107D10" w:rsidRPr="00FB646B" w:rsidRDefault="00FB646B" w:rsidP="00FB646B">
      <w:pPr>
        <w:pStyle w:val="list-num-1-1"/>
        <w:shd w:val="clear" w:color="auto" w:fill="FFFFFF"/>
        <w:spacing w:before="0" w:beforeAutospacing="0" w:after="0" w:afterAutospacing="0" w:line="360" w:lineRule="atLeast"/>
        <w:ind w:firstLineChars="200" w:firstLine="480"/>
        <w:rPr>
          <w:rFonts w:ascii="Arial" w:hAnsi="Arial" w:cs="Arial"/>
          <w:color w:val="333333"/>
        </w:rPr>
      </w:pPr>
      <w:r w:rsidRPr="00FB646B">
        <w:rPr>
          <w:rFonts w:ascii="Arial" w:hAnsi="Arial" w:cs="Arial"/>
          <w:color w:val="333333"/>
        </w:rPr>
        <w:t>比较相邻的元素。如果第一个比第二个大，就交换他们两个</w:t>
      </w:r>
      <w:bookmarkStart w:id="11" w:name="ref_1"/>
      <w:r w:rsidRPr="00FB646B">
        <w:rPr>
          <w:rFonts w:ascii="Arial" w:hAnsi="Arial" w:cs="Arial" w:hint="eastAsia"/>
          <w:color w:val="333333"/>
        </w:rPr>
        <w:t>。</w:t>
      </w:r>
      <w:r w:rsidRPr="00FB646B">
        <w:rPr>
          <w:rFonts w:ascii="Arial" w:hAnsi="Arial" w:cs="Arial"/>
          <w:color w:val="333333"/>
        </w:rPr>
        <w:t>对每一对相邻元素做同样的工作，从开始第一对到结尾的最后一对。在这一点，最后的元素应该会是最大的数</w:t>
      </w:r>
      <w:r w:rsidRPr="00FB646B">
        <w:rPr>
          <w:rFonts w:ascii="Arial" w:hAnsi="Arial" w:cs="Arial" w:hint="eastAsia"/>
          <w:color w:val="333333"/>
        </w:rPr>
        <w:t>。</w:t>
      </w:r>
      <w:r w:rsidRPr="00FB646B">
        <w:rPr>
          <w:rFonts w:ascii="Arial" w:hAnsi="Arial" w:cs="Arial"/>
          <w:color w:val="333333"/>
        </w:rPr>
        <w:t>针对所有的元素重复以上的步骤，除了最后一个</w:t>
      </w:r>
      <w:bookmarkEnd w:id="11"/>
      <w:r w:rsidRPr="00FB646B">
        <w:rPr>
          <w:rFonts w:ascii="Arial" w:hAnsi="Arial" w:cs="Arial" w:hint="eastAsia"/>
          <w:color w:val="333333"/>
        </w:rPr>
        <w:t>。</w:t>
      </w:r>
      <w:r w:rsidRPr="00FB646B">
        <w:rPr>
          <w:rFonts w:ascii="Arial" w:hAnsi="Arial" w:cs="Arial"/>
          <w:color w:val="333333"/>
        </w:rPr>
        <w:t>持续每次对越来越少的元素重复上面的步骤，直到没有任何一对数字需要比较。</w:t>
      </w:r>
    </w:p>
    <w:p w:rsidR="00AD5E2E" w:rsidRDefault="00235DE4" w:rsidP="00A8652E">
      <w:pPr>
        <w:pStyle w:val="3"/>
        <w:spacing w:before="120"/>
      </w:pPr>
      <w:bookmarkStart w:id="12" w:name="_Toc26282595"/>
      <w:r>
        <w:rPr>
          <w:rFonts w:hint="eastAsia"/>
        </w:rPr>
        <w:t xml:space="preserve">2.1.2 </w:t>
      </w:r>
      <w:r>
        <w:rPr>
          <w:rFonts w:hint="eastAsia"/>
        </w:rPr>
        <w:t>冒泡排序核心代码</w:t>
      </w:r>
      <w:bookmarkEnd w:id="12"/>
    </w:p>
    <w:p w:rsidR="00014CAE" w:rsidRPr="00014CAE" w:rsidRDefault="00014CAE" w:rsidP="00014C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14CA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void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proofErr w:type="gramStart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BubbleSort</w:t>
      </w:r>
      <w:proofErr w:type="spellEnd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</w:t>
      </w:r>
      <w:proofErr w:type="gramEnd"/>
      <w:r w:rsidRPr="00014CA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* </w:t>
      </w:r>
      <w:r w:rsidRPr="00014CAE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B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r w:rsidRPr="00014CA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14CAE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n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r w:rsidRPr="00014CA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long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14CA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long</w:t>
      </w:r>
      <w:proofErr w:type="spellEnd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&amp; </w:t>
      </w:r>
      <w:proofErr w:type="spellStart"/>
      <w:r w:rsidRPr="00014CAE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compare_times</w:t>
      </w:r>
      <w:proofErr w:type="spellEnd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 {</w:t>
      </w:r>
    </w:p>
    <w:p w:rsidR="00014CAE" w:rsidRPr="00014CAE" w:rsidRDefault="00014CAE" w:rsidP="00014C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temp;</w:t>
      </w:r>
    </w:p>
    <w:p w:rsidR="00014CAE" w:rsidRPr="00014CAE" w:rsidRDefault="00014CAE" w:rsidP="00014C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for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</w:t>
      </w:r>
      <w:r w:rsidRPr="00014CA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= 0; </w:t>
      </w:r>
      <w:proofErr w:type="spellStart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&lt; </w:t>
      </w:r>
      <w:r w:rsidRPr="00014CAE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n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- 1; </w:t>
      </w:r>
      <w:proofErr w:type="spellStart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++) {</w:t>
      </w:r>
    </w:p>
    <w:p w:rsidR="00014CAE" w:rsidRPr="00014CAE" w:rsidRDefault="00014CAE" w:rsidP="00014C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for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</w:t>
      </w:r>
      <w:r w:rsidRPr="00014CA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j = 0; j &lt; </w:t>
      </w:r>
      <w:r w:rsidRPr="00014CAE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n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- 1 - </w:t>
      </w:r>
      <w:proofErr w:type="spellStart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; </w:t>
      </w:r>
      <w:proofErr w:type="spellStart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j++</w:t>
      </w:r>
      <w:proofErr w:type="spellEnd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 {</w:t>
      </w:r>
    </w:p>
    <w:p w:rsidR="00014CAE" w:rsidRPr="00014CAE" w:rsidRDefault="00014CAE" w:rsidP="00014C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014CAE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compare_times</w:t>
      </w:r>
      <w:proofErr w:type="spellEnd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++;</w:t>
      </w:r>
    </w:p>
    <w:p w:rsidR="00014CAE" w:rsidRPr="00014CAE" w:rsidRDefault="00014CAE" w:rsidP="00014C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if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</w:t>
      </w:r>
      <w:r w:rsidRPr="00014CAE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B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[j] &gt; </w:t>
      </w:r>
      <w:proofErr w:type="gramStart"/>
      <w:r w:rsidRPr="00014CAE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B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[</w:t>
      </w:r>
      <w:proofErr w:type="gramEnd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j + 1]) {</w:t>
      </w:r>
    </w:p>
    <w:p w:rsidR="00014CAE" w:rsidRPr="00014CAE" w:rsidRDefault="00014CAE" w:rsidP="00014C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 xml:space="preserve">temp = </w:t>
      </w:r>
      <w:r w:rsidRPr="00014CAE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B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[j];</w:t>
      </w:r>
    </w:p>
    <w:p w:rsidR="00014CAE" w:rsidRPr="00014CAE" w:rsidRDefault="00014CAE" w:rsidP="00014C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B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[j] = </w:t>
      </w:r>
      <w:proofErr w:type="gramStart"/>
      <w:r w:rsidRPr="00014CAE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B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[</w:t>
      </w:r>
      <w:proofErr w:type="gramEnd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j + 1];</w:t>
      </w:r>
    </w:p>
    <w:p w:rsidR="00014CAE" w:rsidRPr="00014CAE" w:rsidRDefault="00014CAE" w:rsidP="00014C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lastRenderedPageBreak/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gramStart"/>
      <w:r w:rsidRPr="00014CAE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B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[</w:t>
      </w:r>
      <w:proofErr w:type="gramEnd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j + 1] = temp;</w:t>
      </w:r>
    </w:p>
    <w:p w:rsidR="00014CAE" w:rsidRPr="00014CAE" w:rsidRDefault="00014CAE" w:rsidP="00014C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014CAE" w:rsidRPr="00014CAE" w:rsidRDefault="00014CAE" w:rsidP="00014C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014CAE" w:rsidRPr="00014CAE" w:rsidRDefault="00014CAE" w:rsidP="00014C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014CAE" w:rsidRPr="00014CAE" w:rsidRDefault="00014CAE" w:rsidP="00014C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14CAE"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}</w:t>
      </w:r>
    </w:p>
    <w:p w:rsidR="0075165E" w:rsidRDefault="00235DE4" w:rsidP="00014CAE">
      <w:pPr>
        <w:pStyle w:val="2"/>
        <w:spacing w:before="120"/>
      </w:pPr>
      <w:bookmarkStart w:id="13" w:name="_Toc26282596"/>
      <w:r>
        <w:rPr>
          <w:rFonts w:hint="eastAsia"/>
        </w:rPr>
        <w:t>2</w:t>
      </w:r>
      <w:r w:rsidR="0075165E">
        <w:rPr>
          <w:rFonts w:hint="eastAsia"/>
        </w:rPr>
        <w:t xml:space="preserve">.2 </w:t>
      </w:r>
      <w:r w:rsidR="00014CAE">
        <w:rPr>
          <w:rFonts w:hint="eastAsia"/>
        </w:rPr>
        <w:t>选择排序</w:t>
      </w:r>
      <w:r w:rsidR="0075165E">
        <w:rPr>
          <w:rFonts w:hint="eastAsia"/>
        </w:rPr>
        <w:t>的实现</w:t>
      </w:r>
      <w:bookmarkEnd w:id="13"/>
    </w:p>
    <w:p w:rsidR="00954B54" w:rsidRDefault="00235DE4" w:rsidP="00A8652E">
      <w:pPr>
        <w:pStyle w:val="3"/>
        <w:spacing w:before="120"/>
      </w:pPr>
      <w:bookmarkStart w:id="14" w:name="_Toc26282597"/>
      <w:r>
        <w:rPr>
          <w:rFonts w:hint="eastAsia"/>
        </w:rPr>
        <w:t xml:space="preserve">2.2.1 </w:t>
      </w:r>
      <w:r w:rsidR="00014CAE">
        <w:rPr>
          <w:rFonts w:hint="eastAsia"/>
        </w:rPr>
        <w:t>选择排序</w:t>
      </w:r>
      <w:bookmarkEnd w:id="14"/>
    </w:p>
    <w:p w:rsidR="00954B54" w:rsidRDefault="00D87C8C" w:rsidP="00D87C8C">
      <w:pPr>
        <w:rPr>
          <w:lang w:eastAsia="zh-CN"/>
        </w:rPr>
      </w:pPr>
      <w:r w:rsidRPr="00D87C8C">
        <w:rPr>
          <w:rFonts w:hint="eastAsia"/>
          <w:lang w:eastAsia="zh-CN"/>
        </w:rPr>
        <w:t>第一次从</w:t>
      </w:r>
      <w:r w:rsidRPr="00D87C8C">
        <w:rPr>
          <w:rFonts w:hint="eastAsia"/>
          <w:lang w:eastAsia="zh-CN"/>
        </w:rPr>
        <w:t>R[0]~R[n-1]</w:t>
      </w:r>
      <w:r w:rsidRPr="00D87C8C">
        <w:rPr>
          <w:rFonts w:hint="eastAsia"/>
          <w:lang w:eastAsia="zh-CN"/>
        </w:rPr>
        <w:t>中选取最小值，与</w:t>
      </w:r>
      <w:r w:rsidRPr="00D87C8C">
        <w:rPr>
          <w:rFonts w:hint="eastAsia"/>
          <w:lang w:eastAsia="zh-CN"/>
        </w:rPr>
        <w:t>R[0]</w:t>
      </w:r>
      <w:r w:rsidRPr="00D87C8C">
        <w:rPr>
          <w:rFonts w:hint="eastAsia"/>
          <w:lang w:eastAsia="zh-CN"/>
        </w:rPr>
        <w:t>交换，第二次从</w:t>
      </w:r>
      <w:r w:rsidRPr="00D87C8C">
        <w:rPr>
          <w:rFonts w:hint="eastAsia"/>
          <w:lang w:eastAsia="zh-CN"/>
        </w:rPr>
        <w:t>R[1]~R[n-1]</w:t>
      </w:r>
      <w:r w:rsidRPr="00D87C8C">
        <w:rPr>
          <w:rFonts w:hint="eastAsia"/>
          <w:lang w:eastAsia="zh-CN"/>
        </w:rPr>
        <w:t>中选取最小值，与</w:t>
      </w:r>
      <w:r w:rsidRPr="00D87C8C">
        <w:rPr>
          <w:rFonts w:hint="eastAsia"/>
          <w:lang w:eastAsia="zh-CN"/>
        </w:rPr>
        <w:t>R[1]</w:t>
      </w:r>
      <w:r w:rsidRPr="00D87C8C">
        <w:rPr>
          <w:rFonts w:hint="eastAsia"/>
          <w:lang w:eastAsia="zh-CN"/>
        </w:rPr>
        <w:t>交换，</w:t>
      </w:r>
      <w:r w:rsidRPr="00D87C8C">
        <w:rPr>
          <w:rFonts w:hint="eastAsia"/>
          <w:lang w:eastAsia="zh-CN"/>
        </w:rPr>
        <w:t>....</w:t>
      </w:r>
      <w:r w:rsidRPr="00D87C8C">
        <w:rPr>
          <w:rFonts w:hint="eastAsia"/>
          <w:lang w:eastAsia="zh-CN"/>
        </w:rPr>
        <w:t>，第</w:t>
      </w:r>
      <w:proofErr w:type="spellStart"/>
      <w:r w:rsidRPr="00D87C8C">
        <w:rPr>
          <w:rFonts w:hint="eastAsia"/>
          <w:lang w:eastAsia="zh-CN"/>
        </w:rPr>
        <w:t>i</w:t>
      </w:r>
      <w:proofErr w:type="spellEnd"/>
      <w:r w:rsidRPr="00D87C8C">
        <w:rPr>
          <w:rFonts w:hint="eastAsia"/>
          <w:lang w:eastAsia="zh-CN"/>
        </w:rPr>
        <w:t>次从</w:t>
      </w:r>
      <w:r w:rsidRPr="00D87C8C">
        <w:rPr>
          <w:rFonts w:hint="eastAsia"/>
          <w:lang w:eastAsia="zh-CN"/>
        </w:rPr>
        <w:t>R[i-</w:t>
      </w:r>
      <w:proofErr w:type="gramStart"/>
      <w:r w:rsidRPr="00D87C8C">
        <w:rPr>
          <w:rFonts w:hint="eastAsia"/>
          <w:lang w:eastAsia="zh-CN"/>
        </w:rPr>
        <w:t>1]~</w:t>
      </w:r>
      <w:proofErr w:type="gramEnd"/>
      <w:r w:rsidRPr="00D87C8C">
        <w:rPr>
          <w:rFonts w:hint="eastAsia"/>
          <w:lang w:eastAsia="zh-CN"/>
        </w:rPr>
        <w:t>R[n-1]</w:t>
      </w:r>
      <w:r w:rsidRPr="00D87C8C">
        <w:rPr>
          <w:rFonts w:hint="eastAsia"/>
          <w:lang w:eastAsia="zh-CN"/>
        </w:rPr>
        <w:t>中选取最小值，与</w:t>
      </w:r>
      <w:r w:rsidRPr="00D87C8C">
        <w:rPr>
          <w:rFonts w:hint="eastAsia"/>
          <w:lang w:eastAsia="zh-CN"/>
        </w:rPr>
        <w:t>R[i-1]</w:t>
      </w:r>
      <w:r w:rsidRPr="00D87C8C">
        <w:rPr>
          <w:rFonts w:hint="eastAsia"/>
          <w:lang w:eastAsia="zh-CN"/>
        </w:rPr>
        <w:t>交换，</w:t>
      </w:r>
      <w:r w:rsidRPr="00D87C8C">
        <w:rPr>
          <w:rFonts w:hint="eastAsia"/>
          <w:lang w:eastAsia="zh-CN"/>
        </w:rPr>
        <w:t>.....</w:t>
      </w:r>
      <w:r w:rsidRPr="00D87C8C">
        <w:rPr>
          <w:rFonts w:hint="eastAsia"/>
          <w:lang w:eastAsia="zh-CN"/>
        </w:rPr>
        <w:t>，第</w:t>
      </w:r>
      <w:r w:rsidRPr="00D87C8C">
        <w:rPr>
          <w:rFonts w:hint="eastAsia"/>
          <w:lang w:eastAsia="zh-CN"/>
        </w:rPr>
        <w:t>n-1</w:t>
      </w:r>
      <w:r w:rsidRPr="00D87C8C">
        <w:rPr>
          <w:rFonts w:hint="eastAsia"/>
          <w:lang w:eastAsia="zh-CN"/>
        </w:rPr>
        <w:t>次从</w:t>
      </w:r>
      <w:r w:rsidRPr="00D87C8C">
        <w:rPr>
          <w:rFonts w:hint="eastAsia"/>
          <w:lang w:eastAsia="zh-CN"/>
        </w:rPr>
        <w:t>R[n-2]~R[n-1]</w:t>
      </w:r>
      <w:r w:rsidRPr="00D87C8C">
        <w:rPr>
          <w:rFonts w:hint="eastAsia"/>
          <w:lang w:eastAsia="zh-CN"/>
        </w:rPr>
        <w:t>中选取最小值，与</w:t>
      </w:r>
      <w:r w:rsidRPr="00D87C8C">
        <w:rPr>
          <w:rFonts w:hint="eastAsia"/>
          <w:lang w:eastAsia="zh-CN"/>
        </w:rPr>
        <w:t>R[n-2]</w:t>
      </w:r>
      <w:r w:rsidRPr="00D87C8C">
        <w:rPr>
          <w:rFonts w:hint="eastAsia"/>
          <w:lang w:eastAsia="zh-CN"/>
        </w:rPr>
        <w:t>交换，总共通过</w:t>
      </w:r>
      <w:r w:rsidRPr="00D87C8C">
        <w:rPr>
          <w:rFonts w:hint="eastAsia"/>
          <w:lang w:eastAsia="zh-CN"/>
        </w:rPr>
        <w:t>n-1</w:t>
      </w:r>
      <w:r w:rsidRPr="00D87C8C">
        <w:rPr>
          <w:rFonts w:hint="eastAsia"/>
          <w:lang w:eastAsia="zh-CN"/>
        </w:rPr>
        <w:t>次，得到一个按排序码从小到大排列的有序序列</w:t>
      </w:r>
      <w:r>
        <w:rPr>
          <w:rFonts w:hint="eastAsia"/>
          <w:lang w:eastAsia="zh-CN"/>
        </w:rPr>
        <w:t>。</w:t>
      </w:r>
    </w:p>
    <w:p w:rsidR="00D87C8C" w:rsidRPr="00D87C8C" w:rsidRDefault="00D87C8C" w:rsidP="00D87C8C">
      <w:pPr>
        <w:pStyle w:val="3"/>
        <w:spacing w:before="120"/>
        <w:rPr>
          <w:rFonts w:hint="eastAsia"/>
        </w:rPr>
      </w:pPr>
      <w:bookmarkStart w:id="15" w:name="_Toc26282598"/>
      <w:r>
        <w:rPr>
          <w:rFonts w:hint="eastAsia"/>
        </w:rPr>
        <w:t>2.2.</w:t>
      </w:r>
      <w:r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选择排序</w:t>
      </w:r>
      <w:r>
        <w:rPr>
          <w:rFonts w:hint="eastAsia"/>
        </w:rPr>
        <w:t>核心代码</w:t>
      </w:r>
      <w:bookmarkEnd w:id="15"/>
    </w:p>
    <w:p w:rsidR="00014CAE" w:rsidRPr="00014CAE" w:rsidRDefault="00014CAE" w:rsidP="00014C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14CA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void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proofErr w:type="gramStart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SelectSort</w:t>
      </w:r>
      <w:proofErr w:type="spellEnd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</w:t>
      </w:r>
      <w:proofErr w:type="gramEnd"/>
      <w:r w:rsidRPr="00014CA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* </w:t>
      </w:r>
      <w:r w:rsidRPr="00014CAE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B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r w:rsidRPr="00014CA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14CAE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n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r w:rsidRPr="00014CA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long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14CA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long</w:t>
      </w:r>
      <w:proofErr w:type="spellEnd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&amp; </w:t>
      </w:r>
      <w:proofErr w:type="spellStart"/>
      <w:r w:rsidRPr="00014CAE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swap_times</w:t>
      </w:r>
      <w:proofErr w:type="spellEnd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) </w:t>
      </w:r>
    </w:p>
    <w:p w:rsidR="00014CAE" w:rsidRPr="00014CAE" w:rsidRDefault="00014CAE" w:rsidP="00014C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{</w:t>
      </w:r>
    </w:p>
    <w:p w:rsidR="00014CAE" w:rsidRPr="00014CAE" w:rsidRDefault="00014CAE" w:rsidP="00014C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for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</w:t>
      </w:r>
      <w:r w:rsidRPr="00014CA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= 0; </w:t>
      </w:r>
      <w:proofErr w:type="spellStart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&lt; </w:t>
      </w:r>
      <w:r w:rsidRPr="00014CAE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n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; </w:t>
      </w:r>
      <w:proofErr w:type="spellStart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++) </w:t>
      </w:r>
    </w:p>
    <w:p w:rsidR="00014CAE" w:rsidRPr="00014CAE" w:rsidRDefault="00014CAE" w:rsidP="00014C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014CAE" w:rsidRPr="00014CAE" w:rsidRDefault="00014CAE" w:rsidP="00014C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min = </w:t>
      </w:r>
      <w:proofErr w:type="spellStart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014CAE" w:rsidRPr="00014CAE" w:rsidRDefault="00014CAE" w:rsidP="00014C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for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</w:t>
      </w:r>
      <w:r w:rsidRPr="00014CA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j = </w:t>
      </w:r>
      <w:proofErr w:type="spellStart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+ 1; j &lt; </w:t>
      </w:r>
      <w:r w:rsidRPr="00014CAE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n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; </w:t>
      </w:r>
      <w:proofErr w:type="spellStart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j++</w:t>
      </w:r>
      <w:proofErr w:type="spellEnd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) </w:t>
      </w:r>
    </w:p>
    <w:p w:rsidR="00014CAE" w:rsidRPr="00014CAE" w:rsidRDefault="00014CAE" w:rsidP="00014C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014CAE" w:rsidRPr="00014CAE" w:rsidRDefault="00014CAE" w:rsidP="00014C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if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</w:t>
      </w:r>
      <w:r w:rsidRPr="00014CAE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B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[j] &lt; </w:t>
      </w:r>
      <w:r w:rsidRPr="00014CAE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B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[min]) </w:t>
      </w:r>
    </w:p>
    <w:p w:rsidR="00014CAE" w:rsidRPr="00014CAE" w:rsidRDefault="00014CAE" w:rsidP="00014C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014CAE" w:rsidRPr="00014CAE" w:rsidRDefault="00014CAE" w:rsidP="00014C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min = j;</w:t>
      </w:r>
    </w:p>
    <w:p w:rsidR="00014CAE" w:rsidRPr="00014CAE" w:rsidRDefault="00014CAE" w:rsidP="00014C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014CAE" w:rsidRPr="00014CAE" w:rsidRDefault="00014CAE" w:rsidP="00014C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014CAE" w:rsidRPr="00014CAE" w:rsidRDefault="00014CAE" w:rsidP="00014C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if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</w:t>
      </w:r>
      <w:proofErr w:type="gramStart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min !</w:t>
      </w:r>
      <w:proofErr w:type="gramEnd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= </w:t>
      </w:r>
      <w:proofErr w:type="spellStart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</w:t>
      </w:r>
    </w:p>
    <w:p w:rsidR="00014CAE" w:rsidRPr="00014CAE" w:rsidRDefault="00014CAE" w:rsidP="00014C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014CAE" w:rsidRPr="00014CAE" w:rsidRDefault="00014CAE" w:rsidP="00014C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swap(</w:t>
      </w:r>
      <w:r w:rsidRPr="00014CAE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B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[</w:t>
      </w:r>
      <w:proofErr w:type="spellStart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], </w:t>
      </w:r>
      <w:r w:rsidRPr="00014CAE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B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[min]);</w:t>
      </w:r>
    </w:p>
    <w:p w:rsidR="00014CAE" w:rsidRPr="00014CAE" w:rsidRDefault="00014CAE" w:rsidP="00014C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014CAE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swap_times</w:t>
      </w:r>
      <w:proofErr w:type="spellEnd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++;</w:t>
      </w:r>
    </w:p>
    <w:p w:rsidR="00014CAE" w:rsidRPr="00014CAE" w:rsidRDefault="00014CAE" w:rsidP="00014C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014CAE" w:rsidRPr="00014CAE" w:rsidRDefault="00014CAE" w:rsidP="00014C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014CAE" w:rsidRPr="00014CAE" w:rsidRDefault="00014CAE" w:rsidP="00014C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14CAE"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}</w:t>
      </w:r>
    </w:p>
    <w:p w:rsidR="0075165E" w:rsidRDefault="00235DE4" w:rsidP="00014CAE">
      <w:pPr>
        <w:pStyle w:val="2"/>
        <w:spacing w:before="120"/>
      </w:pPr>
      <w:bookmarkStart w:id="16" w:name="_Toc26282599"/>
      <w:r>
        <w:rPr>
          <w:rFonts w:hint="eastAsia"/>
        </w:rPr>
        <w:lastRenderedPageBreak/>
        <w:t>2</w:t>
      </w:r>
      <w:r w:rsidR="0075165E">
        <w:rPr>
          <w:rFonts w:hint="eastAsia"/>
        </w:rPr>
        <w:t xml:space="preserve">.3 </w:t>
      </w:r>
      <w:r w:rsidR="00014CAE">
        <w:rPr>
          <w:rFonts w:hint="eastAsia"/>
        </w:rPr>
        <w:t>直接插入排序</w:t>
      </w:r>
      <w:r w:rsidR="0075165E">
        <w:rPr>
          <w:rFonts w:hint="eastAsia"/>
        </w:rPr>
        <w:t>的实现</w:t>
      </w:r>
      <w:bookmarkEnd w:id="16"/>
    </w:p>
    <w:p w:rsidR="00587D9B" w:rsidRDefault="00235DE4" w:rsidP="00A8652E">
      <w:pPr>
        <w:pStyle w:val="3"/>
        <w:spacing w:before="120"/>
      </w:pPr>
      <w:bookmarkStart w:id="17" w:name="_Toc26282600"/>
      <w:r>
        <w:rPr>
          <w:rFonts w:hint="eastAsia"/>
        </w:rPr>
        <w:t xml:space="preserve">2.3.1 </w:t>
      </w:r>
      <w:r w:rsidR="00014CAE">
        <w:rPr>
          <w:rFonts w:hint="eastAsia"/>
        </w:rPr>
        <w:t>直接插入排序</w:t>
      </w:r>
      <w:bookmarkEnd w:id="17"/>
    </w:p>
    <w:p w:rsidR="00960CC1" w:rsidRPr="00960CC1" w:rsidRDefault="00D87C8C" w:rsidP="00960CC1">
      <w:pPr>
        <w:rPr>
          <w:lang w:eastAsia="zh-CN"/>
        </w:rPr>
      </w:pPr>
      <w:r w:rsidRPr="00D87C8C">
        <w:rPr>
          <w:rFonts w:hint="eastAsia"/>
          <w:lang w:eastAsia="zh-CN"/>
        </w:rPr>
        <w:t>当</w:t>
      </w:r>
      <w:proofErr w:type="gramStart"/>
      <w:r w:rsidRPr="00D87C8C">
        <w:rPr>
          <w:rFonts w:hint="eastAsia"/>
          <w:lang w:eastAsia="zh-CN"/>
        </w:rPr>
        <w:t>插入第</w:t>
      </w:r>
      <w:proofErr w:type="spellStart"/>
      <w:proofErr w:type="gramEnd"/>
      <w:r w:rsidRPr="00D87C8C">
        <w:rPr>
          <w:rFonts w:hint="eastAsia"/>
          <w:lang w:eastAsia="zh-CN"/>
        </w:rPr>
        <w:t>i</w:t>
      </w:r>
      <w:proofErr w:type="spellEnd"/>
      <w:r w:rsidRPr="00D87C8C">
        <w:rPr>
          <w:rFonts w:hint="eastAsia"/>
          <w:lang w:eastAsia="zh-CN"/>
        </w:rPr>
        <w:t>(</w:t>
      </w:r>
      <w:proofErr w:type="spellStart"/>
      <w:r w:rsidRPr="00D87C8C">
        <w:rPr>
          <w:rFonts w:hint="eastAsia"/>
          <w:lang w:eastAsia="zh-CN"/>
        </w:rPr>
        <w:t>i</w:t>
      </w:r>
      <w:proofErr w:type="spellEnd"/>
      <w:r w:rsidRPr="00D87C8C">
        <w:rPr>
          <w:rFonts w:hint="eastAsia"/>
          <w:lang w:eastAsia="zh-CN"/>
        </w:rPr>
        <w:t xml:space="preserve"> &gt;= 1)</w:t>
      </w:r>
      <w:r w:rsidRPr="00D87C8C">
        <w:rPr>
          <w:rFonts w:hint="eastAsia"/>
          <w:lang w:eastAsia="zh-CN"/>
        </w:rPr>
        <w:t>时，前面的</w:t>
      </w:r>
      <w:r>
        <w:rPr>
          <w:lang w:eastAsia="zh-CN"/>
        </w:rPr>
        <w:t>R</w:t>
      </w:r>
      <w:r w:rsidRPr="00D87C8C">
        <w:rPr>
          <w:rFonts w:hint="eastAsia"/>
          <w:lang w:eastAsia="zh-CN"/>
        </w:rPr>
        <w:t>[0]</w:t>
      </w:r>
      <w:r w:rsidRPr="00D87C8C">
        <w:rPr>
          <w:rFonts w:hint="eastAsia"/>
          <w:lang w:eastAsia="zh-CN"/>
        </w:rPr>
        <w:t>，</w:t>
      </w:r>
      <w:r>
        <w:rPr>
          <w:lang w:eastAsia="zh-CN"/>
        </w:rPr>
        <w:t>R</w:t>
      </w:r>
      <w:r w:rsidRPr="00D87C8C">
        <w:rPr>
          <w:rFonts w:hint="eastAsia"/>
          <w:lang w:eastAsia="zh-CN"/>
        </w:rPr>
        <w:t>[1]</w:t>
      </w:r>
      <w:r w:rsidRPr="00D87C8C">
        <w:rPr>
          <w:rFonts w:hint="eastAsia"/>
          <w:lang w:eastAsia="zh-CN"/>
        </w:rPr>
        <w:t>，……，</w:t>
      </w:r>
      <w:r>
        <w:rPr>
          <w:lang w:eastAsia="zh-CN"/>
        </w:rPr>
        <w:t>R</w:t>
      </w:r>
      <w:r w:rsidRPr="00D87C8C">
        <w:rPr>
          <w:rFonts w:hint="eastAsia"/>
          <w:lang w:eastAsia="zh-CN"/>
        </w:rPr>
        <w:t>[i-1]</w:t>
      </w:r>
      <w:r w:rsidRPr="00D87C8C">
        <w:rPr>
          <w:rFonts w:hint="eastAsia"/>
          <w:lang w:eastAsia="zh-CN"/>
        </w:rPr>
        <w:t>已经排好序。这时，</w:t>
      </w:r>
      <w:r>
        <w:rPr>
          <w:rFonts w:hint="eastAsia"/>
          <w:lang w:eastAsia="zh-CN"/>
        </w:rPr>
        <w:t>R</w:t>
      </w:r>
      <w:r w:rsidRPr="00D87C8C">
        <w:rPr>
          <w:rFonts w:hint="eastAsia"/>
          <w:lang w:eastAsia="zh-CN"/>
        </w:rPr>
        <w:t>[</w:t>
      </w:r>
      <w:proofErr w:type="spellStart"/>
      <w:r>
        <w:rPr>
          <w:rFonts w:hint="eastAsia"/>
          <w:lang w:eastAsia="zh-CN"/>
        </w:rPr>
        <w:t>i</w:t>
      </w:r>
      <w:proofErr w:type="spellEnd"/>
      <w:r w:rsidRPr="00D87C8C">
        <w:rPr>
          <w:rFonts w:hint="eastAsia"/>
          <w:lang w:eastAsia="zh-CN"/>
        </w:rPr>
        <w:t>]</w:t>
      </w:r>
      <w:r w:rsidRPr="00D87C8C">
        <w:rPr>
          <w:rFonts w:hint="eastAsia"/>
          <w:lang w:eastAsia="zh-CN"/>
        </w:rPr>
        <w:t>的排序码与</w:t>
      </w:r>
      <w:r>
        <w:rPr>
          <w:lang w:eastAsia="zh-CN"/>
        </w:rPr>
        <w:t>R</w:t>
      </w:r>
      <w:r w:rsidRPr="00D87C8C">
        <w:rPr>
          <w:rFonts w:hint="eastAsia"/>
          <w:lang w:eastAsia="zh-CN"/>
        </w:rPr>
        <w:t>[i-1]</w:t>
      </w:r>
      <w:r w:rsidRPr="00D87C8C">
        <w:rPr>
          <w:rFonts w:hint="eastAsia"/>
          <w:lang w:eastAsia="zh-CN"/>
        </w:rPr>
        <w:t>，</w:t>
      </w:r>
      <w:r>
        <w:rPr>
          <w:lang w:eastAsia="zh-CN"/>
        </w:rPr>
        <w:t>r</w:t>
      </w:r>
      <w:r w:rsidRPr="00D87C8C">
        <w:rPr>
          <w:rFonts w:hint="eastAsia"/>
          <w:lang w:eastAsia="zh-CN"/>
        </w:rPr>
        <w:t>[i-2]</w:t>
      </w:r>
      <w:r w:rsidRPr="00D87C8C">
        <w:rPr>
          <w:rFonts w:hint="eastAsia"/>
          <w:lang w:eastAsia="zh-CN"/>
        </w:rPr>
        <w:t>，…的排序码顺序进行比较，找到插入位置即将</w:t>
      </w:r>
      <w:r w:rsidR="00946FAA">
        <w:rPr>
          <w:lang w:eastAsia="zh-CN"/>
        </w:rPr>
        <w:t>R</w:t>
      </w:r>
      <w:r w:rsidRPr="00D87C8C">
        <w:rPr>
          <w:rFonts w:hint="eastAsia"/>
          <w:lang w:eastAsia="zh-CN"/>
        </w:rPr>
        <w:t>[</w:t>
      </w:r>
      <w:proofErr w:type="spellStart"/>
      <w:r w:rsidRPr="00D87C8C">
        <w:rPr>
          <w:rFonts w:hint="eastAsia"/>
          <w:lang w:eastAsia="zh-CN"/>
        </w:rPr>
        <w:t>i</w:t>
      </w:r>
      <w:proofErr w:type="spellEnd"/>
      <w:r w:rsidRPr="00D87C8C">
        <w:rPr>
          <w:rFonts w:hint="eastAsia"/>
          <w:lang w:eastAsia="zh-CN"/>
        </w:rPr>
        <w:t>]</w:t>
      </w:r>
      <w:r w:rsidRPr="00D87C8C">
        <w:rPr>
          <w:rFonts w:hint="eastAsia"/>
          <w:lang w:eastAsia="zh-CN"/>
        </w:rPr>
        <w:t>插入，原来位置上的元素向后顺移。</w:t>
      </w:r>
    </w:p>
    <w:p w:rsidR="00587D9B" w:rsidRDefault="00235DE4" w:rsidP="00A8652E">
      <w:pPr>
        <w:pStyle w:val="3"/>
        <w:spacing w:before="120"/>
      </w:pPr>
      <w:bookmarkStart w:id="18" w:name="_Toc26282601"/>
      <w:r>
        <w:rPr>
          <w:rFonts w:hint="eastAsia"/>
        </w:rPr>
        <w:t xml:space="preserve">2.3.2 </w:t>
      </w:r>
      <w:r>
        <w:rPr>
          <w:rFonts w:hint="eastAsia"/>
        </w:rPr>
        <w:t>直接插入排序核心代码</w:t>
      </w:r>
      <w:bookmarkEnd w:id="18"/>
    </w:p>
    <w:p w:rsidR="00014CAE" w:rsidRPr="00014CAE" w:rsidRDefault="00014CAE" w:rsidP="00014C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14CA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void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proofErr w:type="gramStart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InsertSort</w:t>
      </w:r>
      <w:proofErr w:type="spellEnd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</w:t>
      </w:r>
      <w:proofErr w:type="gramEnd"/>
      <w:r w:rsidRPr="00014CA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* </w:t>
      </w:r>
      <w:r w:rsidRPr="00014CAE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B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r w:rsidRPr="00014CA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14CAE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n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r w:rsidRPr="00014CA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long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14CA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long</w:t>
      </w:r>
      <w:proofErr w:type="spellEnd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&amp; </w:t>
      </w:r>
      <w:proofErr w:type="spellStart"/>
      <w:r w:rsidRPr="00014CAE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swap_times</w:t>
      </w:r>
      <w:proofErr w:type="spellEnd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 {</w:t>
      </w:r>
    </w:p>
    <w:p w:rsidR="00014CAE" w:rsidRPr="00014CAE" w:rsidRDefault="00014CAE" w:rsidP="00014C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temp;</w:t>
      </w:r>
    </w:p>
    <w:p w:rsidR="00014CAE" w:rsidRPr="00014CAE" w:rsidRDefault="00014CAE" w:rsidP="00014C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for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</w:t>
      </w:r>
      <w:r w:rsidRPr="00014CA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= 1; </w:t>
      </w:r>
      <w:proofErr w:type="spellStart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&lt; </w:t>
      </w:r>
      <w:r w:rsidRPr="00014CAE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n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; </w:t>
      </w:r>
      <w:proofErr w:type="spellStart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++) </w:t>
      </w:r>
    </w:p>
    <w:p w:rsidR="00014CAE" w:rsidRPr="00014CAE" w:rsidRDefault="00014CAE" w:rsidP="00014C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014CAE" w:rsidRPr="00014CAE" w:rsidRDefault="00014CAE" w:rsidP="00014C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if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</w:t>
      </w:r>
      <w:r w:rsidRPr="00014CAE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B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[</w:t>
      </w:r>
      <w:proofErr w:type="spellStart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] &lt; </w:t>
      </w:r>
      <w:proofErr w:type="gramStart"/>
      <w:r w:rsidRPr="00014CAE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B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[</w:t>
      </w:r>
      <w:proofErr w:type="spellStart"/>
      <w:proofErr w:type="gramEnd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- 1])</w:t>
      </w:r>
    </w:p>
    <w:p w:rsidR="00014CAE" w:rsidRPr="00014CAE" w:rsidRDefault="00014CAE" w:rsidP="00014C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014CAE" w:rsidRPr="00014CAE" w:rsidRDefault="00014CAE" w:rsidP="00014C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 xml:space="preserve">temp = </w:t>
      </w:r>
      <w:r w:rsidRPr="00014CAE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B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[</w:t>
      </w:r>
      <w:proofErr w:type="spellStart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];</w:t>
      </w:r>
    </w:p>
    <w:p w:rsidR="00014CAE" w:rsidRPr="00014CAE" w:rsidRDefault="00014CAE" w:rsidP="00014C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j = </w:t>
      </w:r>
      <w:proofErr w:type="spellStart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- 1;</w:t>
      </w:r>
    </w:p>
    <w:p w:rsidR="00014CAE" w:rsidRPr="00014CAE" w:rsidRDefault="00014CAE" w:rsidP="00014C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do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</w:p>
    <w:p w:rsidR="00014CAE" w:rsidRPr="00014CAE" w:rsidRDefault="00014CAE" w:rsidP="00014C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014CAE" w:rsidRPr="00014CAE" w:rsidRDefault="00014CAE" w:rsidP="00014C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gramStart"/>
      <w:r w:rsidRPr="00014CAE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B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[</w:t>
      </w:r>
      <w:proofErr w:type="gramEnd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j + 1] = </w:t>
      </w:r>
      <w:r w:rsidRPr="00014CAE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B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[j];</w:t>
      </w:r>
    </w:p>
    <w:p w:rsidR="00014CAE" w:rsidRPr="00014CAE" w:rsidRDefault="00014CAE" w:rsidP="00014C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014CAE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swap_times</w:t>
      </w:r>
      <w:proofErr w:type="spellEnd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++;</w:t>
      </w:r>
    </w:p>
    <w:p w:rsidR="00014CAE" w:rsidRPr="00014CAE" w:rsidRDefault="00014CAE" w:rsidP="00014C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j--;</w:t>
      </w:r>
    </w:p>
    <w:p w:rsidR="00014CAE" w:rsidRPr="00014CAE" w:rsidRDefault="00014CAE" w:rsidP="00014C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 xml:space="preserve">} </w:t>
      </w:r>
      <w:r w:rsidRPr="00014CA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while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(j &gt;= 0 &amp;&amp; temp &lt; </w:t>
      </w:r>
      <w:r w:rsidRPr="00014CAE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B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[j]);</w:t>
      </w:r>
    </w:p>
    <w:p w:rsidR="00014CAE" w:rsidRPr="00014CAE" w:rsidRDefault="00014CAE" w:rsidP="00014C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gramStart"/>
      <w:r w:rsidRPr="00014CAE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B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[</w:t>
      </w:r>
      <w:proofErr w:type="gramEnd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j + 1] = temp;</w:t>
      </w:r>
    </w:p>
    <w:p w:rsidR="00014CAE" w:rsidRPr="00014CAE" w:rsidRDefault="00014CAE" w:rsidP="00014C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014CAE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swap_times</w:t>
      </w:r>
      <w:proofErr w:type="spellEnd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++;</w:t>
      </w:r>
    </w:p>
    <w:p w:rsidR="00014CAE" w:rsidRPr="00014CAE" w:rsidRDefault="00014CAE" w:rsidP="00014C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014CAE" w:rsidRPr="00014CAE" w:rsidRDefault="00014CAE" w:rsidP="00014C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014CAE" w:rsidRPr="00014CAE" w:rsidRDefault="00014CAE" w:rsidP="00014C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14CAE"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}</w:t>
      </w:r>
    </w:p>
    <w:p w:rsidR="0075165E" w:rsidRDefault="00235DE4" w:rsidP="00014CAE">
      <w:pPr>
        <w:pStyle w:val="2"/>
        <w:spacing w:before="120"/>
      </w:pPr>
      <w:bookmarkStart w:id="19" w:name="_Toc26282602"/>
      <w:r>
        <w:rPr>
          <w:rFonts w:hint="eastAsia"/>
        </w:rPr>
        <w:lastRenderedPageBreak/>
        <w:t>2</w:t>
      </w:r>
      <w:r w:rsidR="0075165E">
        <w:rPr>
          <w:rFonts w:hint="eastAsia"/>
        </w:rPr>
        <w:t xml:space="preserve">.4 </w:t>
      </w:r>
      <w:r w:rsidR="00014CAE">
        <w:rPr>
          <w:rFonts w:hint="eastAsia"/>
        </w:rPr>
        <w:t>希尔排序</w:t>
      </w:r>
      <w:r w:rsidR="0075165E">
        <w:rPr>
          <w:rFonts w:hint="eastAsia"/>
        </w:rPr>
        <w:t>的实现</w:t>
      </w:r>
      <w:bookmarkEnd w:id="19"/>
    </w:p>
    <w:p w:rsidR="00946937" w:rsidRDefault="00235DE4" w:rsidP="00A8652E">
      <w:pPr>
        <w:pStyle w:val="3"/>
        <w:spacing w:before="120"/>
      </w:pPr>
      <w:bookmarkStart w:id="20" w:name="_Toc26282603"/>
      <w:r>
        <w:rPr>
          <w:rFonts w:hint="eastAsia"/>
        </w:rPr>
        <w:t xml:space="preserve">2.4.1 </w:t>
      </w:r>
      <w:r w:rsidR="00014CAE">
        <w:rPr>
          <w:rFonts w:hint="eastAsia"/>
        </w:rPr>
        <w:t>希尔排序</w:t>
      </w:r>
      <w:bookmarkEnd w:id="20"/>
    </w:p>
    <w:p w:rsidR="00960CC1" w:rsidRPr="00960CC1" w:rsidRDefault="005612E3" w:rsidP="00960CC1">
      <w:pPr>
        <w:rPr>
          <w:lang w:eastAsia="zh-CN"/>
        </w:rPr>
      </w:pPr>
      <w:r w:rsidRPr="005612E3">
        <w:rPr>
          <w:rFonts w:hint="eastAsia"/>
          <w:lang w:eastAsia="zh-CN"/>
        </w:rPr>
        <w:t>先取一个小于</w:t>
      </w:r>
      <w:r w:rsidRPr="005612E3">
        <w:rPr>
          <w:rFonts w:hint="eastAsia"/>
          <w:lang w:eastAsia="zh-CN"/>
        </w:rPr>
        <w:t>n</w:t>
      </w:r>
      <w:r w:rsidRPr="005612E3">
        <w:rPr>
          <w:rFonts w:hint="eastAsia"/>
          <w:lang w:eastAsia="zh-CN"/>
        </w:rPr>
        <w:t>的整数</w:t>
      </w:r>
      <w:r w:rsidRPr="005612E3">
        <w:rPr>
          <w:rFonts w:hint="eastAsia"/>
          <w:lang w:eastAsia="zh-CN"/>
        </w:rPr>
        <w:t>d1</w:t>
      </w:r>
      <w:r w:rsidRPr="005612E3">
        <w:rPr>
          <w:rFonts w:hint="eastAsia"/>
          <w:lang w:eastAsia="zh-CN"/>
        </w:rPr>
        <w:t>作为第一个增量，把文件的全部记录分组。所有距离为</w:t>
      </w:r>
      <w:r w:rsidRPr="005612E3">
        <w:rPr>
          <w:rFonts w:hint="eastAsia"/>
          <w:lang w:eastAsia="zh-CN"/>
        </w:rPr>
        <w:t>d1</w:t>
      </w:r>
      <w:r w:rsidRPr="005612E3">
        <w:rPr>
          <w:rFonts w:hint="eastAsia"/>
          <w:lang w:eastAsia="zh-CN"/>
        </w:rPr>
        <w:t>的倍数的记录放在同一个组中。先在各组内进行直接插入排序；然后，取第二个增量</w:t>
      </w:r>
      <w:r w:rsidRPr="005612E3">
        <w:rPr>
          <w:rFonts w:hint="eastAsia"/>
          <w:lang w:eastAsia="zh-CN"/>
        </w:rPr>
        <w:t>d2&lt;d1</w:t>
      </w:r>
      <w:r w:rsidRPr="005612E3">
        <w:rPr>
          <w:rFonts w:hint="eastAsia"/>
          <w:lang w:eastAsia="zh-CN"/>
        </w:rPr>
        <w:t>重复上述的分组和排序，直至所取的增量</w:t>
      </w:r>
      <w:r w:rsidRPr="005612E3">
        <w:rPr>
          <w:rFonts w:hint="eastAsia"/>
          <w:lang w:eastAsia="zh-CN"/>
        </w:rPr>
        <w:t xml:space="preserve"> =1( &lt; </w:t>
      </w:r>
      <w:r w:rsidRPr="005612E3">
        <w:rPr>
          <w:rFonts w:hint="eastAsia"/>
          <w:lang w:eastAsia="zh-CN"/>
        </w:rPr>
        <w:t>…</w:t>
      </w:r>
      <w:r w:rsidRPr="005612E3">
        <w:rPr>
          <w:rFonts w:hint="eastAsia"/>
          <w:lang w:eastAsia="zh-CN"/>
        </w:rPr>
        <w:t>&lt;d2&lt;d1)</w:t>
      </w:r>
      <w:r w:rsidRPr="005612E3">
        <w:rPr>
          <w:rFonts w:hint="eastAsia"/>
          <w:lang w:eastAsia="zh-CN"/>
        </w:rPr>
        <w:t>，即所有记录放在同一组中进行直接插入排序为止。</w:t>
      </w:r>
    </w:p>
    <w:p w:rsidR="00946937" w:rsidRDefault="00235DE4" w:rsidP="00A8652E">
      <w:pPr>
        <w:pStyle w:val="3"/>
        <w:spacing w:before="120"/>
      </w:pPr>
      <w:bookmarkStart w:id="21" w:name="_Toc26282604"/>
      <w:r>
        <w:rPr>
          <w:rFonts w:hint="eastAsia"/>
        </w:rPr>
        <w:t xml:space="preserve">2.4.2 </w:t>
      </w:r>
      <w:r>
        <w:rPr>
          <w:rFonts w:hint="eastAsia"/>
        </w:rPr>
        <w:t>希尔排序核心代码</w:t>
      </w:r>
      <w:bookmarkEnd w:id="21"/>
    </w:p>
    <w:p w:rsidR="00014CAE" w:rsidRPr="00014CAE" w:rsidRDefault="00014CAE" w:rsidP="00014C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14CA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void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proofErr w:type="gramStart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ShellSort</w:t>
      </w:r>
      <w:proofErr w:type="spellEnd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</w:t>
      </w:r>
      <w:proofErr w:type="gramEnd"/>
      <w:r w:rsidRPr="00014CA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* </w:t>
      </w:r>
      <w:r w:rsidRPr="00014CAE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B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r w:rsidRPr="00014CA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14CAE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n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r w:rsidRPr="00014CA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long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14CA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long</w:t>
      </w:r>
      <w:proofErr w:type="spellEnd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&amp; </w:t>
      </w:r>
      <w:proofErr w:type="spellStart"/>
      <w:r w:rsidRPr="00014CAE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swap_times</w:t>
      </w:r>
      <w:proofErr w:type="spellEnd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</w:t>
      </w:r>
    </w:p>
    <w:p w:rsidR="00014CAE" w:rsidRPr="00014CAE" w:rsidRDefault="00014CAE" w:rsidP="00014C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{</w:t>
      </w:r>
    </w:p>
    <w:p w:rsidR="00014CAE" w:rsidRPr="00014CAE" w:rsidRDefault="00014CAE" w:rsidP="00014C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gap;</w:t>
      </w:r>
    </w:p>
    <w:p w:rsidR="00014CAE" w:rsidRPr="00014CAE" w:rsidRDefault="00014CAE" w:rsidP="00014C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for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(gap = 3; gap &gt; 0; gap--)</w:t>
      </w:r>
    </w:p>
    <w:p w:rsidR="00014CAE" w:rsidRPr="00014CAE" w:rsidRDefault="00014CAE" w:rsidP="00014C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014CAE" w:rsidRPr="00014CAE" w:rsidRDefault="00014CAE" w:rsidP="00014C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for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</w:t>
      </w:r>
      <w:r w:rsidRPr="00014CA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= 0; </w:t>
      </w:r>
      <w:proofErr w:type="spellStart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&lt; gap; </w:t>
      </w:r>
      <w:proofErr w:type="spellStart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++)</w:t>
      </w:r>
    </w:p>
    <w:p w:rsidR="00014CAE" w:rsidRPr="00014CAE" w:rsidRDefault="00014CAE" w:rsidP="00014C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014CAE" w:rsidRPr="00014CAE" w:rsidRDefault="00014CAE" w:rsidP="00014C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for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</w:t>
      </w:r>
      <w:r w:rsidRPr="00014CA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j = </w:t>
      </w:r>
      <w:proofErr w:type="spellStart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+ gap; j &lt; </w:t>
      </w:r>
      <w:r w:rsidRPr="00014CAE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n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 j = j + gap)</w:t>
      </w:r>
    </w:p>
    <w:p w:rsidR="00014CAE" w:rsidRPr="00014CAE" w:rsidRDefault="00014CAE" w:rsidP="00014C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014CAE" w:rsidRPr="00014CAE" w:rsidRDefault="00014CAE" w:rsidP="00014C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if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</w:t>
      </w:r>
      <w:r w:rsidRPr="00014CAE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B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[j] &lt; </w:t>
      </w:r>
      <w:proofErr w:type="gramStart"/>
      <w:r w:rsidRPr="00014CAE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B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[</w:t>
      </w:r>
      <w:proofErr w:type="gramEnd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j - gap])</w:t>
      </w:r>
    </w:p>
    <w:p w:rsidR="00014CAE" w:rsidRPr="00014CAE" w:rsidRDefault="00014CAE" w:rsidP="00014C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014CAE" w:rsidRPr="00014CAE" w:rsidRDefault="00014CAE" w:rsidP="00014C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temp = </w:t>
      </w:r>
      <w:r w:rsidRPr="00014CAE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B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[j];</w:t>
      </w:r>
    </w:p>
    <w:p w:rsidR="00014CAE" w:rsidRPr="00014CAE" w:rsidRDefault="00014CAE" w:rsidP="00014C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k = j - gap;</w:t>
      </w:r>
    </w:p>
    <w:p w:rsidR="00014CAE" w:rsidRPr="00014CAE" w:rsidRDefault="00014CAE" w:rsidP="00014C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while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(k &gt;= 0 &amp;&amp; </w:t>
      </w:r>
      <w:r w:rsidRPr="00014CAE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B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[k] &gt; temp)</w:t>
      </w:r>
    </w:p>
    <w:p w:rsidR="00014CAE" w:rsidRPr="00014CAE" w:rsidRDefault="00014CAE" w:rsidP="00014C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014CAE" w:rsidRPr="00014CAE" w:rsidRDefault="00014CAE" w:rsidP="00014C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gramStart"/>
      <w:r w:rsidRPr="00014CAE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B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[</w:t>
      </w:r>
      <w:proofErr w:type="gramEnd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k + gap] = </w:t>
      </w:r>
      <w:r w:rsidRPr="00014CAE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B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[k];</w:t>
      </w:r>
    </w:p>
    <w:p w:rsidR="00014CAE" w:rsidRPr="00014CAE" w:rsidRDefault="00014CAE" w:rsidP="00014C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014CAE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swap_times</w:t>
      </w:r>
      <w:proofErr w:type="spellEnd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++;</w:t>
      </w:r>
    </w:p>
    <w:p w:rsidR="00014CAE" w:rsidRPr="00014CAE" w:rsidRDefault="00014CAE" w:rsidP="00014C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k = k - gap;</w:t>
      </w:r>
    </w:p>
    <w:p w:rsidR="00014CAE" w:rsidRPr="00014CAE" w:rsidRDefault="00014CAE" w:rsidP="00014C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014CAE" w:rsidRPr="00014CAE" w:rsidRDefault="00014CAE" w:rsidP="00014C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gramStart"/>
      <w:r w:rsidRPr="00014CAE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B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[</w:t>
      </w:r>
      <w:proofErr w:type="gramEnd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k + gap] = temp;</w:t>
      </w:r>
    </w:p>
    <w:p w:rsidR="00014CAE" w:rsidRPr="00014CAE" w:rsidRDefault="00014CAE" w:rsidP="00014C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014CAE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swap_times</w:t>
      </w:r>
      <w:proofErr w:type="spellEnd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++;</w:t>
      </w:r>
    </w:p>
    <w:p w:rsidR="00014CAE" w:rsidRPr="00014CAE" w:rsidRDefault="00014CAE" w:rsidP="00014C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014CAE" w:rsidRPr="00014CAE" w:rsidRDefault="00014CAE" w:rsidP="00014C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014CAE" w:rsidRPr="00014CAE" w:rsidRDefault="00014CAE" w:rsidP="00014C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014CAE" w:rsidRPr="00014CAE" w:rsidRDefault="00014CAE" w:rsidP="00014C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lastRenderedPageBreak/>
        <w:tab/>
        <w:t>}</w:t>
      </w:r>
    </w:p>
    <w:p w:rsidR="00014CAE" w:rsidRPr="00014CAE" w:rsidRDefault="00014CAE" w:rsidP="00014C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14CAE"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}</w:t>
      </w:r>
    </w:p>
    <w:p w:rsidR="0075165E" w:rsidRPr="002779D6" w:rsidRDefault="00235DE4" w:rsidP="00014CAE">
      <w:pPr>
        <w:pStyle w:val="2"/>
        <w:spacing w:before="120"/>
      </w:pPr>
      <w:bookmarkStart w:id="22" w:name="_Toc26282605"/>
      <w:r>
        <w:rPr>
          <w:rFonts w:hint="eastAsia"/>
        </w:rPr>
        <w:t>2</w:t>
      </w:r>
      <w:r w:rsidR="0075165E" w:rsidRPr="002779D6">
        <w:rPr>
          <w:rFonts w:hint="eastAsia"/>
        </w:rPr>
        <w:t xml:space="preserve">.5 </w:t>
      </w:r>
      <w:r w:rsidR="00014CAE">
        <w:rPr>
          <w:rFonts w:hint="eastAsia"/>
        </w:rPr>
        <w:t>快速排序</w:t>
      </w:r>
      <w:r w:rsidR="0075165E" w:rsidRPr="002779D6">
        <w:rPr>
          <w:rFonts w:hint="eastAsia"/>
        </w:rPr>
        <w:t>的实现</w:t>
      </w:r>
      <w:bookmarkEnd w:id="22"/>
    </w:p>
    <w:p w:rsidR="00946937" w:rsidRDefault="00235DE4" w:rsidP="00A8652E">
      <w:pPr>
        <w:pStyle w:val="3"/>
        <w:spacing w:before="120"/>
      </w:pPr>
      <w:bookmarkStart w:id="23" w:name="_Toc26282606"/>
      <w:r>
        <w:rPr>
          <w:rFonts w:hint="eastAsia"/>
        </w:rPr>
        <w:t xml:space="preserve">2.5.1 </w:t>
      </w:r>
      <w:r w:rsidR="00014CAE">
        <w:rPr>
          <w:rFonts w:hint="eastAsia"/>
        </w:rPr>
        <w:t>快速排序</w:t>
      </w:r>
      <w:bookmarkEnd w:id="23"/>
    </w:p>
    <w:p w:rsidR="00100777" w:rsidRPr="00100777" w:rsidRDefault="005879AB" w:rsidP="005879AB">
      <w:pPr>
        <w:rPr>
          <w:lang w:eastAsia="zh-CN"/>
        </w:rPr>
      </w:pPr>
      <w:r>
        <w:rPr>
          <w:rFonts w:hint="eastAsia"/>
          <w:lang w:eastAsia="zh-CN"/>
        </w:rPr>
        <w:t>首先设定一个分界值，通过该分界值将数组分成左右两部分</w:t>
      </w:r>
      <w:r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>将大于或等于分界值的数据集中到数组右边，小于分界值的数据集中到数组的左边。此时，左边部分中各元素都小于或等于分界值，而右边部分中各元素都大于或等于分界值。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然后，左边和右边的数据可以独立排序。对于左侧的数组数据，又可以取一个分界值，将该部分数据分成左右两部分，同样在左边放置较小值，右边放置较大值。右侧的数组数据也可以做类似处理</w:t>
      </w:r>
      <w:r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>重复上述过程，可以看出，这是一个递归定义。通过递归将左侧部分排好序后，再递归排好右侧部分的顺序。当左、右两个部分各数据排序完成后，整个数组的排序也就完成了。</w:t>
      </w:r>
    </w:p>
    <w:p w:rsidR="00946937" w:rsidRDefault="00235DE4" w:rsidP="00A8652E">
      <w:pPr>
        <w:pStyle w:val="3"/>
        <w:spacing w:before="120"/>
      </w:pPr>
      <w:bookmarkStart w:id="24" w:name="_Toc26282607"/>
      <w:r>
        <w:rPr>
          <w:rFonts w:hint="eastAsia"/>
        </w:rPr>
        <w:t xml:space="preserve">2.5.2 </w:t>
      </w:r>
      <w:r>
        <w:rPr>
          <w:rFonts w:hint="eastAsia"/>
        </w:rPr>
        <w:t>快速排序核心代码</w:t>
      </w:r>
      <w:bookmarkEnd w:id="24"/>
    </w:p>
    <w:p w:rsidR="00014CAE" w:rsidRPr="00014CAE" w:rsidRDefault="00014CAE" w:rsidP="00014C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14CA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void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proofErr w:type="gramStart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QuickSort</w:t>
      </w:r>
      <w:proofErr w:type="spellEnd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</w:t>
      </w:r>
      <w:proofErr w:type="gramEnd"/>
      <w:r w:rsidRPr="00014CA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* </w:t>
      </w:r>
      <w:r w:rsidRPr="00014CAE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B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r w:rsidRPr="00014CA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const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14CA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14CAE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left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r w:rsidRPr="00014CA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const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14CA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14CAE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right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r w:rsidRPr="00014CA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long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14CA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long</w:t>
      </w:r>
      <w:proofErr w:type="spellEnd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&amp; </w:t>
      </w:r>
      <w:proofErr w:type="spellStart"/>
      <w:r w:rsidRPr="00014CAE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swap_times</w:t>
      </w:r>
      <w:proofErr w:type="spellEnd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) </w:t>
      </w:r>
    </w:p>
    <w:p w:rsidR="00014CAE" w:rsidRPr="00014CAE" w:rsidRDefault="00014CAE" w:rsidP="00014C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{</w:t>
      </w:r>
    </w:p>
    <w:p w:rsidR="00014CAE" w:rsidRPr="00014CAE" w:rsidRDefault="00014CAE" w:rsidP="00014C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</w:p>
    <w:p w:rsidR="00014CAE" w:rsidRPr="00014CAE" w:rsidRDefault="00014CAE" w:rsidP="00014C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if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</w:t>
      </w:r>
      <w:r w:rsidRPr="00014CAE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left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&lt; </w:t>
      </w:r>
      <w:r w:rsidRPr="00014CAE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right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 {</w:t>
      </w:r>
    </w:p>
    <w:p w:rsidR="00014CAE" w:rsidRPr="00014CAE" w:rsidRDefault="00014CAE" w:rsidP="00014C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pivotPos</w:t>
      </w:r>
      <w:proofErr w:type="spellEnd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= </w:t>
      </w:r>
      <w:r w:rsidRPr="00014CAE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left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014CAE" w:rsidRPr="00014CAE" w:rsidRDefault="00014CAE" w:rsidP="00014C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pivot = </w:t>
      </w:r>
      <w:r w:rsidRPr="00014CAE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B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[</w:t>
      </w:r>
      <w:r w:rsidRPr="00014CAE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left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];</w:t>
      </w:r>
    </w:p>
    <w:p w:rsidR="00014CAE" w:rsidRPr="00014CAE" w:rsidRDefault="00014CAE" w:rsidP="00014C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for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</w:t>
      </w:r>
      <w:r w:rsidRPr="00014CA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= </w:t>
      </w:r>
      <w:r w:rsidRPr="00014CAE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left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+ 1; </w:t>
      </w:r>
      <w:proofErr w:type="spellStart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&lt;= </w:t>
      </w:r>
      <w:r w:rsidRPr="00014CAE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right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; </w:t>
      </w:r>
      <w:proofErr w:type="spellStart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++) {</w:t>
      </w:r>
    </w:p>
    <w:p w:rsidR="00014CAE" w:rsidRPr="00014CAE" w:rsidRDefault="00014CAE" w:rsidP="00014C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014CAE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swap_times</w:t>
      </w:r>
      <w:proofErr w:type="spellEnd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++;</w:t>
      </w:r>
    </w:p>
    <w:p w:rsidR="00014CAE" w:rsidRPr="00014CAE" w:rsidRDefault="00014CAE" w:rsidP="00014C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if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</w:t>
      </w:r>
      <w:r w:rsidRPr="00014CAE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B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[</w:t>
      </w:r>
      <w:proofErr w:type="spellStart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] &lt; pivot) {</w:t>
      </w:r>
    </w:p>
    <w:p w:rsidR="00014CAE" w:rsidRPr="00014CAE" w:rsidRDefault="00014CAE" w:rsidP="00014C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pivotPos</w:t>
      </w:r>
      <w:proofErr w:type="spellEnd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++;</w:t>
      </w:r>
    </w:p>
    <w:p w:rsidR="00014CAE" w:rsidRPr="00014CAE" w:rsidRDefault="00014CAE" w:rsidP="00014C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if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</w:t>
      </w:r>
      <w:proofErr w:type="spellStart"/>
      <w:proofErr w:type="gramStart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pivotPos</w:t>
      </w:r>
      <w:proofErr w:type="spellEnd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!</w:t>
      </w:r>
      <w:proofErr w:type="gramEnd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= </w:t>
      </w:r>
      <w:proofErr w:type="spellStart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 {</w:t>
      </w:r>
    </w:p>
    <w:p w:rsidR="00014CAE" w:rsidRPr="00014CAE" w:rsidRDefault="00014CAE" w:rsidP="00014C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swap(</w:t>
      </w:r>
      <w:r w:rsidRPr="00014CAE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B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[</w:t>
      </w:r>
      <w:proofErr w:type="spellStart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pivotPos</w:t>
      </w:r>
      <w:proofErr w:type="spellEnd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], </w:t>
      </w:r>
      <w:r w:rsidRPr="00014CAE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B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[</w:t>
      </w:r>
      <w:proofErr w:type="spellStart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]);</w:t>
      </w:r>
    </w:p>
    <w:p w:rsidR="00014CAE" w:rsidRPr="00014CAE" w:rsidRDefault="00014CAE" w:rsidP="00014C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</w:p>
    <w:p w:rsidR="00014CAE" w:rsidRPr="00014CAE" w:rsidRDefault="00014CAE" w:rsidP="00014C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014CAE" w:rsidRPr="00014CAE" w:rsidRDefault="00014CAE" w:rsidP="00014C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lastRenderedPageBreak/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014CAE" w:rsidRPr="00014CAE" w:rsidRDefault="00014CAE" w:rsidP="00014C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014CAE" w:rsidRPr="00014CAE" w:rsidRDefault="00014CAE" w:rsidP="00014C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B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[</w:t>
      </w:r>
      <w:r w:rsidRPr="00014CAE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left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] = </w:t>
      </w:r>
      <w:r w:rsidRPr="00014CAE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B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[</w:t>
      </w:r>
      <w:proofErr w:type="spellStart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pivotPos</w:t>
      </w:r>
      <w:proofErr w:type="spellEnd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];</w:t>
      </w:r>
    </w:p>
    <w:p w:rsidR="00014CAE" w:rsidRPr="00014CAE" w:rsidRDefault="00014CAE" w:rsidP="00014C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B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[</w:t>
      </w:r>
      <w:proofErr w:type="spellStart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pivotPos</w:t>
      </w:r>
      <w:proofErr w:type="spellEnd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] = pivot;</w:t>
      </w:r>
    </w:p>
    <w:p w:rsidR="00014CAE" w:rsidRPr="00014CAE" w:rsidRDefault="00014CAE" w:rsidP="00014C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proofErr w:type="gramStart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QuickSort</w:t>
      </w:r>
      <w:proofErr w:type="spellEnd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</w:t>
      </w:r>
      <w:proofErr w:type="gramEnd"/>
      <w:r w:rsidRPr="00014CAE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B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r w:rsidRPr="00014CAE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left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proofErr w:type="spellStart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pivotPos</w:t>
      </w:r>
      <w:proofErr w:type="spellEnd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- 1, </w:t>
      </w:r>
      <w:proofErr w:type="spellStart"/>
      <w:r w:rsidRPr="00014CAE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swap_times</w:t>
      </w:r>
      <w:proofErr w:type="spellEnd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);</w:t>
      </w:r>
    </w:p>
    <w:p w:rsidR="00014CAE" w:rsidRPr="00014CAE" w:rsidRDefault="00014CAE" w:rsidP="00014C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proofErr w:type="gramStart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QuickSort</w:t>
      </w:r>
      <w:proofErr w:type="spellEnd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</w:t>
      </w:r>
      <w:proofErr w:type="gramEnd"/>
      <w:r w:rsidRPr="00014CAE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B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proofErr w:type="spellStart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pivotPos</w:t>
      </w:r>
      <w:proofErr w:type="spellEnd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+ 1, </w:t>
      </w:r>
      <w:r w:rsidRPr="00014CAE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right</w:t>
      </w: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proofErr w:type="spellStart"/>
      <w:r w:rsidRPr="00014CAE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swap_times</w:t>
      </w:r>
      <w:proofErr w:type="spellEnd"/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);</w:t>
      </w:r>
    </w:p>
    <w:p w:rsidR="00014CAE" w:rsidRPr="00014CAE" w:rsidRDefault="00014CAE" w:rsidP="00014C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14CA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014CAE" w:rsidRPr="00014CAE" w:rsidRDefault="00014CAE" w:rsidP="00014C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14CAE"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}</w:t>
      </w:r>
    </w:p>
    <w:p w:rsidR="00DF7F1B" w:rsidRDefault="00235DE4" w:rsidP="00014CAE">
      <w:pPr>
        <w:pStyle w:val="2"/>
        <w:spacing w:before="120"/>
      </w:pPr>
      <w:bookmarkStart w:id="25" w:name="_Toc26282608"/>
      <w:r>
        <w:rPr>
          <w:rFonts w:hint="eastAsia"/>
        </w:rPr>
        <w:t>2</w:t>
      </w:r>
      <w:r w:rsidR="00DF7F1B">
        <w:rPr>
          <w:rFonts w:hint="eastAsia"/>
        </w:rPr>
        <w:t>.6</w:t>
      </w:r>
      <w:r w:rsidR="00014CAE">
        <w:rPr>
          <w:rFonts w:hint="eastAsia"/>
        </w:rPr>
        <w:t>堆排序</w:t>
      </w:r>
      <w:r w:rsidR="00DF7F1B">
        <w:rPr>
          <w:rFonts w:hint="eastAsia"/>
        </w:rPr>
        <w:t>的实现</w:t>
      </w:r>
      <w:bookmarkEnd w:id="25"/>
    </w:p>
    <w:p w:rsidR="00DF7F1B" w:rsidRDefault="00235DE4" w:rsidP="00DF7F1B">
      <w:pPr>
        <w:pStyle w:val="3"/>
        <w:spacing w:before="120"/>
      </w:pPr>
      <w:bookmarkStart w:id="26" w:name="_Toc26282609"/>
      <w:r>
        <w:rPr>
          <w:rFonts w:hint="eastAsia"/>
        </w:rPr>
        <w:t xml:space="preserve">2.6.1 </w:t>
      </w:r>
      <w:r w:rsidR="00014CAE">
        <w:rPr>
          <w:rFonts w:hint="eastAsia"/>
        </w:rPr>
        <w:t>堆排序</w:t>
      </w:r>
      <w:bookmarkEnd w:id="26"/>
    </w:p>
    <w:p w:rsidR="00DF7F1B" w:rsidRPr="00960CC1" w:rsidRDefault="005879AB" w:rsidP="00DF7F1B">
      <w:pPr>
        <w:rPr>
          <w:lang w:eastAsia="zh-CN"/>
        </w:rPr>
      </w:pPr>
      <w:r>
        <w:rPr>
          <w:rFonts w:hint="eastAsia"/>
          <w:lang w:eastAsia="zh-CN"/>
        </w:rPr>
        <w:t>利用堆的插入，移除，进行排序。</w:t>
      </w:r>
    </w:p>
    <w:p w:rsidR="00DF7F1B" w:rsidRDefault="00235DE4" w:rsidP="00DF7F1B">
      <w:pPr>
        <w:pStyle w:val="3"/>
        <w:spacing w:before="120"/>
      </w:pPr>
      <w:bookmarkStart w:id="27" w:name="_Toc26282610"/>
      <w:r>
        <w:rPr>
          <w:rFonts w:hint="eastAsia"/>
        </w:rPr>
        <w:t xml:space="preserve">2.6.2 </w:t>
      </w:r>
      <w:r>
        <w:rPr>
          <w:rFonts w:hint="eastAsia"/>
        </w:rPr>
        <w:t>堆排序核心代码</w:t>
      </w:r>
      <w:bookmarkEnd w:id="27"/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class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Heap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{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public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: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gram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Heap(</w:t>
      </w:r>
      <w:proofErr w:type="gramEnd"/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size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gram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Heap(</w:t>
      </w:r>
      <w:proofErr w:type="gramEnd"/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*</w:t>
      </w:r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A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size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long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long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&amp; </w:t>
      </w:r>
      <w:proofErr w:type="spellStart"/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swap_times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~</w:t>
      </w:r>
      <w:proofErr w:type="gram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Heap(</w:t>
      </w:r>
      <w:proofErr w:type="gram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) { </w:t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delete[]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heap; }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void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proofErr w:type="gram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siftDown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</w:t>
      </w:r>
      <w:proofErr w:type="gramEnd"/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start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end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long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long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&amp; </w:t>
      </w:r>
      <w:proofErr w:type="spellStart"/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swap_times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gram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length(</w:t>
      </w:r>
      <w:proofErr w:type="gram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) { </w:t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return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currentSize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 }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bool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proofErr w:type="gram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isEmpty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</w:t>
      </w:r>
      <w:proofErr w:type="gram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) { </w:t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return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currentSize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== 0; }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void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gram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print(</w:t>
      </w:r>
      <w:proofErr w:type="gram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void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gram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swap(</w:t>
      </w:r>
      <w:proofErr w:type="gramEnd"/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m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n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private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: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* heap;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currentSize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};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proofErr w:type="gramStart"/>
      <w:r w:rsidRPr="00085D2D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Heap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::</w:t>
      </w:r>
      <w:proofErr w:type="gram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Heap(</w:t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size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 {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 xml:space="preserve">heap = </w:t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new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[</w:t>
      </w:r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size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];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if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(heap == </w:t>
      </w:r>
      <w:r w:rsidRPr="00085D2D">
        <w:rPr>
          <w:rFonts w:ascii="新宋体" w:eastAsia="新宋体" w:hAnsi="Calibri" w:cs="新宋体"/>
          <w:color w:val="6F008A"/>
          <w:sz w:val="28"/>
          <w:szCs w:val="28"/>
          <w:lang w:eastAsia="zh-CN" w:bidi="ar-SA"/>
        </w:rPr>
        <w:t>NULL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 {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lastRenderedPageBreak/>
        <w:tab/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cerr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085D2D">
        <w:rPr>
          <w:rFonts w:ascii="新宋体" w:eastAsia="新宋体" w:hAnsi="Calibri" w:cs="新宋体" w:hint="eastAsia"/>
          <w:color w:val="A31515"/>
          <w:sz w:val="28"/>
          <w:szCs w:val="28"/>
          <w:lang w:eastAsia="zh-CN" w:bidi="ar-SA"/>
        </w:rPr>
        <w:t>内存分配失败</w:t>
      </w:r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endl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gram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exit(</w:t>
      </w:r>
      <w:proofErr w:type="gram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1);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currentSize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= 0;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}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proofErr w:type="gramStart"/>
      <w:r w:rsidRPr="00085D2D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Heap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::</w:t>
      </w:r>
      <w:proofErr w:type="gram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Heap(</w:t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* </w:t>
      </w:r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A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size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long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long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&amp; </w:t>
      </w:r>
      <w:proofErr w:type="spellStart"/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swap_times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 {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 xml:space="preserve">heap = </w:t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new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[</w:t>
      </w:r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size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];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if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(heap == </w:t>
      </w:r>
      <w:r w:rsidRPr="00085D2D">
        <w:rPr>
          <w:rFonts w:ascii="新宋体" w:eastAsia="新宋体" w:hAnsi="Calibri" w:cs="新宋体"/>
          <w:color w:val="6F008A"/>
          <w:sz w:val="28"/>
          <w:szCs w:val="28"/>
          <w:lang w:eastAsia="zh-CN" w:bidi="ar-SA"/>
        </w:rPr>
        <w:t>NULL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 {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cerr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085D2D">
        <w:rPr>
          <w:rFonts w:ascii="新宋体" w:eastAsia="新宋体" w:hAnsi="Calibri" w:cs="新宋体" w:hint="eastAsia"/>
          <w:color w:val="A31515"/>
          <w:sz w:val="28"/>
          <w:szCs w:val="28"/>
          <w:lang w:eastAsia="zh-CN" w:bidi="ar-SA"/>
        </w:rPr>
        <w:t>内存分配失败</w:t>
      </w:r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endl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gram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exit(</w:t>
      </w:r>
      <w:proofErr w:type="gram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1);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for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</w:t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= 0;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&lt; </w:t>
      </w:r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size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;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++) {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heap[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] = </w:t>
      </w:r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A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[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];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currentSize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= </w:t>
      </w:r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size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currentPos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= (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currentSize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- 2) / 2;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while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currentPos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&gt;= 0) {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proofErr w:type="gram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siftDown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</w:t>
      </w:r>
      <w:proofErr w:type="spellStart"/>
      <w:proofErr w:type="gram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currentPos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currentSize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- 1, </w:t>
      </w:r>
      <w:proofErr w:type="spellStart"/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swap_times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currentPos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--;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}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void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gramStart"/>
      <w:r w:rsidRPr="00085D2D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Heap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::</w:t>
      </w:r>
      <w:proofErr w:type="spellStart"/>
      <w:proofErr w:type="gram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siftDown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</w:t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start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end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long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long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&amp; </w:t>
      </w:r>
      <w:proofErr w:type="spellStart"/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swap_times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 {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temp = heap[</w:t>
      </w:r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start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];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= </w:t>
      </w:r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start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j = 2 *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+ 1;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while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(j &lt;= </w:t>
      </w:r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end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 {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swap_times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++;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if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(heap[j] &lt; </w:t>
      </w:r>
      <w:proofErr w:type="gram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heap[</w:t>
      </w:r>
      <w:proofErr w:type="gram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j + 1] &amp;&amp; j &lt; </w:t>
      </w:r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end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lastRenderedPageBreak/>
        <w:tab/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j++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swap_times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++;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if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(temp &gt;= heap[j])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break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else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{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heap[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] = heap[j];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= j;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j = 2 * j + 1;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heap[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] = temp;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}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void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gramStart"/>
      <w:r w:rsidRPr="00085D2D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Heap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::</w:t>
      </w:r>
      <w:proofErr w:type="gram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swap(</w:t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m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n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 {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temp = heap[</w:t>
      </w:r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m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];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heap[</w:t>
      </w:r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m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] = heap[</w:t>
      </w:r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n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];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heap[</w:t>
      </w:r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n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] = temp;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}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void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gramStart"/>
      <w:r w:rsidRPr="00085D2D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Heap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::</w:t>
      </w:r>
      <w:proofErr w:type="gram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print() {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for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</w:t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= 0;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&lt;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currentSize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;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++) {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cout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heap[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]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' '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}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void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proofErr w:type="gram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HeapSort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</w:t>
      </w:r>
      <w:proofErr w:type="gramEnd"/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* </w:t>
      </w:r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B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size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long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long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&amp; </w:t>
      </w:r>
      <w:proofErr w:type="spellStart"/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swap_times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 {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Heap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maxHeap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= </w:t>
      </w:r>
      <w:proofErr w:type="gramStart"/>
      <w:r w:rsidRPr="00085D2D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Heap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</w:t>
      </w:r>
      <w:proofErr w:type="gramEnd"/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B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size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proofErr w:type="spellStart"/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swap_times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for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</w:t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= </w:t>
      </w:r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size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- 1;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&gt; 0;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--) {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maxHeap.swap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(0,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swap_times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++;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maxHeap.siftDown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(0,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- 1, </w:t>
      </w:r>
      <w:proofErr w:type="spellStart"/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swap_times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}</w:t>
      </w:r>
    </w:p>
    <w:p w:rsidR="0075165E" w:rsidRDefault="00235DE4" w:rsidP="00085D2D">
      <w:pPr>
        <w:pStyle w:val="2"/>
        <w:spacing w:before="120"/>
      </w:pPr>
      <w:bookmarkStart w:id="28" w:name="_Toc26282611"/>
      <w:r>
        <w:rPr>
          <w:rFonts w:hint="eastAsia"/>
        </w:rPr>
        <w:lastRenderedPageBreak/>
        <w:t>2</w:t>
      </w:r>
      <w:r w:rsidR="0075165E">
        <w:rPr>
          <w:rFonts w:hint="eastAsia"/>
        </w:rPr>
        <w:t>.</w:t>
      </w:r>
      <w:r w:rsidR="00DF7F1B">
        <w:rPr>
          <w:rFonts w:hint="eastAsia"/>
        </w:rPr>
        <w:t>7</w:t>
      </w:r>
      <w:r w:rsidR="0075165E">
        <w:rPr>
          <w:rFonts w:hint="eastAsia"/>
        </w:rPr>
        <w:t xml:space="preserve"> </w:t>
      </w:r>
      <w:r w:rsidR="00085D2D">
        <w:rPr>
          <w:rFonts w:hint="eastAsia"/>
        </w:rPr>
        <w:t>归并排序</w:t>
      </w:r>
      <w:r w:rsidR="0075165E">
        <w:rPr>
          <w:rFonts w:hint="eastAsia"/>
        </w:rPr>
        <w:t>的实现</w:t>
      </w:r>
      <w:bookmarkEnd w:id="28"/>
    </w:p>
    <w:p w:rsidR="00AD5E2E" w:rsidRDefault="00235DE4" w:rsidP="00A8652E">
      <w:pPr>
        <w:pStyle w:val="3"/>
        <w:spacing w:before="120"/>
      </w:pPr>
      <w:bookmarkStart w:id="29" w:name="_Toc26282612"/>
      <w:r>
        <w:rPr>
          <w:rFonts w:hint="eastAsia"/>
        </w:rPr>
        <w:t xml:space="preserve">2.7.1 </w:t>
      </w:r>
      <w:r w:rsidR="00085D2D">
        <w:rPr>
          <w:rFonts w:hint="eastAsia"/>
        </w:rPr>
        <w:t>归并排序</w:t>
      </w:r>
      <w:bookmarkEnd w:id="29"/>
    </w:p>
    <w:p w:rsidR="004F1DC1" w:rsidRPr="004F1DC1" w:rsidRDefault="005879AB" w:rsidP="004F1DC1">
      <w:pPr>
        <w:rPr>
          <w:lang w:eastAsia="zh-CN"/>
        </w:rPr>
      </w:pPr>
      <w:r w:rsidRPr="005879AB">
        <w:rPr>
          <w:rFonts w:hint="eastAsia"/>
          <w:lang w:eastAsia="zh-CN"/>
        </w:rPr>
        <w:t>将已有序的子序列合并，得到完全有序的序列；即先使每个子序列有序，再使子序列段间有序。若将两个</w:t>
      </w:r>
      <w:proofErr w:type="gramStart"/>
      <w:r w:rsidRPr="005879AB">
        <w:rPr>
          <w:rFonts w:hint="eastAsia"/>
          <w:lang w:eastAsia="zh-CN"/>
        </w:rPr>
        <w:t>有序表</w:t>
      </w:r>
      <w:proofErr w:type="gramEnd"/>
      <w:r w:rsidRPr="005879AB">
        <w:rPr>
          <w:rFonts w:hint="eastAsia"/>
          <w:lang w:eastAsia="zh-CN"/>
        </w:rPr>
        <w:t>合并成一个有序表，称为二路归并。</w:t>
      </w:r>
    </w:p>
    <w:p w:rsidR="00AD5E2E" w:rsidRDefault="00235DE4" w:rsidP="00A8652E">
      <w:pPr>
        <w:pStyle w:val="3"/>
        <w:spacing w:before="120"/>
      </w:pPr>
      <w:bookmarkStart w:id="30" w:name="_Toc26282613"/>
      <w:r>
        <w:rPr>
          <w:rFonts w:hint="eastAsia"/>
        </w:rPr>
        <w:t xml:space="preserve">2.7.2 </w:t>
      </w:r>
      <w:r>
        <w:rPr>
          <w:rFonts w:hint="eastAsia"/>
        </w:rPr>
        <w:t>归并排序核心代码</w:t>
      </w:r>
      <w:bookmarkEnd w:id="30"/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void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gram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Merge(</w:t>
      </w:r>
      <w:proofErr w:type="gramEnd"/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* </w:t>
      </w:r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L1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* </w:t>
      </w:r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L2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const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left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const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mid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const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right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long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long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&amp; </w:t>
      </w:r>
      <w:proofErr w:type="spellStart"/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compare_times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 {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for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</w:t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= </w:t>
      </w:r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left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;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&lt;= </w:t>
      </w:r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right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;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++) {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L2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[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] = </w:t>
      </w:r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L1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[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];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s1 = </w:t>
      </w:r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left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s2 = </w:t>
      </w:r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mid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+ 1;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t = </w:t>
      </w:r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left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while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(s1 &lt;= </w:t>
      </w:r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mid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&amp;&amp; s2 &lt;= </w:t>
      </w:r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right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 {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compare_times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++;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if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</w:t>
      </w:r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L2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[s1] &lt;= </w:t>
      </w:r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L2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[s2]) {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L1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[t++] = </w:t>
      </w:r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L2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[s1++];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else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{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L1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[t++] = </w:t>
      </w:r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L2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[s2++];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while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(s1 &lt;= </w:t>
      </w:r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mid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 {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compare_times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++;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L1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[t++] = </w:t>
      </w:r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L2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[s1++];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while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(s2 &lt;= </w:t>
      </w:r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right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 {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compare_times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++;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L1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[t++] = </w:t>
      </w:r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L2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[s2++];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lastRenderedPageBreak/>
        <w:tab/>
        <w:t>}</w:t>
      </w:r>
    </w:p>
    <w:p w:rsid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}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void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proofErr w:type="gram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MergeSort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</w:t>
      </w:r>
      <w:proofErr w:type="gramEnd"/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* </w:t>
      </w:r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L1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* </w:t>
      </w:r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L2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left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right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long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long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&amp; </w:t>
      </w:r>
      <w:proofErr w:type="spellStart"/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compare_times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 {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if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</w:t>
      </w:r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left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&lt; </w:t>
      </w:r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right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 {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mid = (</w:t>
      </w:r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left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+ </w:t>
      </w:r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right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 / 2;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proofErr w:type="gram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MergeSort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</w:t>
      </w:r>
      <w:proofErr w:type="gramEnd"/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L1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L2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left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mid, </w:t>
      </w:r>
      <w:proofErr w:type="spellStart"/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compare_times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proofErr w:type="gram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MergeSort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</w:t>
      </w:r>
      <w:proofErr w:type="gramEnd"/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L1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L2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mid + 1, </w:t>
      </w:r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right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proofErr w:type="spellStart"/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compare_times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gram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Merge(</w:t>
      </w:r>
      <w:proofErr w:type="gramEnd"/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L1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L2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left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mid, </w:t>
      </w:r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right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proofErr w:type="spellStart"/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compare_times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}</w:t>
      </w:r>
    </w:p>
    <w:p w:rsidR="000740E1" w:rsidRDefault="00235DE4" w:rsidP="00085D2D">
      <w:pPr>
        <w:pStyle w:val="2"/>
        <w:spacing w:before="120"/>
      </w:pPr>
      <w:bookmarkStart w:id="31" w:name="_Toc26282614"/>
      <w:r>
        <w:rPr>
          <w:rFonts w:hint="eastAsia"/>
        </w:rPr>
        <w:t>2</w:t>
      </w:r>
      <w:r w:rsidR="000740E1">
        <w:rPr>
          <w:rFonts w:hint="eastAsia"/>
        </w:rPr>
        <w:t xml:space="preserve">.8 </w:t>
      </w:r>
      <w:r w:rsidR="00085D2D">
        <w:rPr>
          <w:rFonts w:hint="eastAsia"/>
        </w:rPr>
        <w:t>基数排序</w:t>
      </w:r>
      <w:r w:rsidR="000740E1">
        <w:rPr>
          <w:rFonts w:hint="eastAsia"/>
        </w:rPr>
        <w:t>的实现</w:t>
      </w:r>
      <w:bookmarkEnd w:id="31"/>
    </w:p>
    <w:p w:rsidR="000740E1" w:rsidRDefault="00235DE4" w:rsidP="000740E1">
      <w:pPr>
        <w:pStyle w:val="3"/>
        <w:spacing w:before="120"/>
      </w:pPr>
      <w:bookmarkStart w:id="32" w:name="_Toc26282615"/>
      <w:r>
        <w:rPr>
          <w:rFonts w:hint="eastAsia"/>
        </w:rPr>
        <w:t xml:space="preserve">2.8.1 </w:t>
      </w:r>
      <w:r w:rsidR="00085D2D">
        <w:rPr>
          <w:rFonts w:hint="eastAsia"/>
        </w:rPr>
        <w:t>基数排序</w:t>
      </w:r>
      <w:bookmarkEnd w:id="32"/>
    </w:p>
    <w:p w:rsidR="000740E1" w:rsidRPr="004F1DC1" w:rsidRDefault="00D36476" w:rsidP="000740E1">
      <w:pPr>
        <w:rPr>
          <w:lang w:eastAsia="zh-CN"/>
        </w:rPr>
      </w:pPr>
      <w:r w:rsidRPr="00D36476">
        <w:rPr>
          <w:rFonts w:hint="eastAsia"/>
          <w:lang w:eastAsia="zh-CN"/>
        </w:rPr>
        <w:t>设置若干个桶，依次扫描待排序的记录</w:t>
      </w:r>
      <w:r w:rsidRPr="00D36476">
        <w:rPr>
          <w:rFonts w:hint="eastAsia"/>
          <w:lang w:eastAsia="zh-CN"/>
        </w:rPr>
        <w:t>R[0]</w:t>
      </w:r>
      <w:r w:rsidRPr="00D36476">
        <w:rPr>
          <w:rFonts w:hint="eastAsia"/>
          <w:lang w:eastAsia="zh-CN"/>
        </w:rPr>
        <w:t>，</w:t>
      </w:r>
      <w:r w:rsidRPr="00D36476">
        <w:rPr>
          <w:rFonts w:hint="eastAsia"/>
          <w:lang w:eastAsia="zh-CN"/>
        </w:rPr>
        <w:t>R[1]</w:t>
      </w:r>
      <w:r w:rsidRPr="00D36476">
        <w:rPr>
          <w:rFonts w:hint="eastAsia"/>
          <w:lang w:eastAsia="zh-CN"/>
        </w:rPr>
        <w:t>，…，</w:t>
      </w:r>
      <w:r w:rsidRPr="00D36476">
        <w:rPr>
          <w:rFonts w:hint="eastAsia"/>
          <w:lang w:eastAsia="zh-CN"/>
        </w:rPr>
        <w:t>R[n-1]</w:t>
      </w:r>
      <w:r w:rsidRPr="00D36476">
        <w:rPr>
          <w:rFonts w:hint="eastAsia"/>
          <w:lang w:eastAsia="zh-CN"/>
        </w:rPr>
        <w:t>，把关键字在某个范围内的记录全都装入到第</w:t>
      </w:r>
      <w:r w:rsidRPr="00D36476">
        <w:rPr>
          <w:rFonts w:hint="eastAsia"/>
          <w:lang w:eastAsia="zh-CN"/>
        </w:rPr>
        <w:t>k</w:t>
      </w:r>
      <w:proofErr w:type="gramStart"/>
      <w:r w:rsidRPr="00D36476">
        <w:rPr>
          <w:rFonts w:hint="eastAsia"/>
          <w:lang w:eastAsia="zh-CN"/>
        </w:rPr>
        <w:t>个</w:t>
      </w:r>
      <w:proofErr w:type="gramEnd"/>
      <w:r w:rsidRPr="00D36476">
        <w:rPr>
          <w:rFonts w:hint="eastAsia"/>
          <w:lang w:eastAsia="zh-CN"/>
        </w:rPr>
        <w:t>桶里</w:t>
      </w:r>
      <w:r w:rsidRPr="00D36476">
        <w:rPr>
          <w:rFonts w:hint="eastAsia"/>
          <w:lang w:eastAsia="zh-CN"/>
        </w:rPr>
        <w:t>(</w:t>
      </w:r>
      <w:r w:rsidRPr="00D36476">
        <w:rPr>
          <w:rFonts w:hint="eastAsia"/>
          <w:lang w:eastAsia="zh-CN"/>
        </w:rPr>
        <w:t>分配</w:t>
      </w:r>
      <w:r w:rsidRPr="00D36476">
        <w:rPr>
          <w:rFonts w:hint="eastAsia"/>
          <w:lang w:eastAsia="zh-CN"/>
        </w:rPr>
        <w:t>)</w:t>
      </w:r>
      <w:r w:rsidRPr="00D36476">
        <w:rPr>
          <w:rFonts w:hint="eastAsia"/>
          <w:lang w:eastAsia="zh-CN"/>
        </w:rPr>
        <w:t>，然后按序号依次将各非空的桶首尾连接起来</w:t>
      </w:r>
      <w:r w:rsidRPr="00D36476">
        <w:rPr>
          <w:rFonts w:hint="eastAsia"/>
          <w:lang w:eastAsia="zh-CN"/>
        </w:rPr>
        <w:t>(</w:t>
      </w:r>
      <w:r w:rsidRPr="00D36476">
        <w:rPr>
          <w:rFonts w:hint="eastAsia"/>
          <w:lang w:eastAsia="zh-CN"/>
        </w:rPr>
        <w:t>收集</w:t>
      </w:r>
      <w:r w:rsidRPr="00D36476">
        <w:rPr>
          <w:rFonts w:hint="eastAsia"/>
          <w:lang w:eastAsia="zh-CN"/>
        </w:rPr>
        <w:t>)</w:t>
      </w:r>
      <w:r w:rsidRPr="00D36476">
        <w:rPr>
          <w:rFonts w:hint="eastAsia"/>
          <w:lang w:eastAsia="zh-CN"/>
        </w:rPr>
        <w:t>。</w:t>
      </w:r>
    </w:p>
    <w:p w:rsidR="000740E1" w:rsidRDefault="00235DE4" w:rsidP="000740E1">
      <w:pPr>
        <w:pStyle w:val="3"/>
        <w:spacing w:before="120"/>
      </w:pPr>
      <w:bookmarkStart w:id="33" w:name="_Toc26282616"/>
      <w:r>
        <w:rPr>
          <w:rFonts w:hint="eastAsia"/>
        </w:rPr>
        <w:t xml:space="preserve">2.8.2 </w:t>
      </w:r>
      <w:r>
        <w:rPr>
          <w:rFonts w:hint="eastAsia"/>
        </w:rPr>
        <w:t>基数排序核心代码</w:t>
      </w:r>
      <w:bookmarkEnd w:id="33"/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proofErr w:type="gram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MaxBit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</w:t>
      </w:r>
      <w:proofErr w:type="gramEnd"/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* </w:t>
      </w:r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B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n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 {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max = </w:t>
      </w:r>
      <w:proofErr w:type="gramStart"/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B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[</w:t>
      </w:r>
      <w:proofErr w:type="gram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0];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for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</w:t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= 1;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&lt; </w:t>
      </w:r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n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;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+</w:t>
      </w:r>
      <w:proofErr w:type="gram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+ )</w:t>
      </w:r>
      <w:proofErr w:type="gram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{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if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(max &lt; </w:t>
      </w:r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B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[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]) {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 xml:space="preserve">max = </w:t>
      </w:r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B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[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];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d = 1;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p = 10;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while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(max &gt;= p) {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max = max / 10;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d++;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return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d;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lastRenderedPageBreak/>
        <w:t>}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void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proofErr w:type="gram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RadixSort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( </w:t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proofErr w:type="gram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* </w:t>
      </w:r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B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size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long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long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&amp; </w:t>
      </w:r>
      <w:proofErr w:type="spellStart"/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swap_times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 {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d = </w:t>
      </w:r>
      <w:proofErr w:type="spellStart"/>
      <w:proofErr w:type="gram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MaxBit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</w:t>
      </w:r>
      <w:proofErr w:type="gramEnd"/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B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size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* temp = </w:t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new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[</w:t>
      </w:r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size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];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gram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count[</w:t>
      </w:r>
      <w:proofErr w:type="gram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10];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radix = 1;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for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</w:t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= 1;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&lt;= d;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++) {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for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</w:t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j = 0; j &lt; 10;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j++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 {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count[j] = 0;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for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</w:t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j = 0; j &lt; </w:t>
      </w:r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size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;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j++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 {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k = (</w:t>
      </w:r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B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[j] / radix) % 10;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count[k]++;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for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</w:t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j = 1; j &lt; 10;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j++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 {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 xml:space="preserve">count[j] = </w:t>
      </w:r>
      <w:proofErr w:type="gram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count[</w:t>
      </w:r>
      <w:proofErr w:type="gram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j - 1] + count[j];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for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</w:t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j = </w:t>
      </w:r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size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- 1; j &gt;= 0; j--) {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k = (</w:t>
      </w:r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B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[j] / radix) % 10;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 xml:space="preserve">temp[count[k] - 1] = </w:t>
      </w:r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B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[j];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count[k]--;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for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</w:t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j = 0; j &lt; </w:t>
      </w:r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size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;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j++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 {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B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[j] = temp[j];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radix *= 10;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}</w:t>
      </w:r>
    </w:p>
    <w:p w:rsidR="000740E1" w:rsidRDefault="00235DE4" w:rsidP="00085D2D">
      <w:pPr>
        <w:pStyle w:val="2"/>
        <w:spacing w:before="120"/>
      </w:pPr>
      <w:bookmarkStart w:id="34" w:name="_Toc26282617"/>
      <w:r>
        <w:rPr>
          <w:rFonts w:hint="eastAsia"/>
        </w:rPr>
        <w:lastRenderedPageBreak/>
        <w:t>2</w:t>
      </w:r>
      <w:r w:rsidR="000740E1">
        <w:rPr>
          <w:rFonts w:hint="eastAsia"/>
        </w:rPr>
        <w:t xml:space="preserve">.9 </w:t>
      </w:r>
      <w:r w:rsidR="000740E1">
        <w:rPr>
          <w:rFonts w:hint="eastAsia"/>
        </w:rPr>
        <w:t>总体功能的实现</w:t>
      </w:r>
      <w:bookmarkEnd w:id="34"/>
    </w:p>
    <w:p w:rsidR="000740E1" w:rsidRDefault="00235DE4" w:rsidP="000740E1">
      <w:pPr>
        <w:pStyle w:val="3"/>
        <w:spacing w:before="120"/>
      </w:pPr>
      <w:bookmarkStart w:id="35" w:name="_Toc26282618"/>
      <w:r>
        <w:rPr>
          <w:rFonts w:hint="eastAsia"/>
        </w:rPr>
        <w:t xml:space="preserve">2.9.1 </w:t>
      </w:r>
      <w:r>
        <w:rPr>
          <w:rFonts w:hint="eastAsia"/>
        </w:rPr>
        <w:t>总体功能</w:t>
      </w:r>
      <w:bookmarkEnd w:id="35"/>
    </w:p>
    <w:p w:rsidR="000740E1" w:rsidRPr="004F1DC1" w:rsidRDefault="000740E1" w:rsidP="000740E1">
      <w:pPr>
        <w:rPr>
          <w:lang w:eastAsia="zh-CN"/>
        </w:rPr>
      </w:pPr>
      <w:r>
        <w:rPr>
          <w:rFonts w:hint="eastAsia"/>
          <w:lang w:eastAsia="zh-CN"/>
        </w:rPr>
        <w:t>首先建立输出的表格，随后依据输入内容，使用</w:t>
      </w:r>
      <w:r>
        <w:rPr>
          <w:rFonts w:hint="eastAsia"/>
          <w:lang w:eastAsia="zh-CN"/>
        </w:rPr>
        <w:t>switch</w:t>
      </w:r>
      <w:r>
        <w:rPr>
          <w:rFonts w:hint="eastAsia"/>
          <w:lang w:eastAsia="zh-CN"/>
        </w:rPr>
        <w:t>，分别进行相应的函数调用。</w:t>
      </w:r>
    </w:p>
    <w:p w:rsidR="000740E1" w:rsidRDefault="00235DE4" w:rsidP="000740E1">
      <w:pPr>
        <w:pStyle w:val="3"/>
        <w:spacing w:before="120"/>
      </w:pPr>
      <w:bookmarkStart w:id="36" w:name="_Toc26282619"/>
      <w:r>
        <w:rPr>
          <w:rFonts w:hint="eastAsia"/>
        </w:rPr>
        <w:t xml:space="preserve">2.9.2 </w:t>
      </w:r>
      <w:r>
        <w:rPr>
          <w:rFonts w:hint="eastAsia"/>
        </w:rPr>
        <w:t>总体功能核心代码</w:t>
      </w:r>
      <w:bookmarkEnd w:id="36"/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gram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main(</w:t>
      </w:r>
      <w:proofErr w:type="gram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{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cout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"**"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setw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(15)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' '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085D2D">
        <w:rPr>
          <w:rFonts w:ascii="新宋体" w:eastAsia="新宋体" w:hAnsi="Calibri" w:cs="新宋体" w:hint="eastAsia"/>
          <w:color w:val="A31515"/>
          <w:sz w:val="28"/>
          <w:szCs w:val="28"/>
          <w:lang w:eastAsia="zh-CN" w:bidi="ar-SA"/>
        </w:rPr>
        <w:t>排序算法比较</w:t>
      </w:r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setw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(15)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' '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"**"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endl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cout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"=============================================="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endl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cout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"**"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setw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(14)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' '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 xml:space="preserve">"1 --- </w:t>
      </w:r>
      <w:r w:rsidRPr="00085D2D">
        <w:rPr>
          <w:rFonts w:ascii="新宋体" w:eastAsia="新宋体" w:hAnsi="Calibri" w:cs="新宋体" w:hint="eastAsia"/>
          <w:color w:val="A31515"/>
          <w:sz w:val="28"/>
          <w:szCs w:val="28"/>
          <w:lang w:eastAsia="zh-CN" w:bidi="ar-SA"/>
        </w:rPr>
        <w:t>冒泡排序</w:t>
      </w:r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setw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(14)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' '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"**"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endl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cout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"**"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setw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(14)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' '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 xml:space="preserve">"2 --- </w:t>
      </w:r>
      <w:r w:rsidRPr="00085D2D">
        <w:rPr>
          <w:rFonts w:ascii="新宋体" w:eastAsia="新宋体" w:hAnsi="Calibri" w:cs="新宋体" w:hint="eastAsia"/>
          <w:color w:val="A31515"/>
          <w:sz w:val="28"/>
          <w:szCs w:val="28"/>
          <w:lang w:eastAsia="zh-CN" w:bidi="ar-SA"/>
        </w:rPr>
        <w:t>选择排序</w:t>
      </w:r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setw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(14)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' '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"**"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endl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cout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"**"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setw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(14)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' '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 xml:space="preserve">"3 --- </w:t>
      </w:r>
      <w:r w:rsidRPr="00085D2D">
        <w:rPr>
          <w:rFonts w:ascii="新宋体" w:eastAsia="新宋体" w:hAnsi="Calibri" w:cs="新宋体" w:hint="eastAsia"/>
          <w:color w:val="A31515"/>
          <w:sz w:val="28"/>
          <w:szCs w:val="28"/>
          <w:lang w:eastAsia="zh-CN" w:bidi="ar-SA"/>
        </w:rPr>
        <w:t>直接插入排序</w:t>
      </w:r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setw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(10)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' '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"**"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endl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cout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"**"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setw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(14)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' '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 xml:space="preserve">"4 --- </w:t>
      </w:r>
      <w:r w:rsidRPr="00085D2D">
        <w:rPr>
          <w:rFonts w:ascii="新宋体" w:eastAsia="新宋体" w:hAnsi="Calibri" w:cs="新宋体" w:hint="eastAsia"/>
          <w:color w:val="A31515"/>
          <w:sz w:val="28"/>
          <w:szCs w:val="28"/>
          <w:lang w:eastAsia="zh-CN" w:bidi="ar-SA"/>
        </w:rPr>
        <w:t>希尔排序</w:t>
      </w:r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setw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(14)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' '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"**"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endl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cout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"**"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setw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(14)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' '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 xml:space="preserve">"5 --- </w:t>
      </w:r>
      <w:r w:rsidRPr="00085D2D">
        <w:rPr>
          <w:rFonts w:ascii="新宋体" w:eastAsia="新宋体" w:hAnsi="Calibri" w:cs="新宋体" w:hint="eastAsia"/>
          <w:color w:val="A31515"/>
          <w:sz w:val="28"/>
          <w:szCs w:val="28"/>
          <w:lang w:eastAsia="zh-CN" w:bidi="ar-SA"/>
        </w:rPr>
        <w:t>快速排序</w:t>
      </w:r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setw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(14)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' '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"**"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endl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cout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"**"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setw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(14)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' '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 xml:space="preserve">"6 --- </w:t>
      </w:r>
      <w:r w:rsidRPr="00085D2D">
        <w:rPr>
          <w:rFonts w:ascii="新宋体" w:eastAsia="新宋体" w:hAnsi="Calibri" w:cs="新宋体" w:hint="eastAsia"/>
          <w:color w:val="A31515"/>
          <w:sz w:val="28"/>
          <w:szCs w:val="28"/>
          <w:lang w:eastAsia="zh-CN" w:bidi="ar-SA"/>
        </w:rPr>
        <w:t>堆排序</w:t>
      </w:r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setw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(16)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' '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"**"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endl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cout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"**"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setw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(14)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' '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 xml:space="preserve">"7 --- </w:t>
      </w:r>
      <w:r w:rsidRPr="00085D2D">
        <w:rPr>
          <w:rFonts w:ascii="新宋体" w:eastAsia="新宋体" w:hAnsi="Calibri" w:cs="新宋体" w:hint="eastAsia"/>
          <w:color w:val="A31515"/>
          <w:sz w:val="28"/>
          <w:szCs w:val="28"/>
          <w:lang w:eastAsia="zh-CN" w:bidi="ar-SA"/>
        </w:rPr>
        <w:t>归并排序</w:t>
      </w:r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setw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(14)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' '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"**"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endl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cout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"**"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setw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(14)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' '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 xml:space="preserve">"8 --- </w:t>
      </w:r>
      <w:r w:rsidRPr="00085D2D">
        <w:rPr>
          <w:rFonts w:ascii="新宋体" w:eastAsia="新宋体" w:hAnsi="Calibri" w:cs="新宋体" w:hint="eastAsia"/>
          <w:color w:val="A31515"/>
          <w:sz w:val="28"/>
          <w:szCs w:val="28"/>
          <w:lang w:eastAsia="zh-CN" w:bidi="ar-SA"/>
        </w:rPr>
        <w:t>基数排序</w:t>
      </w:r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setw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(14)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' '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"**"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endl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cout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"=============================================="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endl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long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num;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cout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085D2D">
        <w:rPr>
          <w:rFonts w:ascii="新宋体" w:eastAsia="新宋体" w:hAnsi="Calibri" w:cs="新宋体" w:hint="eastAsia"/>
          <w:color w:val="A31515"/>
          <w:sz w:val="28"/>
          <w:szCs w:val="28"/>
          <w:lang w:eastAsia="zh-CN" w:bidi="ar-SA"/>
        </w:rPr>
        <w:t>请输入要产生随机数的个数</w:t>
      </w:r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: "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cin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&gt;&gt;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num;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lastRenderedPageBreak/>
        <w:tab/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srand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((</w:t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unsigned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</w:t>
      </w:r>
      <w:proofErr w:type="gram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time(</w:t>
      </w:r>
      <w:proofErr w:type="gramEnd"/>
      <w:r w:rsidRPr="00085D2D">
        <w:rPr>
          <w:rFonts w:ascii="新宋体" w:eastAsia="新宋体" w:hAnsi="Calibri" w:cs="新宋体"/>
          <w:color w:val="6F008A"/>
          <w:sz w:val="28"/>
          <w:szCs w:val="28"/>
          <w:lang w:eastAsia="zh-CN" w:bidi="ar-SA"/>
        </w:rPr>
        <w:t>NULL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));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* A = </w:t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new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[num];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* B = </w:t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new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[num];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* C = </w:t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new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[num];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for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</w:t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= 0;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&lt; num;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++) {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item = </w:t>
      </w:r>
      <w:proofErr w:type="gram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rand(</w:t>
      </w:r>
      <w:proofErr w:type="gram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A[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]=item;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long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long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swap_times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compare_times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long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start, stop;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for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</w:t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= 0;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&lt; num;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++) {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B[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]=A[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];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swap_times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= 0;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 xml:space="preserve">start = </w:t>
      </w:r>
      <w:proofErr w:type="gram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clock(</w:t>
      </w:r>
      <w:proofErr w:type="gram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proofErr w:type="gram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BubbleSort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</w:t>
      </w:r>
      <w:proofErr w:type="gram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B, num,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swap_times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 xml:space="preserve">stop = </w:t>
      </w:r>
      <w:proofErr w:type="gram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clock(</w:t>
      </w:r>
      <w:proofErr w:type="gram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cout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085D2D">
        <w:rPr>
          <w:rFonts w:ascii="新宋体" w:eastAsia="新宋体" w:hAnsi="Calibri" w:cs="新宋体" w:hint="eastAsia"/>
          <w:color w:val="A31515"/>
          <w:sz w:val="28"/>
          <w:szCs w:val="28"/>
          <w:lang w:eastAsia="zh-CN" w:bidi="ar-SA"/>
        </w:rPr>
        <w:t>冒泡排序所用时间：</w:t>
      </w:r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(stop - start)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proofErr w:type="spellStart"/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ms</w:t>
      </w:r>
      <w:proofErr w:type="spellEnd"/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endl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cout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085D2D">
        <w:rPr>
          <w:rFonts w:ascii="新宋体" w:eastAsia="新宋体" w:hAnsi="Calibri" w:cs="新宋体" w:hint="eastAsia"/>
          <w:color w:val="A31515"/>
          <w:sz w:val="28"/>
          <w:szCs w:val="28"/>
          <w:lang w:eastAsia="zh-CN" w:bidi="ar-SA"/>
        </w:rPr>
        <w:t>冒泡排序交换次数：</w:t>
      </w:r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swap_times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endl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for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</w:t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= 0;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&lt; num;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++) {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B[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] = A[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];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swap_times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= 0;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 xml:space="preserve">start = </w:t>
      </w:r>
      <w:proofErr w:type="gram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clock(</w:t>
      </w:r>
      <w:proofErr w:type="gram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proofErr w:type="gram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SelectSort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</w:t>
      </w:r>
      <w:proofErr w:type="gram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B, num,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swap_times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 xml:space="preserve">stop = </w:t>
      </w:r>
      <w:proofErr w:type="gram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clock(</w:t>
      </w:r>
      <w:proofErr w:type="gram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cout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085D2D">
        <w:rPr>
          <w:rFonts w:ascii="新宋体" w:eastAsia="新宋体" w:hAnsi="Calibri" w:cs="新宋体" w:hint="eastAsia"/>
          <w:color w:val="A31515"/>
          <w:sz w:val="28"/>
          <w:szCs w:val="28"/>
          <w:lang w:eastAsia="zh-CN" w:bidi="ar-SA"/>
        </w:rPr>
        <w:t>选择排序所用时间：</w:t>
      </w:r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(stop - start)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proofErr w:type="spellStart"/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ms</w:t>
      </w:r>
      <w:proofErr w:type="spellEnd"/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endl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cout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085D2D">
        <w:rPr>
          <w:rFonts w:ascii="新宋体" w:eastAsia="新宋体" w:hAnsi="Calibri" w:cs="新宋体" w:hint="eastAsia"/>
          <w:color w:val="A31515"/>
          <w:sz w:val="28"/>
          <w:szCs w:val="28"/>
          <w:lang w:eastAsia="zh-CN" w:bidi="ar-SA"/>
        </w:rPr>
        <w:t>选择排序交换次数：</w:t>
      </w:r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swap_times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endl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for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</w:t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= 0;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&lt; num;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++) {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lastRenderedPageBreak/>
        <w:tab/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B[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] = A[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];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swap_times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= 0;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 xml:space="preserve">start = </w:t>
      </w:r>
      <w:proofErr w:type="gram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clock(</w:t>
      </w:r>
      <w:proofErr w:type="gram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proofErr w:type="gram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InsertSort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</w:t>
      </w:r>
      <w:proofErr w:type="gram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B, num,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swap_times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 xml:space="preserve">stop = </w:t>
      </w:r>
      <w:proofErr w:type="gram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clock(</w:t>
      </w:r>
      <w:proofErr w:type="gram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cout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085D2D">
        <w:rPr>
          <w:rFonts w:ascii="新宋体" w:eastAsia="新宋体" w:hAnsi="Calibri" w:cs="新宋体" w:hint="eastAsia"/>
          <w:color w:val="A31515"/>
          <w:sz w:val="28"/>
          <w:szCs w:val="28"/>
          <w:lang w:eastAsia="zh-CN" w:bidi="ar-SA"/>
        </w:rPr>
        <w:t>直接插入排序所用时间：</w:t>
      </w:r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(stop - start)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proofErr w:type="spellStart"/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ms</w:t>
      </w:r>
      <w:proofErr w:type="spellEnd"/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endl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cout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085D2D">
        <w:rPr>
          <w:rFonts w:ascii="新宋体" w:eastAsia="新宋体" w:hAnsi="Calibri" w:cs="新宋体" w:hint="eastAsia"/>
          <w:color w:val="A31515"/>
          <w:sz w:val="28"/>
          <w:szCs w:val="28"/>
          <w:lang w:eastAsia="zh-CN" w:bidi="ar-SA"/>
        </w:rPr>
        <w:t>直接插入排序交换次数：</w:t>
      </w:r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swap_times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endl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for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</w:t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= 0;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&lt; num;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++) {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B[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] = A[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];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swap_times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= 0;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 xml:space="preserve">start = </w:t>
      </w:r>
      <w:proofErr w:type="gram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clock(</w:t>
      </w:r>
      <w:proofErr w:type="gram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proofErr w:type="gram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ShellSort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</w:t>
      </w:r>
      <w:proofErr w:type="gram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B, num,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swap_times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 xml:space="preserve">stop = </w:t>
      </w:r>
      <w:proofErr w:type="gram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clock(</w:t>
      </w:r>
      <w:proofErr w:type="gram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cout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085D2D">
        <w:rPr>
          <w:rFonts w:ascii="新宋体" w:eastAsia="新宋体" w:hAnsi="Calibri" w:cs="新宋体" w:hint="eastAsia"/>
          <w:color w:val="A31515"/>
          <w:sz w:val="28"/>
          <w:szCs w:val="28"/>
          <w:lang w:eastAsia="zh-CN" w:bidi="ar-SA"/>
        </w:rPr>
        <w:t>希尔排序所用时间：</w:t>
      </w:r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(stop - start)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proofErr w:type="spellStart"/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ms</w:t>
      </w:r>
      <w:proofErr w:type="spellEnd"/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endl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cout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085D2D">
        <w:rPr>
          <w:rFonts w:ascii="新宋体" w:eastAsia="新宋体" w:hAnsi="Calibri" w:cs="新宋体" w:hint="eastAsia"/>
          <w:color w:val="A31515"/>
          <w:sz w:val="28"/>
          <w:szCs w:val="28"/>
          <w:lang w:eastAsia="zh-CN" w:bidi="ar-SA"/>
        </w:rPr>
        <w:t>希尔排序交换次数：</w:t>
      </w:r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swap_times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endl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for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</w:t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= 0;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&lt; num;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++) {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B[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] = A[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];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swap_times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= 0;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 xml:space="preserve">start = </w:t>
      </w:r>
      <w:proofErr w:type="gram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clock(</w:t>
      </w:r>
      <w:proofErr w:type="gram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proofErr w:type="gram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QuickSort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</w:t>
      </w:r>
      <w:proofErr w:type="gram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B, 0, num - 1,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swap_times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 xml:space="preserve">stop = </w:t>
      </w:r>
      <w:proofErr w:type="gram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clock(</w:t>
      </w:r>
      <w:proofErr w:type="gram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cout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085D2D">
        <w:rPr>
          <w:rFonts w:ascii="新宋体" w:eastAsia="新宋体" w:hAnsi="Calibri" w:cs="新宋体" w:hint="eastAsia"/>
          <w:color w:val="A31515"/>
          <w:sz w:val="28"/>
          <w:szCs w:val="28"/>
          <w:lang w:eastAsia="zh-CN" w:bidi="ar-SA"/>
        </w:rPr>
        <w:t>快速排序所用时间：</w:t>
      </w:r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(stop - start)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proofErr w:type="spellStart"/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ms</w:t>
      </w:r>
      <w:proofErr w:type="spellEnd"/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endl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cout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085D2D">
        <w:rPr>
          <w:rFonts w:ascii="新宋体" w:eastAsia="新宋体" w:hAnsi="Calibri" w:cs="新宋体" w:hint="eastAsia"/>
          <w:color w:val="A31515"/>
          <w:sz w:val="28"/>
          <w:szCs w:val="28"/>
          <w:lang w:eastAsia="zh-CN" w:bidi="ar-SA"/>
        </w:rPr>
        <w:t>快速排序交换次数：</w:t>
      </w:r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swap_times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endl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for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</w:t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= 0;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&lt; num;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++) {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B[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] = A[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];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swap_times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= 0;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lastRenderedPageBreak/>
        <w:tab/>
        <w:t xml:space="preserve">start = </w:t>
      </w:r>
      <w:proofErr w:type="gram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clock(</w:t>
      </w:r>
      <w:proofErr w:type="gram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proofErr w:type="gram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HeapSort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</w:t>
      </w:r>
      <w:proofErr w:type="gram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B, num,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swap_times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 xml:space="preserve">stop = </w:t>
      </w:r>
      <w:proofErr w:type="gram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clock(</w:t>
      </w:r>
      <w:proofErr w:type="gram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cout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085D2D">
        <w:rPr>
          <w:rFonts w:ascii="新宋体" w:eastAsia="新宋体" w:hAnsi="Calibri" w:cs="新宋体" w:hint="eastAsia"/>
          <w:color w:val="A31515"/>
          <w:sz w:val="28"/>
          <w:szCs w:val="28"/>
          <w:lang w:eastAsia="zh-CN" w:bidi="ar-SA"/>
        </w:rPr>
        <w:t>堆排序所用时间：</w:t>
      </w:r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(stop - start)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proofErr w:type="spellStart"/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ms</w:t>
      </w:r>
      <w:proofErr w:type="spellEnd"/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endl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cout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085D2D">
        <w:rPr>
          <w:rFonts w:ascii="新宋体" w:eastAsia="新宋体" w:hAnsi="Calibri" w:cs="新宋体" w:hint="eastAsia"/>
          <w:color w:val="A31515"/>
          <w:sz w:val="28"/>
          <w:szCs w:val="28"/>
          <w:lang w:eastAsia="zh-CN" w:bidi="ar-SA"/>
        </w:rPr>
        <w:t>堆排序交换次数：</w:t>
      </w:r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swap_times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endl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for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</w:t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= 0;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&lt; num;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++) {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B[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] = A[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];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for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</w:t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= 0;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&lt; num;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++) {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C[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] = A[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];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compare_times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= 0;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 xml:space="preserve">start = </w:t>
      </w:r>
      <w:proofErr w:type="gram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clock(</w:t>
      </w:r>
      <w:proofErr w:type="gram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proofErr w:type="gram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MergeSort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</w:t>
      </w:r>
      <w:proofErr w:type="gram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B, C, 0, num - 1,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compare_times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 xml:space="preserve">stop = </w:t>
      </w:r>
      <w:proofErr w:type="gram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clock(</w:t>
      </w:r>
      <w:proofErr w:type="gram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cout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085D2D">
        <w:rPr>
          <w:rFonts w:ascii="新宋体" w:eastAsia="新宋体" w:hAnsi="Calibri" w:cs="新宋体" w:hint="eastAsia"/>
          <w:color w:val="A31515"/>
          <w:sz w:val="28"/>
          <w:szCs w:val="28"/>
          <w:lang w:eastAsia="zh-CN" w:bidi="ar-SA"/>
        </w:rPr>
        <w:t>归并排序所用时间：</w:t>
      </w:r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(stop - start)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proofErr w:type="spellStart"/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ms</w:t>
      </w:r>
      <w:proofErr w:type="spellEnd"/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endl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cout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085D2D">
        <w:rPr>
          <w:rFonts w:ascii="新宋体" w:eastAsia="新宋体" w:hAnsi="Calibri" w:cs="新宋体" w:hint="eastAsia"/>
          <w:color w:val="A31515"/>
          <w:sz w:val="28"/>
          <w:szCs w:val="28"/>
          <w:lang w:eastAsia="zh-CN" w:bidi="ar-SA"/>
        </w:rPr>
        <w:t>归并排序比较次数：</w:t>
      </w:r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compare_times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endl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for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</w:t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= 0;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&lt; num;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++) {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B[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] = A[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];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swap_times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= 0;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 xml:space="preserve">start = </w:t>
      </w:r>
      <w:proofErr w:type="gram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clock(</w:t>
      </w:r>
      <w:proofErr w:type="gram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proofErr w:type="gram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RadixSort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</w:t>
      </w:r>
      <w:proofErr w:type="gram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B, num,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compare_times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 xml:space="preserve">stop = </w:t>
      </w:r>
      <w:proofErr w:type="gram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clock(</w:t>
      </w:r>
      <w:proofErr w:type="gram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cout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085D2D">
        <w:rPr>
          <w:rFonts w:ascii="新宋体" w:eastAsia="新宋体" w:hAnsi="Calibri" w:cs="新宋体" w:hint="eastAsia"/>
          <w:color w:val="A31515"/>
          <w:sz w:val="28"/>
          <w:szCs w:val="28"/>
          <w:lang w:eastAsia="zh-CN" w:bidi="ar-SA"/>
        </w:rPr>
        <w:t>基数排序所用时间：</w:t>
      </w:r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(stop - start)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proofErr w:type="spellStart"/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ms</w:t>
      </w:r>
      <w:proofErr w:type="spellEnd"/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endl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cout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085D2D">
        <w:rPr>
          <w:rFonts w:ascii="新宋体" w:eastAsia="新宋体" w:hAnsi="Calibri" w:cs="新宋体" w:hint="eastAsia"/>
          <w:color w:val="A31515"/>
          <w:sz w:val="28"/>
          <w:szCs w:val="28"/>
          <w:lang w:eastAsia="zh-CN" w:bidi="ar-SA"/>
        </w:rPr>
        <w:t>基数排序交换次数：</w:t>
      </w:r>
      <w:r w:rsidRPr="00085D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swap_times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85D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endl</w:t>
      </w:r>
      <w:proofErr w:type="spell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 xml:space="preserve">delete </w:t>
      </w:r>
      <w:proofErr w:type="gramStart"/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[]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A</w:t>
      </w:r>
      <w:proofErr w:type="gram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 xml:space="preserve">delete </w:t>
      </w:r>
      <w:proofErr w:type="gramStart"/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[]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B</w:t>
      </w:r>
      <w:proofErr w:type="gramEnd"/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delete []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lastRenderedPageBreak/>
        <w:tab/>
      </w:r>
      <w:r w:rsidRPr="00085D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return</w:t>
      </w:r>
      <w:r w:rsidRPr="00085D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0;</w:t>
      </w:r>
    </w:p>
    <w:p w:rsidR="00085D2D" w:rsidRPr="00085D2D" w:rsidRDefault="00085D2D" w:rsidP="00085D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85D2D"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}</w:t>
      </w:r>
    </w:p>
    <w:p w:rsidR="0075165E" w:rsidRDefault="00317C60" w:rsidP="00085D2D">
      <w:pPr>
        <w:pStyle w:val="1"/>
        <w:spacing w:after="240"/>
        <w:rPr>
          <w:lang w:eastAsia="zh-CN"/>
        </w:rPr>
      </w:pPr>
      <w:bookmarkStart w:id="37" w:name="_Toc26282620"/>
      <w:r>
        <w:rPr>
          <w:rFonts w:hint="eastAsia"/>
          <w:lang w:eastAsia="zh-CN"/>
        </w:rPr>
        <w:t>3</w:t>
      </w:r>
      <w:r w:rsidR="0075165E" w:rsidRPr="0075165E">
        <w:rPr>
          <w:rFonts w:hint="eastAsia"/>
          <w:lang w:eastAsia="zh-CN"/>
        </w:rPr>
        <w:t>测试</w:t>
      </w:r>
      <w:bookmarkEnd w:id="37"/>
    </w:p>
    <w:p w:rsidR="004135DF" w:rsidRDefault="00317C60" w:rsidP="004135DF">
      <w:pPr>
        <w:pStyle w:val="2"/>
        <w:spacing w:before="120"/>
      </w:pPr>
      <w:bookmarkStart w:id="38" w:name="_Toc26282621"/>
      <w:r>
        <w:rPr>
          <w:rFonts w:hint="eastAsia"/>
        </w:rPr>
        <w:t>3.1 100</w:t>
      </w:r>
      <w:r>
        <w:rPr>
          <w:rFonts w:hint="eastAsia"/>
        </w:rPr>
        <w:t>个随机数</w:t>
      </w:r>
      <w:bookmarkEnd w:id="38"/>
    </w:p>
    <w:p w:rsid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</w:t>
      </w:r>
      <w:r w:rsidR="00317C60">
        <w:rPr>
          <w:rFonts w:hint="eastAsia"/>
          <w:b/>
          <w:lang w:eastAsia="zh-CN"/>
        </w:rPr>
        <w:t>：</w:t>
      </w:r>
    </w:p>
    <w:p w:rsidR="00317C60" w:rsidRPr="00317C60" w:rsidRDefault="00317C60" w:rsidP="00317C60">
      <w:pPr>
        <w:ind w:firstLine="482"/>
        <w:rPr>
          <w:rFonts w:hint="eastAsia"/>
          <w:b/>
          <w:lang w:eastAsia="zh-CN"/>
        </w:rPr>
      </w:pPr>
      <w:r w:rsidRPr="00317C60">
        <w:rPr>
          <w:rFonts w:hint="eastAsia"/>
          <w:b/>
          <w:lang w:eastAsia="zh-CN"/>
        </w:rPr>
        <w:t>冒泡排序所用时间：</w:t>
      </w:r>
      <w:r w:rsidRPr="00317C60">
        <w:rPr>
          <w:rFonts w:hint="eastAsia"/>
          <w:b/>
          <w:lang w:eastAsia="zh-CN"/>
        </w:rPr>
        <w:t>0ms</w:t>
      </w:r>
    </w:p>
    <w:p w:rsidR="00317C60" w:rsidRPr="00317C60" w:rsidRDefault="00317C60" w:rsidP="00317C60">
      <w:pPr>
        <w:ind w:firstLine="482"/>
        <w:rPr>
          <w:rFonts w:hint="eastAsia"/>
          <w:b/>
          <w:lang w:eastAsia="zh-CN"/>
        </w:rPr>
      </w:pPr>
      <w:r w:rsidRPr="00317C60">
        <w:rPr>
          <w:rFonts w:hint="eastAsia"/>
          <w:b/>
          <w:lang w:eastAsia="zh-CN"/>
        </w:rPr>
        <w:t>冒泡排序交换次数：</w:t>
      </w:r>
      <w:r w:rsidRPr="00317C60">
        <w:rPr>
          <w:rFonts w:hint="eastAsia"/>
          <w:b/>
          <w:lang w:eastAsia="zh-CN"/>
        </w:rPr>
        <w:t>4950</w:t>
      </w:r>
    </w:p>
    <w:p w:rsidR="00317C60" w:rsidRPr="00317C60" w:rsidRDefault="00317C60" w:rsidP="00317C60">
      <w:pPr>
        <w:ind w:firstLine="482"/>
        <w:rPr>
          <w:rFonts w:hint="eastAsia"/>
          <w:b/>
          <w:lang w:eastAsia="zh-CN"/>
        </w:rPr>
      </w:pPr>
      <w:r w:rsidRPr="00317C60">
        <w:rPr>
          <w:rFonts w:hint="eastAsia"/>
          <w:b/>
          <w:lang w:eastAsia="zh-CN"/>
        </w:rPr>
        <w:t>选择排序所用时间：</w:t>
      </w:r>
      <w:r w:rsidRPr="00317C60">
        <w:rPr>
          <w:rFonts w:hint="eastAsia"/>
          <w:b/>
          <w:lang w:eastAsia="zh-CN"/>
        </w:rPr>
        <w:t>0ms</w:t>
      </w:r>
    </w:p>
    <w:p w:rsidR="00317C60" w:rsidRPr="00317C60" w:rsidRDefault="00317C60" w:rsidP="00317C60">
      <w:pPr>
        <w:ind w:firstLine="482"/>
        <w:rPr>
          <w:rFonts w:hint="eastAsia"/>
          <w:b/>
          <w:lang w:eastAsia="zh-CN"/>
        </w:rPr>
      </w:pPr>
      <w:r w:rsidRPr="00317C60">
        <w:rPr>
          <w:rFonts w:hint="eastAsia"/>
          <w:b/>
          <w:lang w:eastAsia="zh-CN"/>
        </w:rPr>
        <w:t>选择排序交换次数：</w:t>
      </w:r>
      <w:r w:rsidRPr="00317C60">
        <w:rPr>
          <w:rFonts w:hint="eastAsia"/>
          <w:b/>
          <w:lang w:eastAsia="zh-CN"/>
        </w:rPr>
        <w:t>93</w:t>
      </w:r>
    </w:p>
    <w:p w:rsidR="00317C60" w:rsidRPr="00317C60" w:rsidRDefault="00317C60" w:rsidP="00317C60">
      <w:pPr>
        <w:ind w:firstLine="482"/>
        <w:rPr>
          <w:rFonts w:hint="eastAsia"/>
          <w:b/>
          <w:lang w:eastAsia="zh-CN"/>
        </w:rPr>
      </w:pPr>
      <w:r w:rsidRPr="00317C60">
        <w:rPr>
          <w:rFonts w:hint="eastAsia"/>
          <w:b/>
          <w:lang w:eastAsia="zh-CN"/>
        </w:rPr>
        <w:t>直接插入排序所用时间：</w:t>
      </w:r>
      <w:r w:rsidRPr="00317C60">
        <w:rPr>
          <w:rFonts w:hint="eastAsia"/>
          <w:b/>
          <w:lang w:eastAsia="zh-CN"/>
        </w:rPr>
        <w:t>0ms</w:t>
      </w:r>
    </w:p>
    <w:p w:rsidR="00317C60" w:rsidRPr="00317C60" w:rsidRDefault="00317C60" w:rsidP="00317C60">
      <w:pPr>
        <w:ind w:firstLine="482"/>
        <w:rPr>
          <w:rFonts w:hint="eastAsia"/>
          <w:b/>
          <w:lang w:eastAsia="zh-CN"/>
        </w:rPr>
      </w:pPr>
      <w:r w:rsidRPr="00317C60">
        <w:rPr>
          <w:rFonts w:hint="eastAsia"/>
          <w:b/>
          <w:lang w:eastAsia="zh-CN"/>
        </w:rPr>
        <w:t>直接插入排序交换次数：</w:t>
      </w:r>
      <w:r w:rsidRPr="00317C60">
        <w:rPr>
          <w:rFonts w:hint="eastAsia"/>
          <w:b/>
          <w:lang w:eastAsia="zh-CN"/>
        </w:rPr>
        <w:t>2601</w:t>
      </w:r>
    </w:p>
    <w:p w:rsidR="00317C60" w:rsidRPr="00317C60" w:rsidRDefault="00317C60" w:rsidP="00317C60">
      <w:pPr>
        <w:ind w:firstLine="482"/>
        <w:rPr>
          <w:rFonts w:hint="eastAsia"/>
          <w:b/>
          <w:lang w:eastAsia="zh-CN"/>
        </w:rPr>
      </w:pPr>
      <w:r w:rsidRPr="00317C60">
        <w:rPr>
          <w:rFonts w:hint="eastAsia"/>
          <w:b/>
          <w:lang w:eastAsia="zh-CN"/>
        </w:rPr>
        <w:t>希尔排序所用时间：</w:t>
      </w:r>
      <w:r w:rsidRPr="00317C60">
        <w:rPr>
          <w:rFonts w:hint="eastAsia"/>
          <w:b/>
          <w:lang w:eastAsia="zh-CN"/>
        </w:rPr>
        <w:t>0ms</w:t>
      </w:r>
    </w:p>
    <w:p w:rsidR="00317C60" w:rsidRPr="00317C60" w:rsidRDefault="00317C60" w:rsidP="00317C60">
      <w:pPr>
        <w:ind w:firstLine="482"/>
        <w:rPr>
          <w:rFonts w:hint="eastAsia"/>
          <w:b/>
          <w:lang w:eastAsia="zh-CN"/>
        </w:rPr>
      </w:pPr>
      <w:r w:rsidRPr="00317C60">
        <w:rPr>
          <w:rFonts w:hint="eastAsia"/>
          <w:b/>
          <w:lang w:eastAsia="zh-CN"/>
        </w:rPr>
        <w:t>希尔排序交换次数：</w:t>
      </w:r>
      <w:r w:rsidRPr="00317C60">
        <w:rPr>
          <w:rFonts w:hint="eastAsia"/>
          <w:b/>
          <w:lang w:eastAsia="zh-CN"/>
        </w:rPr>
        <w:t>1134</w:t>
      </w:r>
    </w:p>
    <w:p w:rsidR="00317C60" w:rsidRPr="00317C60" w:rsidRDefault="00317C60" w:rsidP="00317C60">
      <w:pPr>
        <w:ind w:firstLine="482"/>
        <w:rPr>
          <w:rFonts w:hint="eastAsia"/>
          <w:b/>
          <w:lang w:eastAsia="zh-CN"/>
        </w:rPr>
      </w:pPr>
      <w:r w:rsidRPr="00317C60">
        <w:rPr>
          <w:rFonts w:hint="eastAsia"/>
          <w:b/>
          <w:lang w:eastAsia="zh-CN"/>
        </w:rPr>
        <w:t>快速排序所用时间：</w:t>
      </w:r>
      <w:r w:rsidRPr="00317C60">
        <w:rPr>
          <w:rFonts w:hint="eastAsia"/>
          <w:b/>
          <w:lang w:eastAsia="zh-CN"/>
        </w:rPr>
        <w:t>0ms</w:t>
      </w:r>
    </w:p>
    <w:p w:rsidR="00317C60" w:rsidRPr="00317C60" w:rsidRDefault="00317C60" w:rsidP="00317C60">
      <w:pPr>
        <w:ind w:firstLine="482"/>
        <w:rPr>
          <w:rFonts w:hint="eastAsia"/>
          <w:b/>
          <w:lang w:eastAsia="zh-CN"/>
        </w:rPr>
      </w:pPr>
      <w:r w:rsidRPr="00317C60">
        <w:rPr>
          <w:rFonts w:hint="eastAsia"/>
          <w:b/>
          <w:lang w:eastAsia="zh-CN"/>
        </w:rPr>
        <w:t>快速排序交换次数：</w:t>
      </w:r>
      <w:r w:rsidRPr="00317C60">
        <w:rPr>
          <w:rFonts w:hint="eastAsia"/>
          <w:b/>
          <w:lang w:eastAsia="zh-CN"/>
        </w:rPr>
        <w:t>619</w:t>
      </w:r>
    </w:p>
    <w:p w:rsidR="00317C60" w:rsidRPr="00317C60" w:rsidRDefault="00317C60" w:rsidP="00317C60">
      <w:pPr>
        <w:ind w:firstLine="482"/>
        <w:rPr>
          <w:rFonts w:hint="eastAsia"/>
          <w:b/>
          <w:lang w:eastAsia="zh-CN"/>
        </w:rPr>
      </w:pPr>
      <w:r w:rsidRPr="00317C60">
        <w:rPr>
          <w:rFonts w:hint="eastAsia"/>
          <w:b/>
          <w:lang w:eastAsia="zh-CN"/>
        </w:rPr>
        <w:t>堆排序所用时间：</w:t>
      </w:r>
      <w:r w:rsidRPr="00317C60">
        <w:rPr>
          <w:rFonts w:hint="eastAsia"/>
          <w:b/>
          <w:lang w:eastAsia="zh-CN"/>
        </w:rPr>
        <w:t>0ms</w:t>
      </w:r>
    </w:p>
    <w:p w:rsidR="00317C60" w:rsidRPr="00317C60" w:rsidRDefault="00317C60" w:rsidP="00317C60">
      <w:pPr>
        <w:ind w:firstLine="482"/>
        <w:rPr>
          <w:rFonts w:hint="eastAsia"/>
          <w:b/>
          <w:lang w:eastAsia="zh-CN"/>
        </w:rPr>
      </w:pPr>
      <w:r w:rsidRPr="00317C60">
        <w:rPr>
          <w:rFonts w:hint="eastAsia"/>
          <w:b/>
          <w:lang w:eastAsia="zh-CN"/>
        </w:rPr>
        <w:t>堆排序交换次数：</w:t>
      </w:r>
      <w:r w:rsidRPr="00317C60">
        <w:rPr>
          <w:rFonts w:hint="eastAsia"/>
          <w:b/>
          <w:lang w:eastAsia="zh-CN"/>
        </w:rPr>
        <w:t>1135</w:t>
      </w:r>
    </w:p>
    <w:p w:rsidR="00317C60" w:rsidRPr="00317C60" w:rsidRDefault="00317C60" w:rsidP="00317C60">
      <w:pPr>
        <w:ind w:firstLine="482"/>
        <w:rPr>
          <w:rFonts w:hint="eastAsia"/>
          <w:b/>
          <w:lang w:eastAsia="zh-CN"/>
        </w:rPr>
      </w:pPr>
      <w:r w:rsidRPr="00317C60">
        <w:rPr>
          <w:rFonts w:hint="eastAsia"/>
          <w:b/>
          <w:lang w:eastAsia="zh-CN"/>
        </w:rPr>
        <w:t>归并排序所用时间：</w:t>
      </w:r>
      <w:r w:rsidRPr="00317C60">
        <w:rPr>
          <w:rFonts w:hint="eastAsia"/>
          <w:b/>
          <w:lang w:eastAsia="zh-CN"/>
        </w:rPr>
        <w:t>0ms</w:t>
      </w:r>
    </w:p>
    <w:p w:rsidR="00317C60" w:rsidRPr="00317C60" w:rsidRDefault="00317C60" w:rsidP="00317C60">
      <w:pPr>
        <w:ind w:firstLine="482"/>
        <w:rPr>
          <w:rFonts w:hint="eastAsia"/>
          <w:b/>
          <w:lang w:eastAsia="zh-CN"/>
        </w:rPr>
      </w:pPr>
      <w:r w:rsidRPr="00317C60">
        <w:rPr>
          <w:rFonts w:hint="eastAsia"/>
          <w:b/>
          <w:lang w:eastAsia="zh-CN"/>
        </w:rPr>
        <w:t>归并排序比较次数：</w:t>
      </w:r>
      <w:r w:rsidRPr="00317C60">
        <w:rPr>
          <w:rFonts w:hint="eastAsia"/>
          <w:b/>
          <w:lang w:eastAsia="zh-CN"/>
        </w:rPr>
        <w:t>672</w:t>
      </w:r>
    </w:p>
    <w:p w:rsidR="00317C60" w:rsidRPr="00317C60" w:rsidRDefault="00317C60" w:rsidP="00317C60">
      <w:pPr>
        <w:ind w:firstLine="482"/>
        <w:rPr>
          <w:rFonts w:hint="eastAsia"/>
          <w:b/>
          <w:lang w:eastAsia="zh-CN"/>
        </w:rPr>
      </w:pPr>
      <w:r w:rsidRPr="00317C60">
        <w:rPr>
          <w:rFonts w:hint="eastAsia"/>
          <w:b/>
          <w:lang w:eastAsia="zh-CN"/>
        </w:rPr>
        <w:t>基数排序所用时间：</w:t>
      </w:r>
      <w:r w:rsidRPr="00317C60">
        <w:rPr>
          <w:rFonts w:hint="eastAsia"/>
          <w:b/>
          <w:lang w:eastAsia="zh-CN"/>
        </w:rPr>
        <w:t>0ms</w:t>
      </w:r>
    </w:p>
    <w:p w:rsidR="00317C60" w:rsidRPr="003118CA" w:rsidRDefault="00317C60" w:rsidP="00317C60">
      <w:pPr>
        <w:ind w:firstLine="482"/>
        <w:rPr>
          <w:rFonts w:hint="eastAsia"/>
          <w:b/>
          <w:lang w:eastAsia="zh-CN"/>
        </w:rPr>
      </w:pPr>
      <w:r w:rsidRPr="00317C60">
        <w:rPr>
          <w:rFonts w:hint="eastAsia"/>
          <w:b/>
          <w:lang w:eastAsia="zh-CN"/>
        </w:rPr>
        <w:t>基数排序交换次数：</w:t>
      </w:r>
      <w:r w:rsidRPr="00317C60">
        <w:rPr>
          <w:rFonts w:hint="eastAsia"/>
          <w:b/>
          <w:lang w:eastAsia="zh-CN"/>
        </w:rPr>
        <w:t>0</w:t>
      </w:r>
    </w:p>
    <w:p w:rsidR="004135DF" w:rsidRPr="004135DF" w:rsidRDefault="00317C60" w:rsidP="004135DF">
      <w:pPr>
        <w:rPr>
          <w:lang w:eastAsia="zh-CN"/>
        </w:rPr>
      </w:pPr>
      <w:r w:rsidRPr="00317C60">
        <w:lastRenderedPageBreak/>
        <w:drawing>
          <wp:inline distT="0" distB="0" distL="0" distR="0" wp14:anchorId="6BB929CC" wp14:editId="14B52F83">
            <wp:extent cx="5759450" cy="30092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C60" w:rsidRDefault="00317C60" w:rsidP="00317C60">
      <w:pPr>
        <w:pStyle w:val="2"/>
        <w:spacing w:before="120"/>
      </w:pPr>
      <w:bookmarkStart w:id="39" w:name="_Toc26282622"/>
      <w:r>
        <w:rPr>
          <w:rFonts w:hint="eastAsia"/>
        </w:rPr>
        <w:t>3.</w:t>
      </w:r>
      <w:r>
        <w:rPr>
          <w:rFonts w:hint="eastAsia"/>
        </w:rPr>
        <w:t>2</w:t>
      </w:r>
      <w:r>
        <w:rPr>
          <w:rFonts w:hint="eastAsia"/>
        </w:rPr>
        <w:t xml:space="preserve"> 10</w:t>
      </w:r>
      <w:r>
        <w:rPr>
          <w:rFonts w:hint="eastAsia"/>
        </w:rPr>
        <w:t>00</w:t>
      </w:r>
      <w:r>
        <w:rPr>
          <w:rFonts w:hint="eastAsia"/>
        </w:rPr>
        <w:t>个随机数</w:t>
      </w:r>
      <w:bookmarkEnd w:id="39"/>
    </w:p>
    <w:p w:rsidR="00317C60" w:rsidRDefault="00317C60" w:rsidP="00317C60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</w:t>
      </w:r>
      <w:r>
        <w:rPr>
          <w:rFonts w:hint="eastAsia"/>
          <w:b/>
          <w:lang w:eastAsia="zh-CN"/>
        </w:rPr>
        <w:t>：</w:t>
      </w:r>
    </w:p>
    <w:p w:rsidR="00317C60" w:rsidRPr="00317C60" w:rsidRDefault="00317C60" w:rsidP="00317C60">
      <w:pPr>
        <w:ind w:firstLine="482"/>
        <w:rPr>
          <w:rFonts w:hint="eastAsia"/>
          <w:b/>
          <w:lang w:eastAsia="zh-CN"/>
        </w:rPr>
      </w:pPr>
      <w:r w:rsidRPr="00317C60">
        <w:rPr>
          <w:rFonts w:hint="eastAsia"/>
          <w:b/>
          <w:lang w:eastAsia="zh-CN"/>
        </w:rPr>
        <w:t>冒泡排序所用时间：</w:t>
      </w:r>
      <w:r w:rsidRPr="00317C60">
        <w:rPr>
          <w:rFonts w:hint="eastAsia"/>
          <w:b/>
          <w:lang w:eastAsia="zh-CN"/>
        </w:rPr>
        <w:t>2ms</w:t>
      </w:r>
    </w:p>
    <w:p w:rsidR="00317C60" w:rsidRPr="00317C60" w:rsidRDefault="00317C60" w:rsidP="00317C60">
      <w:pPr>
        <w:ind w:firstLine="482"/>
        <w:rPr>
          <w:rFonts w:hint="eastAsia"/>
          <w:b/>
          <w:lang w:eastAsia="zh-CN"/>
        </w:rPr>
      </w:pPr>
      <w:r w:rsidRPr="00317C60">
        <w:rPr>
          <w:rFonts w:hint="eastAsia"/>
          <w:b/>
          <w:lang w:eastAsia="zh-CN"/>
        </w:rPr>
        <w:t>冒泡排序交换次数：</w:t>
      </w:r>
      <w:r w:rsidRPr="00317C60">
        <w:rPr>
          <w:rFonts w:hint="eastAsia"/>
          <w:b/>
          <w:lang w:eastAsia="zh-CN"/>
        </w:rPr>
        <w:t>499500</w:t>
      </w:r>
    </w:p>
    <w:p w:rsidR="00317C60" w:rsidRPr="00317C60" w:rsidRDefault="00317C60" w:rsidP="00317C60">
      <w:pPr>
        <w:ind w:firstLine="482"/>
        <w:rPr>
          <w:rFonts w:hint="eastAsia"/>
          <w:b/>
          <w:lang w:eastAsia="zh-CN"/>
        </w:rPr>
      </w:pPr>
      <w:r w:rsidRPr="00317C60">
        <w:rPr>
          <w:rFonts w:hint="eastAsia"/>
          <w:b/>
          <w:lang w:eastAsia="zh-CN"/>
        </w:rPr>
        <w:t>选择排序所用时间：</w:t>
      </w:r>
      <w:r w:rsidRPr="00317C60">
        <w:rPr>
          <w:rFonts w:hint="eastAsia"/>
          <w:b/>
          <w:lang w:eastAsia="zh-CN"/>
        </w:rPr>
        <w:t>1ms</w:t>
      </w:r>
    </w:p>
    <w:p w:rsidR="00317C60" w:rsidRPr="00317C60" w:rsidRDefault="00317C60" w:rsidP="00317C60">
      <w:pPr>
        <w:ind w:firstLine="482"/>
        <w:rPr>
          <w:rFonts w:hint="eastAsia"/>
          <w:b/>
          <w:lang w:eastAsia="zh-CN"/>
        </w:rPr>
      </w:pPr>
      <w:r w:rsidRPr="00317C60">
        <w:rPr>
          <w:rFonts w:hint="eastAsia"/>
          <w:b/>
          <w:lang w:eastAsia="zh-CN"/>
        </w:rPr>
        <w:t>选择排序交换次数：</w:t>
      </w:r>
      <w:r w:rsidRPr="00317C60">
        <w:rPr>
          <w:rFonts w:hint="eastAsia"/>
          <w:b/>
          <w:lang w:eastAsia="zh-CN"/>
        </w:rPr>
        <w:t>992</w:t>
      </w:r>
    </w:p>
    <w:p w:rsidR="00317C60" w:rsidRPr="00317C60" w:rsidRDefault="00317C60" w:rsidP="00317C60">
      <w:pPr>
        <w:ind w:firstLine="482"/>
        <w:rPr>
          <w:rFonts w:hint="eastAsia"/>
          <w:b/>
          <w:lang w:eastAsia="zh-CN"/>
        </w:rPr>
      </w:pPr>
      <w:r w:rsidRPr="00317C60">
        <w:rPr>
          <w:rFonts w:hint="eastAsia"/>
          <w:b/>
          <w:lang w:eastAsia="zh-CN"/>
        </w:rPr>
        <w:t>直接插入排序所用时间：</w:t>
      </w:r>
      <w:r w:rsidRPr="00317C60">
        <w:rPr>
          <w:rFonts w:hint="eastAsia"/>
          <w:b/>
          <w:lang w:eastAsia="zh-CN"/>
        </w:rPr>
        <w:t>1ms</w:t>
      </w:r>
    </w:p>
    <w:p w:rsidR="00317C60" w:rsidRPr="00317C60" w:rsidRDefault="00317C60" w:rsidP="00317C60">
      <w:pPr>
        <w:ind w:firstLine="482"/>
        <w:rPr>
          <w:rFonts w:hint="eastAsia"/>
          <w:b/>
          <w:lang w:eastAsia="zh-CN"/>
        </w:rPr>
      </w:pPr>
      <w:r w:rsidRPr="00317C60">
        <w:rPr>
          <w:rFonts w:hint="eastAsia"/>
          <w:b/>
          <w:lang w:eastAsia="zh-CN"/>
        </w:rPr>
        <w:t>直接插入排序交换次数：</w:t>
      </w:r>
      <w:r w:rsidRPr="00317C60">
        <w:rPr>
          <w:rFonts w:hint="eastAsia"/>
          <w:b/>
          <w:lang w:eastAsia="zh-CN"/>
        </w:rPr>
        <w:t>247855</w:t>
      </w:r>
    </w:p>
    <w:p w:rsidR="00317C60" w:rsidRPr="00317C60" w:rsidRDefault="00317C60" w:rsidP="00317C60">
      <w:pPr>
        <w:ind w:firstLine="482"/>
        <w:rPr>
          <w:rFonts w:hint="eastAsia"/>
          <w:b/>
          <w:lang w:eastAsia="zh-CN"/>
        </w:rPr>
      </w:pPr>
      <w:r w:rsidRPr="00317C60">
        <w:rPr>
          <w:rFonts w:hint="eastAsia"/>
          <w:b/>
          <w:lang w:eastAsia="zh-CN"/>
        </w:rPr>
        <w:t>希尔排序所用时间：</w:t>
      </w:r>
      <w:r w:rsidRPr="00317C60">
        <w:rPr>
          <w:rFonts w:hint="eastAsia"/>
          <w:b/>
          <w:lang w:eastAsia="zh-CN"/>
        </w:rPr>
        <w:t>1ms</w:t>
      </w:r>
    </w:p>
    <w:p w:rsidR="00317C60" w:rsidRPr="00317C60" w:rsidRDefault="00317C60" w:rsidP="00317C60">
      <w:pPr>
        <w:ind w:firstLine="482"/>
        <w:rPr>
          <w:rFonts w:hint="eastAsia"/>
          <w:b/>
          <w:lang w:eastAsia="zh-CN"/>
        </w:rPr>
      </w:pPr>
      <w:r w:rsidRPr="00317C60">
        <w:rPr>
          <w:rFonts w:hint="eastAsia"/>
          <w:b/>
          <w:lang w:eastAsia="zh-CN"/>
        </w:rPr>
        <w:t>希尔排序交换次数：</w:t>
      </w:r>
      <w:r w:rsidRPr="00317C60">
        <w:rPr>
          <w:rFonts w:hint="eastAsia"/>
          <w:b/>
          <w:lang w:eastAsia="zh-CN"/>
        </w:rPr>
        <w:t>88012</w:t>
      </w:r>
    </w:p>
    <w:p w:rsidR="00317C60" w:rsidRPr="00317C60" w:rsidRDefault="00317C60" w:rsidP="00317C60">
      <w:pPr>
        <w:ind w:firstLine="482"/>
        <w:rPr>
          <w:rFonts w:hint="eastAsia"/>
          <w:b/>
          <w:lang w:eastAsia="zh-CN"/>
        </w:rPr>
      </w:pPr>
      <w:r w:rsidRPr="00317C60">
        <w:rPr>
          <w:rFonts w:hint="eastAsia"/>
          <w:b/>
          <w:lang w:eastAsia="zh-CN"/>
        </w:rPr>
        <w:t>快速排序所用时间：</w:t>
      </w:r>
      <w:r w:rsidRPr="00317C60">
        <w:rPr>
          <w:rFonts w:hint="eastAsia"/>
          <w:b/>
          <w:lang w:eastAsia="zh-CN"/>
        </w:rPr>
        <w:t>0ms</w:t>
      </w:r>
    </w:p>
    <w:p w:rsidR="00317C60" w:rsidRPr="00317C60" w:rsidRDefault="00317C60" w:rsidP="00317C60">
      <w:pPr>
        <w:ind w:firstLine="482"/>
        <w:rPr>
          <w:rFonts w:hint="eastAsia"/>
          <w:b/>
          <w:lang w:eastAsia="zh-CN"/>
        </w:rPr>
      </w:pPr>
      <w:r w:rsidRPr="00317C60">
        <w:rPr>
          <w:rFonts w:hint="eastAsia"/>
          <w:b/>
          <w:lang w:eastAsia="zh-CN"/>
        </w:rPr>
        <w:t>快速排序交换次数：</w:t>
      </w:r>
      <w:r w:rsidRPr="00317C60">
        <w:rPr>
          <w:rFonts w:hint="eastAsia"/>
          <w:b/>
          <w:lang w:eastAsia="zh-CN"/>
        </w:rPr>
        <w:t>10942</w:t>
      </w:r>
    </w:p>
    <w:p w:rsidR="00317C60" w:rsidRPr="00317C60" w:rsidRDefault="00317C60" w:rsidP="00317C60">
      <w:pPr>
        <w:ind w:firstLine="482"/>
        <w:rPr>
          <w:rFonts w:hint="eastAsia"/>
          <w:b/>
          <w:lang w:eastAsia="zh-CN"/>
        </w:rPr>
      </w:pPr>
      <w:r w:rsidRPr="00317C60">
        <w:rPr>
          <w:rFonts w:hint="eastAsia"/>
          <w:b/>
          <w:lang w:eastAsia="zh-CN"/>
        </w:rPr>
        <w:t>堆排序所用时间：</w:t>
      </w:r>
      <w:r w:rsidRPr="00317C60">
        <w:rPr>
          <w:rFonts w:hint="eastAsia"/>
          <w:b/>
          <w:lang w:eastAsia="zh-CN"/>
        </w:rPr>
        <w:t>0ms</w:t>
      </w:r>
    </w:p>
    <w:p w:rsidR="00317C60" w:rsidRPr="00317C60" w:rsidRDefault="00317C60" w:rsidP="00317C60">
      <w:pPr>
        <w:ind w:firstLine="482"/>
        <w:rPr>
          <w:rFonts w:hint="eastAsia"/>
          <w:b/>
          <w:lang w:eastAsia="zh-CN"/>
        </w:rPr>
      </w:pPr>
      <w:r w:rsidRPr="00317C60">
        <w:rPr>
          <w:rFonts w:hint="eastAsia"/>
          <w:b/>
          <w:lang w:eastAsia="zh-CN"/>
        </w:rPr>
        <w:t>堆排序交换次数：</w:t>
      </w:r>
      <w:r w:rsidRPr="00317C60">
        <w:rPr>
          <w:rFonts w:hint="eastAsia"/>
          <w:b/>
          <w:lang w:eastAsia="zh-CN"/>
        </w:rPr>
        <w:t>17891</w:t>
      </w:r>
    </w:p>
    <w:p w:rsidR="00317C60" w:rsidRPr="00317C60" w:rsidRDefault="00317C60" w:rsidP="00317C60">
      <w:pPr>
        <w:ind w:firstLine="482"/>
        <w:rPr>
          <w:rFonts w:hint="eastAsia"/>
          <w:b/>
          <w:lang w:eastAsia="zh-CN"/>
        </w:rPr>
      </w:pPr>
      <w:r w:rsidRPr="00317C60">
        <w:rPr>
          <w:rFonts w:hint="eastAsia"/>
          <w:b/>
          <w:lang w:eastAsia="zh-CN"/>
        </w:rPr>
        <w:t>归并排序所用时间：</w:t>
      </w:r>
      <w:r w:rsidRPr="00317C60">
        <w:rPr>
          <w:rFonts w:hint="eastAsia"/>
          <w:b/>
          <w:lang w:eastAsia="zh-CN"/>
        </w:rPr>
        <w:t>1ms</w:t>
      </w:r>
    </w:p>
    <w:p w:rsidR="00317C60" w:rsidRPr="00317C60" w:rsidRDefault="00317C60" w:rsidP="00317C60">
      <w:pPr>
        <w:ind w:firstLine="482"/>
        <w:rPr>
          <w:rFonts w:hint="eastAsia"/>
          <w:b/>
          <w:lang w:eastAsia="zh-CN"/>
        </w:rPr>
      </w:pPr>
      <w:r w:rsidRPr="00317C60">
        <w:rPr>
          <w:rFonts w:hint="eastAsia"/>
          <w:b/>
          <w:lang w:eastAsia="zh-CN"/>
        </w:rPr>
        <w:t>归并排序比较次数：</w:t>
      </w:r>
      <w:r w:rsidRPr="00317C60">
        <w:rPr>
          <w:rFonts w:hint="eastAsia"/>
          <w:b/>
          <w:lang w:eastAsia="zh-CN"/>
        </w:rPr>
        <w:t>9976</w:t>
      </w:r>
    </w:p>
    <w:p w:rsidR="00317C60" w:rsidRPr="00317C60" w:rsidRDefault="00317C60" w:rsidP="00317C60">
      <w:pPr>
        <w:ind w:firstLine="482"/>
        <w:rPr>
          <w:rFonts w:hint="eastAsia"/>
          <w:b/>
          <w:lang w:eastAsia="zh-CN"/>
        </w:rPr>
      </w:pPr>
      <w:r w:rsidRPr="00317C60">
        <w:rPr>
          <w:rFonts w:hint="eastAsia"/>
          <w:b/>
          <w:lang w:eastAsia="zh-CN"/>
        </w:rPr>
        <w:lastRenderedPageBreak/>
        <w:t>基数排序所用时间：</w:t>
      </w:r>
      <w:r w:rsidRPr="00317C60">
        <w:rPr>
          <w:rFonts w:hint="eastAsia"/>
          <w:b/>
          <w:lang w:eastAsia="zh-CN"/>
        </w:rPr>
        <w:t>0ms</w:t>
      </w:r>
    </w:p>
    <w:p w:rsidR="00317C60" w:rsidRPr="003118CA" w:rsidRDefault="00317C60" w:rsidP="00317C60">
      <w:pPr>
        <w:ind w:firstLine="482"/>
        <w:rPr>
          <w:rFonts w:hint="eastAsia"/>
          <w:b/>
          <w:lang w:eastAsia="zh-CN"/>
        </w:rPr>
      </w:pPr>
      <w:r w:rsidRPr="00317C60">
        <w:rPr>
          <w:rFonts w:hint="eastAsia"/>
          <w:b/>
          <w:lang w:eastAsia="zh-CN"/>
        </w:rPr>
        <w:t>基数排序交换次数：</w:t>
      </w:r>
      <w:r w:rsidRPr="00317C60">
        <w:rPr>
          <w:rFonts w:hint="eastAsia"/>
          <w:b/>
          <w:lang w:eastAsia="zh-CN"/>
        </w:rPr>
        <w:t>0</w:t>
      </w:r>
    </w:p>
    <w:p w:rsidR="00FD2CA9" w:rsidRPr="00FD2CA9" w:rsidRDefault="00317C60" w:rsidP="00317C60">
      <w:pPr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3F4873D1" wp14:editId="14B35E3E">
            <wp:extent cx="5759450" cy="3009265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C60" w:rsidRDefault="00317C60" w:rsidP="00317C60">
      <w:pPr>
        <w:pStyle w:val="2"/>
        <w:spacing w:before="120"/>
      </w:pPr>
      <w:bookmarkStart w:id="40" w:name="_Toc26282623"/>
      <w:r>
        <w:rPr>
          <w:rFonts w:hint="eastAsia"/>
        </w:rPr>
        <w:t xml:space="preserve">3. </w:t>
      </w:r>
      <w:r>
        <w:rPr>
          <w:rFonts w:hint="eastAsia"/>
        </w:rPr>
        <w:t>3</w:t>
      </w:r>
      <w:r w:rsidR="00A15403">
        <w:t xml:space="preserve"> </w:t>
      </w:r>
      <w:r>
        <w:rPr>
          <w:rFonts w:hint="eastAsia"/>
        </w:rPr>
        <w:t>1000</w:t>
      </w:r>
      <w:r>
        <w:rPr>
          <w:rFonts w:hint="eastAsia"/>
        </w:rPr>
        <w:t>0</w:t>
      </w:r>
      <w:r>
        <w:rPr>
          <w:rFonts w:hint="eastAsia"/>
        </w:rPr>
        <w:t>个随机数</w:t>
      </w:r>
      <w:bookmarkEnd w:id="40"/>
    </w:p>
    <w:p w:rsidR="00317C60" w:rsidRDefault="00317C60" w:rsidP="00317C60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</w:t>
      </w:r>
      <w:r>
        <w:rPr>
          <w:rFonts w:hint="eastAsia"/>
          <w:b/>
          <w:lang w:eastAsia="zh-CN"/>
        </w:rPr>
        <w:t>：</w:t>
      </w:r>
    </w:p>
    <w:p w:rsidR="00317C60" w:rsidRPr="00317C60" w:rsidRDefault="00317C60" w:rsidP="00317C60">
      <w:pPr>
        <w:ind w:firstLine="482"/>
        <w:rPr>
          <w:rFonts w:hint="eastAsia"/>
          <w:b/>
          <w:lang w:eastAsia="zh-CN"/>
        </w:rPr>
      </w:pPr>
      <w:r w:rsidRPr="00317C60">
        <w:rPr>
          <w:rFonts w:hint="eastAsia"/>
          <w:b/>
          <w:lang w:eastAsia="zh-CN"/>
        </w:rPr>
        <w:t>冒泡排序所用时间：</w:t>
      </w:r>
      <w:r w:rsidRPr="00317C60">
        <w:rPr>
          <w:rFonts w:hint="eastAsia"/>
          <w:b/>
          <w:lang w:eastAsia="zh-CN"/>
        </w:rPr>
        <w:t>146ms</w:t>
      </w:r>
    </w:p>
    <w:p w:rsidR="00317C60" w:rsidRPr="00317C60" w:rsidRDefault="00317C60" w:rsidP="00317C60">
      <w:pPr>
        <w:ind w:firstLine="482"/>
        <w:rPr>
          <w:rFonts w:hint="eastAsia"/>
          <w:b/>
          <w:lang w:eastAsia="zh-CN"/>
        </w:rPr>
      </w:pPr>
      <w:r w:rsidRPr="00317C60">
        <w:rPr>
          <w:rFonts w:hint="eastAsia"/>
          <w:b/>
          <w:lang w:eastAsia="zh-CN"/>
        </w:rPr>
        <w:t>冒泡排序交换次数：</w:t>
      </w:r>
      <w:r w:rsidRPr="00317C60">
        <w:rPr>
          <w:rFonts w:hint="eastAsia"/>
          <w:b/>
          <w:lang w:eastAsia="zh-CN"/>
        </w:rPr>
        <w:t>49995000</w:t>
      </w:r>
    </w:p>
    <w:p w:rsidR="00317C60" w:rsidRPr="00317C60" w:rsidRDefault="00317C60" w:rsidP="00317C60">
      <w:pPr>
        <w:ind w:firstLine="482"/>
        <w:rPr>
          <w:rFonts w:hint="eastAsia"/>
          <w:b/>
          <w:lang w:eastAsia="zh-CN"/>
        </w:rPr>
      </w:pPr>
      <w:r w:rsidRPr="00317C60">
        <w:rPr>
          <w:rFonts w:hint="eastAsia"/>
          <w:b/>
          <w:lang w:eastAsia="zh-CN"/>
        </w:rPr>
        <w:t>选择排序所用时间：</w:t>
      </w:r>
      <w:r w:rsidRPr="00317C60">
        <w:rPr>
          <w:rFonts w:hint="eastAsia"/>
          <w:b/>
          <w:lang w:eastAsia="zh-CN"/>
        </w:rPr>
        <w:t>58ms</w:t>
      </w:r>
    </w:p>
    <w:p w:rsidR="00317C60" w:rsidRPr="00317C60" w:rsidRDefault="00317C60" w:rsidP="00317C60">
      <w:pPr>
        <w:ind w:firstLine="482"/>
        <w:rPr>
          <w:rFonts w:hint="eastAsia"/>
          <w:b/>
          <w:lang w:eastAsia="zh-CN"/>
        </w:rPr>
      </w:pPr>
      <w:r w:rsidRPr="00317C60">
        <w:rPr>
          <w:rFonts w:hint="eastAsia"/>
          <w:b/>
          <w:lang w:eastAsia="zh-CN"/>
        </w:rPr>
        <w:t>选择排序交换次数：</w:t>
      </w:r>
      <w:r w:rsidRPr="00317C60">
        <w:rPr>
          <w:rFonts w:hint="eastAsia"/>
          <w:b/>
          <w:lang w:eastAsia="zh-CN"/>
        </w:rPr>
        <w:t>9988</w:t>
      </w:r>
    </w:p>
    <w:p w:rsidR="00317C60" w:rsidRPr="00317C60" w:rsidRDefault="00317C60" w:rsidP="00317C60">
      <w:pPr>
        <w:ind w:firstLine="482"/>
        <w:rPr>
          <w:rFonts w:hint="eastAsia"/>
          <w:b/>
          <w:lang w:eastAsia="zh-CN"/>
        </w:rPr>
      </w:pPr>
      <w:r w:rsidRPr="00317C60">
        <w:rPr>
          <w:rFonts w:hint="eastAsia"/>
          <w:b/>
          <w:lang w:eastAsia="zh-CN"/>
        </w:rPr>
        <w:t>直接插入排序所用时间：</w:t>
      </w:r>
      <w:r w:rsidRPr="00317C60">
        <w:rPr>
          <w:rFonts w:hint="eastAsia"/>
          <w:b/>
          <w:lang w:eastAsia="zh-CN"/>
        </w:rPr>
        <w:t>19ms</w:t>
      </w:r>
    </w:p>
    <w:p w:rsidR="00317C60" w:rsidRPr="00317C60" w:rsidRDefault="00317C60" w:rsidP="00317C60">
      <w:pPr>
        <w:ind w:firstLine="482"/>
        <w:rPr>
          <w:rFonts w:hint="eastAsia"/>
          <w:b/>
          <w:lang w:eastAsia="zh-CN"/>
        </w:rPr>
      </w:pPr>
      <w:r w:rsidRPr="00317C60">
        <w:rPr>
          <w:rFonts w:hint="eastAsia"/>
          <w:b/>
          <w:lang w:eastAsia="zh-CN"/>
        </w:rPr>
        <w:t>直接插入排序交换次数：</w:t>
      </w:r>
      <w:r w:rsidRPr="00317C60">
        <w:rPr>
          <w:rFonts w:hint="eastAsia"/>
          <w:b/>
          <w:lang w:eastAsia="zh-CN"/>
        </w:rPr>
        <w:t>24964093</w:t>
      </w:r>
    </w:p>
    <w:p w:rsidR="00317C60" w:rsidRPr="00317C60" w:rsidRDefault="00317C60" w:rsidP="00317C60">
      <w:pPr>
        <w:ind w:firstLine="482"/>
        <w:rPr>
          <w:rFonts w:hint="eastAsia"/>
          <w:b/>
          <w:lang w:eastAsia="zh-CN"/>
        </w:rPr>
      </w:pPr>
      <w:r w:rsidRPr="00317C60">
        <w:rPr>
          <w:rFonts w:hint="eastAsia"/>
          <w:b/>
          <w:lang w:eastAsia="zh-CN"/>
        </w:rPr>
        <w:t>希尔排序所用时间：</w:t>
      </w:r>
      <w:r w:rsidRPr="00317C60">
        <w:rPr>
          <w:rFonts w:hint="eastAsia"/>
          <w:b/>
          <w:lang w:eastAsia="zh-CN"/>
        </w:rPr>
        <w:t>15ms</w:t>
      </w:r>
    </w:p>
    <w:p w:rsidR="00317C60" w:rsidRPr="00317C60" w:rsidRDefault="00317C60" w:rsidP="00317C60">
      <w:pPr>
        <w:ind w:firstLine="482"/>
        <w:rPr>
          <w:rFonts w:hint="eastAsia"/>
          <w:b/>
          <w:lang w:eastAsia="zh-CN"/>
        </w:rPr>
      </w:pPr>
      <w:r w:rsidRPr="00317C60">
        <w:rPr>
          <w:rFonts w:hint="eastAsia"/>
          <w:b/>
          <w:lang w:eastAsia="zh-CN"/>
        </w:rPr>
        <w:t>希尔排序交换次数：</w:t>
      </w:r>
      <w:r w:rsidRPr="00317C60">
        <w:rPr>
          <w:rFonts w:hint="eastAsia"/>
          <w:b/>
          <w:lang w:eastAsia="zh-CN"/>
        </w:rPr>
        <w:t>8436005</w:t>
      </w:r>
    </w:p>
    <w:p w:rsidR="00317C60" w:rsidRPr="00317C60" w:rsidRDefault="00317C60" w:rsidP="00317C60">
      <w:pPr>
        <w:ind w:firstLine="482"/>
        <w:rPr>
          <w:rFonts w:hint="eastAsia"/>
          <w:b/>
          <w:lang w:eastAsia="zh-CN"/>
        </w:rPr>
      </w:pPr>
      <w:r w:rsidRPr="00317C60">
        <w:rPr>
          <w:rFonts w:hint="eastAsia"/>
          <w:b/>
          <w:lang w:eastAsia="zh-CN"/>
        </w:rPr>
        <w:t>快速排序所用时间：</w:t>
      </w:r>
      <w:r w:rsidRPr="00317C60">
        <w:rPr>
          <w:rFonts w:hint="eastAsia"/>
          <w:b/>
          <w:lang w:eastAsia="zh-CN"/>
        </w:rPr>
        <w:t>2ms</w:t>
      </w:r>
    </w:p>
    <w:p w:rsidR="00317C60" w:rsidRPr="00317C60" w:rsidRDefault="00317C60" w:rsidP="00317C60">
      <w:pPr>
        <w:ind w:firstLine="482"/>
        <w:rPr>
          <w:rFonts w:hint="eastAsia"/>
          <w:b/>
          <w:lang w:eastAsia="zh-CN"/>
        </w:rPr>
      </w:pPr>
      <w:r w:rsidRPr="00317C60">
        <w:rPr>
          <w:rFonts w:hint="eastAsia"/>
          <w:b/>
          <w:lang w:eastAsia="zh-CN"/>
        </w:rPr>
        <w:t>快速排序交换次数：</w:t>
      </w:r>
      <w:r w:rsidRPr="00317C60">
        <w:rPr>
          <w:rFonts w:hint="eastAsia"/>
          <w:b/>
          <w:lang w:eastAsia="zh-CN"/>
        </w:rPr>
        <w:t>149288</w:t>
      </w:r>
    </w:p>
    <w:p w:rsidR="00317C60" w:rsidRPr="00317C60" w:rsidRDefault="00317C60" w:rsidP="00317C60">
      <w:pPr>
        <w:ind w:firstLine="482"/>
        <w:rPr>
          <w:rFonts w:hint="eastAsia"/>
          <w:b/>
          <w:lang w:eastAsia="zh-CN"/>
        </w:rPr>
      </w:pPr>
      <w:r w:rsidRPr="00317C60">
        <w:rPr>
          <w:rFonts w:hint="eastAsia"/>
          <w:b/>
          <w:lang w:eastAsia="zh-CN"/>
        </w:rPr>
        <w:t>堆排序所用时间：</w:t>
      </w:r>
      <w:r w:rsidRPr="00317C60">
        <w:rPr>
          <w:rFonts w:hint="eastAsia"/>
          <w:b/>
          <w:lang w:eastAsia="zh-CN"/>
        </w:rPr>
        <w:t>4ms</w:t>
      </w:r>
    </w:p>
    <w:p w:rsidR="00317C60" w:rsidRPr="00317C60" w:rsidRDefault="00317C60" w:rsidP="00317C60">
      <w:pPr>
        <w:ind w:firstLine="482"/>
        <w:rPr>
          <w:rFonts w:hint="eastAsia"/>
          <w:b/>
          <w:lang w:eastAsia="zh-CN"/>
        </w:rPr>
      </w:pPr>
      <w:r w:rsidRPr="00317C60">
        <w:rPr>
          <w:rFonts w:hint="eastAsia"/>
          <w:b/>
          <w:lang w:eastAsia="zh-CN"/>
        </w:rPr>
        <w:t>堆排序交换次数：</w:t>
      </w:r>
      <w:r w:rsidRPr="00317C60">
        <w:rPr>
          <w:rFonts w:hint="eastAsia"/>
          <w:b/>
          <w:lang w:eastAsia="zh-CN"/>
        </w:rPr>
        <w:t>245415</w:t>
      </w:r>
    </w:p>
    <w:p w:rsidR="00317C60" w:rsidRPr="00317C60" w:rsidRDefault="00317C60" w:rsidP="00317C60">
      <w:pPr>
        <w:ind w:firstLine="482"/>
        <w:rPr>
          <w:rFonts w:hint="eastAsia"/>
          <w:b/>
          <w:lang w:eastAsia="zh-CN"/>
        </w:rPr>
      </w:pPr>
      <w:r w:rsidRPr="00317C60">
        <w:rPr>
          <w:rFonts w:hint="eastAsia"/>
          <w:b/>
          <w:lang w:eastAsia="zh-CN"/>
        </w:rPr>
        <w:t>归并排序所用时间：</w:t>
      </w:r>
      <w:r w:rsidRPr="00317C60">
        <w:rPr>
          <w:rFonts w:hint="eastAsia"/>
          <w:b/>
          <w:lang w:eastAsia="zh-CN"/>
        </w:rPr>
        <w:t>4ms</w:t>
      </w:r>
    </w:p>
    <w:p w:rsidR="00317C60" w:rsidRPr="00317C60" w:rsidRDefault="00317C60" w:rsidP="00317C60">
      <w:pPr>
        <w:ind w:firstLine="482"/>
        <w:rPr>
          <w:rFonts w:hint="eastAsia"/>
          <w:b/>
          <w:lang w:eastAsia="zh-CN"/>
        </w:rPr>
      </w:pPr>
      <w:r w:rsidRPr="00317C60">
        <w:rPr>
          <w:rFonts w:hint="eastAsia"/>
          <w:b/>
          <w:lang w:eastAsia="zh-CN"/>
        </w:rPr>
        <w:t>归并排序比较次数：</w:t>
      </w:r>
      <w:r w:rsidRPr="00317C60">
        <w:rPr>
          <w:rFonts w:hint="eastAsia"/>
          <w:b/>
          <w:lang w:eastAsia="zh-CN"/>
        </w:rPr>
        <w:t>133616</w:t>
      </w:r>
    </w:p>
    <w:p w:rsidR="00317C60" w:rsidRPr="00317C60" w:rsidRDefault="00317C60" w:rsidP="00317C60">
      <w:pPr>
        <w:ind w:firstLine="482"/>
        <w:rPr>
          <w:rFonts w:hint="eastAsia"/>
          <w:b/>
          <w:lang w:eastAsia="zh-CN"/>
        </w:rPr>
      </w:pPr>
      <w:r w:rsidRPr="00317C60">
        <w:rPr>
          <w:rFonts w:hint="eastAsia"/>
          <w:b/>
          <w:lang w:eastAsia="zh-CN"/>
        </w:rPr>
        <w:lastRenderedPageBreak/>
        <w:t>基数排序所用时间：</w:t>
      </w:r>
      <w:r w:rsidRPr="00317C60">
        <w:rPr>
          <w:rFonts w:hint="eastAsia"/>
          <w:b/>
          <w:lang w:eastAsia="zh-CN"/>
        </w:rPr>
        <w:t>2ms</w:t>
      </w:r>
    </w:p>
    <w:p w:rsidR="00317C60" w:rsidRDefault="00317C60" w:rsidP="00317C60">
      <w:pPr>
        <w:ind w:firstLine="482"/>
        <w:rPr>
          <w:noProof/>
        </w:rPr>
      </w:pPr>
      <w:r w:rsidRPr="00317C60">
        <w:rPr>
          <w:rFonts w:hint="eastAsia"/>
          <w:b/>
          <w:lang w:eastAsia="zh-CN"/>
        </w:rPr>
        <w:t>基数排序交换次数：</w:t>
      </w:r>
      <w:r w:rsidRPr="00317C60">
        <w:rPr>
          <w:rFonts w:hint="eastAsia"/>
          <w:b/>
          <w:lang w:eastAsia="zh-CN"/>
        </w:rPr>
        <w:t>0</w:t>
      </w:r>
    </w:p>
    <w:p w:rsidR="00A15403" w:rsidRPr="00FD2CA9" w:rsidRDefault="00A15403" w:rsidP="00317C60">
      <w:pPr>
        <w:rPr>
          <w:rFonts w:hint="eastAsia"/>
          <w:lang w:eastAsia="zh-CN"/>
        </w:rPr>
      </w:pPr>
      <w:r w:rsidRPr="00A15403">
        <w:drawing>
          <wp:inline distT="0" distB="0" distL="0" distR="0" wp14:anchorId="7754A144" wp14:editId="328E2712">
            <wp:extent cx="5759450" cy="3009265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403" w:rsidRDefault="00A15403" w:rsidP="00A15403">
      <w:pPr>
        <w:pStyle w:val="2"/>
        <w:spacing w:before="120"/>
      </w:pPr>
      <w:bookmarkStart w:id="41" w:name="_Toc26282624"/>
      <w:r>
        <w:rPr>
          <w:rFonts w:hint="eastAsia"/>
        </w:rPr>
        <w:t xml:space="preserve">3.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1000</w:t>
      </w:r>
      <w:r>
        <w:rPr>
          <w:rFonts w:hint="eastAsia"/>
        </w:rPr>
        <w:t>0</w:t>
      </w:r>
      <w:r>
        <w:rPr>
          <w:rFonts w:hint="eastAsia"/>
        </w:rPr>
        <w:t>0</w:t>
      </w:r>
      <w:r>
        <w:rPr>
          <w:rFonts w:hint="eastAsia"/>
        </w:rPr>
        <w:t>个随机数</w:t>
      </w:r>
      <w:bookmarkEnd w:id="41"/>
    </w:p>
    <w:p w:rsidR="00A15403" w:rsidRDefault="00A15403" w:rsidP="00A15403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</w:t>
      </w:r>
      <w:r>
        <w:rPr>
          <w:rFonts w:hint="eastAsia"/>
          <w:b/>
          <w:lang w:eastAsia="zh-CN"/>
        </w:rPr>
        <w:t>：</w:t>
      </w:r>
    </w:p>
    <w:p w:rsidR="00A15403" w:rsidRPr="00A15403" w:rsidRDefault="00A15403" w:rsidP="00A15403">
      <w:pPr>
        <w:ind w:firstLine="482"/>
        <w:rPr>
          <w:rFonts w:hint="eastAsia"/>
          <w:b/>
          <w:lang w:eastAsia="zh-CN"/>
        </w:rPr>
      </w:pPr>
      <w:r w:rsidRPr="00A15403">
        <w:rPr>
          <w:rFonts w:hint="eastAsia"/>
          <w:b/>
          <w:lang w:eastAsia="zh-CN"/>
        </w:rPr>
        <w:t>冒泡排序所用时间：</w:t>
      </w:r>
      <w:r w:rsidRPr="00A15403">
        <w:rPr>
          <w:rFonts w:hint="eastAsia"/>
          <w:b/>
          <w:lang w:eastAsia="zh-CN"/>
        </w:rPr>
        <w:t>14921ms</w:t>
      </w:r>
    </w:p>
    <w:p w:rsidR="00A15403" w:rsidRPr="00A15403" w:rsidRDefault="00A15403" w:rsidP="00A15403">
      <w:pPr>
        <w:ind w:firstLine="482"/>
        <w:rPr>
          <w:rFonts w:hint="eastAsia"/>
          <w:b/>
          <w:lang w:eastAsia="zh-CN"/>
        </w:rPr>
      </w:pPr>
      <w:r w:rsidRPr="00A15403">
        <w:rPr>
          <w:rFonts w:hint="eastAsia"/>
          <w:b/>
          <w:lang w:eastAsia="zh-CN"/>
        </w:rPr>
        <w:t>冒泡排序交换次数：</w:t>
      </w:r>
      <w:r w:rsidRPr="00A15403">
        <w:rPr>
          <w:rFonts w:hint="eastAsia"/>
          <w:b/>
          <w:lang w:eastAsia="zh-CN"/>
        </w:rPr>
        <w:t>4999950000</w:t>
      </w:r>
    </w:p>
    <w:p w:rsidR="00A15403" w:rsidRPr="00A15403" w:rsidRDefault="00A15403" w:rsidP="00A15403">
      <w:pPr>
        <w:ind w:firstLine="482"/>
        <w:rPr>
          <w:rFonts w:hint="eastAsia"/>
          <w:b/>
          <w:lang w:eastAsia="zh-CN"/>
        </w:rPr>
      </w:pPr>
      <w:r w:rsidRPr="00A15403">
        <w:rPr>
          <w:rFonts w:hint="eastAsia"/>
          <w:b/>
          <w:lang w:eastAsia="zh-CN"/>
        </w:rPr>
        <w:t>选择排序所用时间：</w:t>
      </w:r>
      <w:r w:rsidRPr="00A15403">
        <w:rPr>
          <w:rFonts w:hint="eastAsia"/>
          <w:b/>
          <w:lang w:eastAsia="zh-CN"/>
        </w:rPr>
        <w:t>5392ms</w:t>
      </w:r>
    </w:p>
    <w:p w:rsidR="00A15403" w:rsidRPr="00A15403" w:rsidRDefault="00A15403" w:rsidP="00A15403">
      <w:pPr>
        <w:ind w:firstLine="482"/>
        <w:rPr>
          <w:rFonts w:hint="eastAsia"/>
          <w:b/>
          <w:lang w:eastAsia="zh-CN"/>
        </w:rPr>
      </w:pPr>
      <w:r w:rsidRPr="00A15403">
        <w:rPr>
          <w:rFonts w:hint="eastAsia"/>
          <w:b/>
          <w:lang w:eastAsia="zh-CN"/>
        </w:rPr>
        <w:t>选择排序交换次数：</w:t>
      </w:r>
      <w:r w:rsidRPr="00A15403">
        <w:rPr>
          <w:rFonts w:hint="eastAsia"/>
          <w:b/>
          <w:lang w:eastAsia="zh-CN"/>
        </w:rPr>
        <w:t>99995</w:t>
      </w:r>
    </w:p>
    <w:p w:rsidR="00A15403" w:rsidRPr="00A15403" w:rsidRDefault="00A15403" w:rsidP="00A15403">
      <w:pPr>
        <w:ind w:firstLine="482"/>
        <w:rPr>
          <w:rFonts w:hint="eastAsia"/>
          <w:b/>
          <w:lang w:eastAsia="zh-CN"/>
        </w:rPr>
      </w:pPr>
      <w:r w:rsidRPr="00A15403">
        <w:rPr>
          <w:rFonts w:hint="eastAsia"/>
          <w:b/>
          <w:lang w:eastAsia="zh-CN"/>
        </w:rPr>
        <w:t>直接插入排序所用时间：</w:t>
      </w:r>
      <w:r w:rsidRPr="00A15403">
        <w:rPr>
          <w:rFonts w:hint="eastAsia"/>
          <w:b/>
          <w:lang w:eastAsia="zh-CN"/>
        </w:rPr>
        <w:t>1555ms</w:t>
      </w:r>
    </w:p>
    <w:p w:rsidR="00A15403" w:rsidRPr="00A15403" w:rsidRDefault="00A15403" w:rsidP="00A15403">
      <w:pPr>
        <w:ind w:firstLine="482"/>
        <w:rPr>
          <w:rFonts w:hint="eastAsia"/>
          <w:b/>
          <w:lang w:eastAsia="zh-CN"/>
        </w:rPr>
      </w:pPr>
      <w:r w:rsidRPr="00A15403">
        <w:rPr>
          <w:rFonts w:hint="eastAsia"/>
          <w:b/>
          <w:lang w:eastAsia="zh-CN"/>
        </w:rPr>
        <w:t>直接插入排序交换次数：</w:t>
      </w:r>
      <w:r w:rsidRPr="00A15403">
        <w:rPr>
          <w:rFonts w:hint="eastAsia"/>
          <w:b/>
          <w:lang w:eastAsia="zh-CN"/>
        </w:rPr>
        <w:t>2503382173</w:t>
      </w:r>
    </w:p>
    <w:p w:rsidR="00A15403" w:rsidRPr="00A15403" w:rsidRDefault="00A15403" w:rsidP="00A15403">
      <w:pPr>
        <w:ind w:firstLine="482"/>
        <w:rPr>
          <w:rFonts w:hint="eastAsia"/>
          <w:b/>
          <w:lang w:eastAsia="zh-CN"/>
        </w:rPr>
      </w:pPr>
      <w:r w:rsidRPr="00A15403">
        <w:rPr>
          <w:rFonts w:hint="eastAsia"/>
          <w:b/>
          <w:lang w:eastAsia="zh-CN"/>
        </w:rPr>
        <w:t>希尔排序所用时间：</w:t>
      </w:r>
      <w:r w:rsidRPr="00A15403">
        <w:rPr>
          <w:rFonts w:hint="eastAsia"/>
          <w:b/>
          <w:lang w:eastAsia="zh-CN"/>
        </w:rPr>
        <w:t>610ms</w:t>
      </w:r>
    </w:p>
    <w:p w:rsidR="00A15403" w:rsidRPr="00A15403" w:rsidRDefault="00A15403" w:rsidP="00A15403">
      <w:pPr>
        <w:ind w:firstLine="482"/>
        <w:rPr>
          <w:rFonts w:hint="eastAsia"/>
          <w:b/>
          <w:lang w:eastAsia="zh-CN"/>
        </w:rPr>
      </w:pPr>
      <w:r w:rsidRPr="00A15403">
        <w:rPr>
          <w:rFonts w:hint="eastAsia"/>
          <w:b/>
          <w:lang w:eastAsia="zh-CN"/>
        </w:rPr>
        <w:t>希尔排序交换次数：</w:t>
      </w:r>
      <w:r w:rsidRPr="00A15403">
        <w:rPr>
          <w:rFonts w:hint="eastAsia"/>
          <w:b/>
          <w:lang w:eastAsia="zh-CN"/>
        </w:rPr>
        <w:t>837195145</w:t>
      </w:r>
    </w:p>
    <w:p w:rsidR="00A15403" w:rsidRPr="00A15403" w:rsidRDefault="00A15403" w:rsidP="00A15403">
      <w:pPr>
        <w:ind w:firstLine="482"/>
        <w:rPr>
          <w:rFonts w:hint="eastAsia"/>
          <w:b/>
          <w:lang w:eastAsia="zh-CN"/>
        </w:rPr>
      </w:pPr>
      <w:r w:rsidRPr="00A15403">
        <w:rPr>
          <w:rFonts w:hint="eastAsia"/>
          <w:b/>
          <w:lang w:eastAsia="zh-CN"/>
        </w:rPr>
        <w:t>快速排序所用时间：</w:t>
      </w:r>
      <w:r w:rsidRPr="00A15403">
        <w:rPr>
          <w:rFonts w:hint="eastAsia"/>
          <w:b/>
          <w:lang w:eastAsia="zh-CN"/>
        </w:rPr>
        <w:t>9ms</w:t>
      </w:r>
    </w:p>
    <w:p w:rsidR="00A15403" w:rsidRPr="00A15403" w:rsidRDefault="00A15403" w:rsidP="00A15403">
      <w:pPr>
        <w:ind w:firstLine="482"/>
        <w:rPr>
          <w:rFonts w:hint="eastAsia"/>
          <w:b/>
          <w:lang w:eastAsia="zh-CN"/>
        </w:rPr>
      </w:pPr>
      <w:r w:rsidRPr="00A15403">
        <w:rPr>
          <w:rFonts w:hint="eastAsia"/>
          <w:b/>
          <w:lang w:eastAsia="zh-CN"/>
        </w:rPr>
        <w:t>快速排序交换次数：</w:t>
      </w:r>
      <w:r w:rsidRPr="00A15403">
        <w:rPr>
          <w:rFonts w:hint="eastAsia"/>
          <w:b/>
          <w:lang w:eastAsia="zh-CN"/>
        </w:rPr>
        <w:t>2029361</w:t>
      </w:r>
    </w:p>
    <w:p w:rsidR="00A15403" w:rsidRPr="00A15403" w:rsidRDefault="00A15403" w:rsidP="00A15403">
      <w:pPr>
        <w:ind w:firstLine="482"/>
        <w:rPr>
          <w:rFonts w:hint="eastAsia"/>
          <w:b/>
          <w:lang w:eastAsia="zh-CN"/>
        </w:rPr>
      </w:pPr>
      <w:r w:rsidRPr="00A15403">
        <w:rPr>
          <w:rFonts w:hint="eastAsia"/>
          <w:b/>
          <w:lang w:eastAsia="zh-CN"/>
        </w:rPr>
        <w:t>堆排序所用时间：</w:t>
      </w:r>
      <w:r w:rsidRPr="00A15403">
        <w:rPr>
          <w:rFonts w:hint="eastAsia"/>
          <w:b/>
          <w:lang w:eastAsia="zh-CN"/>
        </w:rPr>
        <w:t>14ms</w:t>
      </w:r>
    </w:p>
    <w:p w:rsidR="00A15403" w:rsidRPr="00A15403" w:rsidRDefault="00A15403" w:rsidP="00A15403">
      <w:pPr>
        <w:ind w:firstLine="482"/>
        <w:rPr>
          <w:rFonts w:hint="eastAsia"/>
          <w:b/>
          <w:lang w:eastAsia="zh-CN"/>
        </w:rPr>
      </w:pPr>
      <w:r w:rsidRPr="00A15403">
        <w:rPr>
          <w:rFonts w:hint="eastAsia"/>
          <w:b/>
          <w:lang w:eastAsia="zh-CN"/>
        </w:rPr>
        <w:t>堆排序交换次数：</w:t>
      </w:r>
      <w:r w:rsidRPr="00A15403">
        <w:rPr>
          <w:rFonts w:hint="eastAsia"/>
          <w:b/>
          <w:lang w:eastAsia="zh-CN"/>
        </w:rPr>
        <w:t>3119037</w:t>
      </w:r>
    </w:p>
    <w:p w:rsidR="00A15403" w:rsidRPr="00A15403" w:rsidRDefault="00A15403" w:rsidP="00A15403">
      <w:pPr>
        <w:ind w:firstLine="482"/>
        <w:rPr>
          <w:rFonts w:hint="eastAsia"/>
          <w:b/>
          <w:lang w:eastAsia="zh-CN"/>
        </w:rPr>
      </w:pPr>
      <w:r w:rsidRPr="00A15403">
        <w:rPr>
          <w:rFonts w:hint="eastAsia"/>
          <w:b/>
          <w:lang w:eastAsia="zh-CN"/>
        </w:rPr>
        <w:lastRenderedPageBreak/>
        <w:t>归并排序所用时间：</w:t>
      </w:r>
      <w:r w:rsidRPr="00A15403">
        <w:rPr>
          <w:rFonts w:hint="eastAsia"/>
          <w:b/>
          <w:lang w:eastAsia="zh-CN"/>
        </w:rPr>
        <w:t>11ms</w:t>
      </w:r>
    </w:p>
    <w:p w:rsidR="00A15403" w:rsidRPr="00A15403" w:rsidRDefault="00A15403" w:rsidP="00A15403">
      <w:pPr>
        <w:ind w:firstLine="482"/>
        <w:rPr>
          <w:rFonts w:hint="eastAsia"/>
          <w:b/>
          <w:lang w:eastAsia="zh-CN"/>
        </w:rPr>
      </w:pPr>
      <w:r w:rsidRPr="00A15403">
        <w:rPr>
          <w:rFonts w:hint="eastAsia"/>
          <w:b/>
          <w:lang w:eastAsia="zh-CN"/>
        </w:rPr>
        <w:t>归并排序比较次数：</w:t>
      </w:r>
      <w:r w:rsidRPr="00A15403">
        <w:rPr>
          <w:rFonts w:hint="eastAsia"/>
          <w:b/>
          <w:lang w:eastAsia="zh-CN"/>
        </w:rPr>
        <w:t>1668928</w:t>
      </w:r>
    </w:p>
    <w:p w:rsidR="00A15403" w:rsidRPr="00A15403" w:rsidRDefault="00A15403" w:rsidP="00A15403">
      <w:pPr>
        <w:ind w:firstLine="482"/>
        <w:rPr>
          <w:rFonts w:hint="eastAsia"/>
          <w:b/>
          <w:lang w:eastAsia="zh-CN"/>
        </w:rPr>
      </w:pPr>
      <w:r w:rsidRPr="00A15403">
        <w:rPr>
          <w:rFonts w:hint="eastAsia"/>
          <w:b/>
          <w:lang w:eastAsia="zh-CN"/>
        </w:rPr>
        <w:t>基数排序所用时间：</w:t>
      </w:r>
      <w:r w:rsidRPr="00A15403">
        <w:rPr>
          <w:rFonts w:hint="eastAsia"/>
          <w:b/>
          <w:lang w:eastAsia="zh-CN"/>
        </w:rPr>
        <w:t>5ms</w:t>
      </w:r>
    </w:p>
    <w:p w:rsidR="00A15403" w:rsidRDefault="00A15403" w:rsidP="00A15403">
      <w:pPr>
        <w:ind w:firstLine="482"/>
        <w:rPr>
          <w:b/>
          <w:lang w:eastAsia="zh-CN"/>
        </w:rPr>
      </w:pPr>
      <w:r w:rsidRPr="00A15403">
        <w:rPr>
          <w:rFonts w:hint="eastAsia"/>
          <w:b/>
          <w:lang w:eastAsia="zh-CN"/>
        </w:rPr>
        <w:t>基数排序交换次数：</w:t>
      </w:r>
      <w:r w:rsidRPr="00A15403">
        <w:rPr>
          <w:rFonts w:hint="eastAsia"/>
          <w:b/>
          <w:lang w:eastAsia="zh-CN"/>
        </w:rPr>
        <w:t>0</w:t>
      </w:r>
    </w:p>
    <w:p w:rsidR="00A15403" w:rsidRPr="00FD2CA9" w:rsidRDefault="00A15403" w:rsidP="00A15403">
      <w:pPr>
        <w:rPr>
          <w:rFonts w:hint="eastAsia"/>
          <w:lang w:eastAsia="zh-CN"/>
        </w:rPr>
      </w:pPr>
      <w:r w:rsidRPr="00A15403">
        <w:drawing>
          <wp:inline distT="0" distB="0" distL="0" distR="0" wp14:anchorId="0B7BFCBE" wp14:editId="4BC4AA6A">
            <wp:extent cx="5759450" cy="3009265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C60" w:rsidRPr="001839FC" w:rsidRDefault="00317C60" w:rsidP="00317C60">
      <w:pPr>
        <w:ind w:firstLine="482"/>
        <w:rPr>
          <w:b/>
          <w:lang w:eastAsia="zh-CN"/>
        </w:rPr>
      </w:pPr>
    </w:p>
    <w:p w:rsidR="00590C7D" w:rsidRPr="001839FC" w:rsidRDefault="00590C7D" w:rsidP="001839FC">
      <w:pPr>
        <w:ind w:firstLine="482"/>
        <w:rPr>
          <w:b/>
          <w:lang w:eastAsia="zh-CN"/>
        </w:rPr>
      </w:pPr>
    </w:p>
    <w:p w:rsidR="00B649B3" w:rsidRPr="002644C8" w:rsidRDefault="00B649B3" w:rsidP="002644C8">
      <w:pPr>
        <w:rPr>
          <w:lang w:eastAsia="zh-CN"/>
        </w:rPr>
      </w:pPr>
    </w:p>
    <w:p w:rsidR="00967C27" w:rsidRPr="0045766E" w:rsidRDefault="00967C27" w:rsidP="0045766E">
      <w:pPr>
        <w:ind w:firstLine="482"/>
        <w:rPr>
          <w:b/>
          <w:lang w:eastAsia="zh-CN"/>
        </w:rPr>
      </w:pPr>
    </w:p>
    <w:sectPr w:rsidR="00967C27" w:rsidRPr="0045766E" w:rsidSect="00FD3194">
      <w:footerReference w:type="default" r:id="rId19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22A6" w:rsidRDefault="00E322A6" w:rsidP="001D0743">
      <w:r>
        <w:separator/>
      </w:r>
    </w:p>
    <w:p w:rsidR="00E322A6" w:rsidRDefault="00E322A6" w:rsidP="001D0743"/>
    <w:p w:rsidR="00E322A6" w:rsidRDefault="00E322A6" w:rsidP="001D0743"/>
    <w:p w:rsidR="00E322A6" w:rsidRDefault="00E322A6" w:rsidP="001D0743"/>
    <w:p w:rsidR="00E322A6" w:rsidRDefault="00E322A6" w:rsidP="001D0743"/>
    <w:p w:rsidR="00E322A6" w:rsidRDefault="00E322A6" w:rsidP="001D0743"/>
  </w:endnote>
  <w:endnote w:type="continuationSeparator" w:id="0">
    <w:p w:rsidR="00E322A6" w:rsidRDefault="00E322A6" w:rsidP="001D0743">
      <w:r>
        <w:continuationSeparator/>
      </w:r>
    </w:p>
    <w:p w:rsidR="00E322A6" w:rsidRDefault="00E322A6" w:rsidP="001D0743"/>
    <w:p w:rsidR="00E322A6" w:rsidRDefault="00E322A6" w:rsidP="001D0743"/>
    <w:p w:rsidR="00E322A6" w:rsidRDefault="00E322A6" w:rsidP="001D0743"/>
    <w:p w:rsidR="00E322A6" w:rsidRDefault="00E322A6" w:rsidP="001D0743"/>
    <w:p w:rsidR="00E322A6" w:rsidRDefault="00E322A6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646B" w:rsidRPr="00F57004" w:rsidRDefault="00FB646B" w:rsidP="001D0743">
    <w:pPr>
      <w:pStyle w:val="a4"/>
      <w:ind w:firstLine="360"/>
    </w:pPr>
    <w:r w:rsidRPr="00F57004"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 w:rsidRPr="00F57004">
      <w:t xml:space="preserve"> -</w:t>
    </w:r>
  </w:p>
  <w:p w:rsidR="00FB646B" w:rsidRDefault="00FB646B" w:rsidP="001D07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646B" w:rsidRPr="009035C9" w:rsidRDefault="00FB646B" w:rsidP="001D0743">
    <w:pPr>
      <w:pStyle w:val="a4"/>
      <w:ind w:firstLine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646B" w:rsidRDefault="00FB646B" w:rsidP="00AB4DCF">
    <w:pPr>
      <w:pStyle w:val="a4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646B" w:rsidRDefault="00FB646B" w:rsidP="001D0743">
    <w:pPr>
      <w:pStyle w:val="a4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III</w:t>
    </w:r>
    <w:r>
      <w:rPr>
        <w:noProof/>
      </w:rPr>
      <w:fldChar w:fldCharType="end"/>
    </w:r>
    <w:r>
      <w:t xml:space="preserve"> -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3359887"/>
      <w:docPartObj>
        <w:docPartGallery w:val="Page Numbers (Bottom of Page)"/>
        <w:docPartUnique/>
      </w:docPartObj>
    </w:sdtPr>
    <w:sdtContent>
      <w:p w:rsidR="00FB646B" w:rsidRDefault="00FB646B" w:rsidP="000476B7">
        <w:pPr>
          <w:pStyle w:val="a4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E51255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FB646B" w:rsidRPr="00E0298B" w:rsidRDefault="00FB646B" w:rsidP="001D0743">
    <w:pPr>
      <w:pStyle w:val="a4"/>
      <w:ind w:firstLine="360"/>
    </w:pPr>
  </w:p>
  <w:p w:rsidR="00FB646B" w:rsidRDefault="00FB646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22A6" w:rsidRDefault="00E322A6" w:rsidP="001D0743">
      <w:r>
        <w:separator/>
      </w:r>
    </w:p>
    <w:p w:rsidR="00E322A6" w:rsidRDefault="00E322A6" w:rsidP="001D0743"/>
    <w:p w:rsidR="00E322A6" w:rsidRDefault="00E322A6" w:rsidP="001D0743"/>
    <w:p w:rsidR="00E322A6" w:rsidRDefault="00E322A6" w:rsidP="001D0743"/>
    <w:p w:rsidR="00E322A6" w:rsidRDefault="00E322A6" w:rsidP="001D0743"/>
    <w:p w:rsidR="00E322A6" w:rsidRDefault="00E322A6" w:rsidP="001D0743"/>
  </w:footnote>
  <w:footnote w:type="continuationSeparator" w:id="0">
    <w:p w:rsidR="00E322A6" w:rsidRDefault="00E322A6" w:rsidP="001D0743">
      <w:r>
        <w:continuationSeparator/>
      </w:r>
    </w:p>
    <w:p w:rsidR="00E322A6" w:rsidRDefault="00E322A6" w:rsidP="001D0743"/>
    <w:p w:rsidR="00E322A6" w:rsidRDefault="00E322A6" w:rsidP="001D0743"/>
    <w:p w:rsidR="00E322A6" w:rsidRDefault="00E322A6" w:rsidP="001D0743"/>
    <w:p w:rsidR="00E322A6" w:rsidRDefault="00E322A6" w:rsidP="001D0743"/>
    <w:p w:rsidR="00E322A6" w:rsidRDefault="00E322A6" w:rsidP="001D0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646B" w:rsidRDefault="00FB646B" w:rsidP="00AB4DCF">
    <w:pPr>
      <w:pStyle w:val="a3"/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646B" w:rsidRPr="009035C9" w:rsidRDefault="00FB646B" w:rsidP="00262274">
    <w:pPr>
      <w:pStyle w:val="a3"/>
      <w:ind w:firstLine="400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646B" w:rsidRDefault="00FB646B" w:rsidP="00AB4DCF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0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1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 w15:restartNumberingAfterBreak="0">
    <w:nsid w:val="48216454"/>
    <w:multiLevelType w:val="multilevel"/>
    <w:tmpl w:val="76FC14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027360A"/>
    <w:multiLevelType w:val="hybridMultilevel"/>
    <w:tmpl w:val="CE72745C"/>
    <w:lvl w:ilvl="0" w:tplc="E22089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7" w15:restartNumberingAfterBreak="0">
    <w:nsid w:val="5B6C0406"/>
    <w:multiLevelType w:val="multilevel"/>
    <w:tmpl w:val="253CB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9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20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>
    <w:abstractNumId w:val="8"/>
  </w:num>
  <w:num w:numId="2">
    <w:abstractNumId w:val="16"/>
  </w:num>
  <w:num w:numId="3">
    <w:abstractNumId w:val="20"/>
  </w:num>
  <w:num w:numId="4">
    <w:abstractNumId w:val="13"/>
  </w:num>
  <w:num w:numId="5">
    <w:abstractNumId w:val="21"/>
  </w:num>
  <w:num w:numId="6">
    <w:abstractNumId w:val="1"/>
  </w:num>
  <w:num w:numId="7">
    <w:abstractNumId w:val="4"/>
  </w:num>
  <w:num w:numId="8">
    <w:abstractNumId w:val="10"/>
  </w:num>
  <w:num w:numId="9">
    <w:abstractNumId w:val="19"/>
  </w:num>
  <w:num w:numId="10">
    <w:abstractNumId w:val="3"/>
  </w:num>
  <w:num w:numId="11">
    <w:abstractNumId w:val="6"/>
  </w:num>
  <w:num w:numId="12">
    <w:abstractNumId w:val="9"/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11"/>
  </w:num>
  <w:num w:numId="21">
    <w:abstractNumId w:val="2"/>
  </w:num>
  <w:num w:numId="22">
    <w:abstractNumId w:val="0"/>
  </w:num>
  <w:num w:numId="23">
    <w:abstractNumId w:val="12"/>
  </w:num>
  <w:num w:numId="24">
    <w:abstractNumId w:val="18"/>
  </w:num>
  <w:num w:numId="25">
    <w:abstractNumId w:val="15"/>
  </w:num>
  <w:num w:numId="26">
    <w:abstractNumId w:val="14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E87"/>
    <w:rsid w:val="00001145"/>
    <w:rsid w:val="00001C69"/>
    <w:rsid w:val="00012567"/>
    <w:rsid w:val="00014CAE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40E1"/>
    <w:rsid w:val="0007610D"/>
    <w:rsid w:val="00076F5C"/>
    <w:rsid w:val="000775B6"/>
    <w:rsid w:val="00081C74"/>
    <w:rsid w:val="00081DAC"/>
    <w:rsid w:val="00085D2D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07D10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2ED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2464"/>
    <w:rsid w:val="001F3359"/>
    <w:rsid w:val="001F5699"/>
    <w:rsid w:val="001F6FC8"/>
    <w:rsid w:val="00201F24"/>
    <w:rsid w:val="00207E93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5DE4"/>
    <w:rsid w:val="002369B2"/>
    <w:rsid w:val="00237C12"/>
    <w:rsid w:val="00240D9D"/>
    <w:rsid w:val="00243926"/>
    <w:rsid w:val="00244A9C"/>
    <w:rsid w:val="002453EF"/>
    <w:rsid w:val="00247A52"/>
    <w:rsid w:val="00251029"/>
    <w:rsid w:val="00255A70"/>
    <w:rsid w:val="0025658D"/>
    <w:rsid w:val="002606AD"/>
    <w:rsid w:val="00260D4E"/>
    <w:rsid w:val="00261CD0"/>
    <w:rsid w:val="0026214E"/>
    <w:rsid w:val="00262274"/>
    <w:rsid w:val="002644C8"/>
    <w:rsid w:val="00266F17"/>
    <w:rsid w:val="00272256"/>
    <w:rsid w:val="00275CD0"/>
    <w:rsid w:val="002779D6"/>
    <w:rsid w:val="002800B8"/>
    <w:rsid w:val="00286A93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E0443"/>
    <w:rsid w:val="002E197C"/>
    <w:rsid w:val="002E1A99"/>
    <w:rsid w:val="002E41AA"/>
    <w:rsid w:val="002E49EB"/>
    <w:rsid w:val="002F2800"/>
    <w:rsid w:val="002F29F0"/>
    <w:rsid w:val="002F2BAB"/>
    <w:rsid w:val="002F2CD1"/>
    <w:rsid w:val="002F350F"/>
    <w:rsid w:val="002F5E06"/>
    <w:rsid w:val="002F6446"/>
    <w:rsid w:val="0030075C"/>
    <w:rsid w:val="00303F84"/>
    <w:rsid w:val="00305A72"/>
    <w:rsid w:val="003064A8"/>
    <w:rsid w:val="0031123E"/>
    <w:rsid w:val="003118CA"/>
    <w:rsid w:val="0031637C"/>
    <w:rsid w:val="00317C60"/>
    <w:rsid w:val="0032695B"/>
    <w:rsid w:val="003278EB"/>
    <w:rsid w:val="00330450"/>
    <w:rsid w:val="0033204B"/>
    <w:rsid w:val="00340EB1"/>
    <w:rsid w:val="00345D45"/>
    <w:rsid w:val="0034620E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2E2C"/>
    <w:rsid w:val="003B33CF"/>
    <w:rsid w:val="003C1531"/>
    <w:rsid w:val="003C28CB"/>
    <w:rsid w:val="003C3F8B"/>
    <w:rsid w:val="003C4923"/>
    <w:rsid w:val="003C73C6"/>
    <w:rsid w:val="003D19E0"/>
    <w:rsid w:val="003D2BD5"/>
    <w:rsid w:val="003E05A6"/>
    <w:rsid w:val="003E74D2"/>
    <w:rsid w:val="003E7BED"/>
    <w:rsid w:val="003F25E9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25BF7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5766E"/>
    <w:rsid w:val="004605DC"/>
    <w:rsid w:val="00460AB7"/>
    <w:rsid w:val="0046140B"/>
    <w:rsid w:val="00462BA5"/>
    <w:rsid w:val="004713FC"/>
    <w:rsid w:val="0047254E"/>
    <w:rsid w:val="00472D62"/>
    <w:rsid w:val="004734FA"/>
    <w:rsid w:val="00473F4D"/>
    <w:rsid w:val="004812E3"/>
    <w:rsid w:val="00484F93"/>
    <w:rsid w:val="00485E84"/>
    <w:rsid w:val="0049125E"/>
    <w:rsid w:val="00492672"/>
    <w:rsid w:val="00493594"/>
    <w:rsid w:val="004A39AE"/>
    <w:rsid w:val="004A416C"/>
    <w:rsid w:val="004B0A41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3E21"/>
    <w:rsid w:val="00515A43"/>
    <w:rsid w:val="005251A7"/>
    <w:rsid w:val="005401C0"/>
    <w:rsid w:val="00541D97"/>
    <w:rsid w:val="00542E7C"/>
    <w:rsid w:val="00543BA5"/>
    <w:rsid w:val="00550B67"/>
    <w:rsid w:val="00550DDE"/>
    <w:rsid w:val="00555E04"/>
    <w:rsid w:val="00560BD4"/>
    <w:rsid w:val="005612E3"/>
    <w:rsid w:val="005620BF"/>
    <w:rsid w:val="0056263D"/>
    <w:rsid w:val="00562D4D"/>
    <w:rsid w:val="0056491F"/>
    <w:rsid w:val="00565E5C"/>
    <w:rsid w:val="00570042"/>
    <w:rsid w:val="0057018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9AB"/>
    <w:rsid w:val="00587ABF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B6A51"/>
    <w:rsid w:val="005C0523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0996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4694"/>
    <w:rsid w:val="006B7073"/>
    <w:rsid w:val="006B7486"/>
    <w:rsid w:val="006C1124"/>
    <w:rsid w:val="006C1CF5"/>
    <w:rsid w:val="006C5DE3"/>
    <w:rsid w:val="006C6BE7"/>
    <w:rsid w:val="006C766E"/>
    <w:rsid w:val="006C7752"/>
    <w:rsid w:val="006D13A7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0B37"/>
    <w:rsid w:val="0077144B"/>
    <w:rsid w:val="007733FE"/>
    <w:rsid w:val="007777E0"/>
    <w:rsid w:val="00780DBC"/>
    <w:rsid w:val="007810B8"/>
    <w:rsid w:val="007832AE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693B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5D6E"/>
    <w:rsid w:val="00807108"/>
    <w:rsid w:val="00813E5E"/>
    <w:rsid w:val="00814BE9"/>
    <w:rsid w:val="0081601C"/>
    <w:rsid w:val="00820D59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45B1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4F2A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116A"/>
    <w:rsid w:val="00934A7E"/>
    <w:rsid w:val="00937F03"/>
    <w:rsid w:val="00943339"/>
    <w:rsid w:val="00946937"/>
    <w:rsid w:val="00946D5B"/>
    <w:rsid w:val="00946FAA"/>
    <w:rsid w:val="009504BF"/>
    <w:rsid w:val="009517B7"/>
    <w:rsid w:val="009543C4"/>
    <w:rsid w:val="00954B54"/>
    <w:rsid w:val="009577D3"/>
    <w:rsid w:val="00957897"/>
    <w:rsid w:val="00957DAE"/>
    <w:rsid w:val="0096081C"/>
    <w:rsid w:val="00960961"/>
    <w:rsid w:val="00960CC1"/>
    <w:rsid w:val="00960D11"/>
    <w:rsid w:val="0096212D"/>
    <w:rsid w:val="009633AF"/>
    <w:rsid w:val="00965E8A"/>
    <w:rsid w:val="00967C27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B7A96"/>
    <w:rsid w:val="009C1FD0"/>
    <w:rsid w:val="009C5A65"/>
    <w:rsid w:val="009D5CE7"/>
    <w:rsid w:val="009D698F"/>
    <w:rsid w:val="009E0BAA"/>
    <w:rsid w:val="009E270B"/>
    <w:rsid w:val="009F0858"/>
    <w:rsid w:val="009F2460"/>
    <w:rsid w:val="009F310E"/>
    <w:rsid w:val="009F4B68"/>
    <w:rsid w:val="009F77E1"/>
    <w:rsid w:val="00A02ADC"/>
    <w:rsid w:val="00A03061"/>
    <w:rsid w:val="00A034FD"/>
    <w:rsid w:val="00A076D2"/>
    <w:rsid w:val="00A0790C"/>
    <w:rsid w:val="00A07A9D"/>
    <w:rsid w:val="00A07E37"/>
    <w:rsid w:val="00A15403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5A84"/>
    <w:rsid w:val="00A761F0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381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5E"/>
    <w:rsid w:val="00AE5FE1"/>
    <w:rsid w:val="00AE78F0"/>
    <w:rsid w:val="00AF1155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095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0460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C05915"/>
    <w:rsid w:val="00C119C2"/>
    <w:rsid w:val="00C21E9A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0630"/>
    <w:rsid w:val="00C51CA1"/>
    <w:rsid w:val="00C51EBB"/>
    <w:rsid w:val="00C5762E"/>
    <w:rsid w:val="00C57EB0"/>
    <w:rsid w:val="00C70F3E"/>
    <w:rsid w:val="00C72680"/>
    <w:rsid w:val="00C7277E"/>
    <w:rsid w:val="00C74E84"/>
    <w:rsid w:val="00C75B02"/>
    <w:rsid w:val="00C82DBC"/>
    <w:rsid w:val="00C8446F"/>
    <w:rsid w:val="00C84DCF"/>
    <w:rsid w:val="00C86678"/>
    <w:rsid w:val="00C87284"/>
    <w:rsid w:val="00C91427"/>
    <w:rsid w:val="00C92E07"/>
    <w:rsid w:val="00C933E2"/>
    <w:rsid w:val="00C94113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55B2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476"/>
    <w:rsid w:val="00D36AAD"/>
    <w:rsid w:val="00D36DE5"/>
    <w:rsid w:val="00D37A2A"/>
    <w:rsid w:val="00D40C36"/>
    <w:rsid w:val="00D4194C"/>
    <w:rsid w:val="00D450B4"/>
    <w:rsid w:val="00D461A6"/>
    <w:rsid w:val="00D557AE"/>
    <w:rsid w:val="00D5655F"/>
    <w:rsid w:val="00D62B10"/>
    <w:rsid w:val="00D75D06"/>
    <w:rsid w:val="00D821D2"/>
    <w:rsid w:val="00D84B27"/>
    <w:rsid w:val="00D87C6A"/>
    <w:rsid w:val="00D87C8C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DF7F1B"/>
    <w:rsid w:val="00E00C45"/>
    <w:rsid w:val="00E01B19"/>
    <w:rsid w:val="00E0298B"/>
    <w:rsid w:val="00E0457D"/>
    <w:rsid w:val="00E04E3B"/>
    <w:rsid w:val="00E05A19"/>
    <w:rsid w:val="00E063FC"/>
    <w:rsid w:val="00E06491"/>
    <w:rsid w:val="00E07C87"/>
    <w:rsid w:val="00E07C96"/>
    <w:rsid w:val="00E11F23"/>
    <w:rsid w:val="00E12829"/>
    <w:rsid w:val="00E1393A"/>
    <w:rsid w:val="00E221D7"/>
    <w:rsid w:val="00E2543B"/>
    <w:rsid w:val="00E266A0"/>
    <w:rsid w:val="00E27A55"/>
    <w:rsid w:val="00E322A6"/>
    <w:rsid w:val="00E32923"/>
    <w:rsid w:val="00E33497"/>
    <w:rsid w:val="00E3654E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577DC"/>
    <w:rsid w:val="00E651B7"/>
    <w:rsid w:val="00E66BD7"/>
    <w:rsid w:val="00E67094"/>
    <w:rsid w:val="00E71659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305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EF46D4"/>
    <w:rsid w:val="00F04A52"/>
    <w:rsid w:val="00F1712D"/>
    <w:rsid w:val="00F225D6"/>
    <w:rsid w:val="00F2462A"/>
    <w:rsid w:val="00F3347E"/>
    <w:rsid w:val="00F4129C"/>
    <w:rsid w:val="00F41BC7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872B4"/>
    <w:rsid w:val="00F95D49"/>
    <w:rsid w:val="00FA0939"/>
    <w:rsid w:val="00FA139D"/>
    <w:rsid w:val="00FB4C34"/>
    <w:rsid w:val="00FB4EBB"/>
    <w:rsid w:val="00FB646B"/>
    <w:rsid w:val="00FB6AF8"/>
    <w:rsid w:val="00FC0568"/>
    <w:rsid w:val="00FC3142"/>
    <w:rsid w:val="00FC4B37"/>
    <w:rsid w:val="00FC4ECA"/>
    <w:rsid w:val="00FC6644"/>
    <w:rsid w:val="00FC7566"/>
    <w:rsid w:val="00FC789D"/>
    <w:rsid w:val="00FC7B7C"/>
    <w:rsid w:val="00FD2902"/>
    <w:rsid w:val="00FD2BC8"/>
    <w:rsid w:val="00FD2CA9"/>
    <w:rsid w:val="00FD3194"/>
    <w:rsid w:val="00FD65F1"/>
    <w:rsid w:val="00FE0CA8"/>
    <w:rsid w:val="00FE743C"/>
    <w:rsid w:val="00FF5095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125F3FA"/>
  <w15:docId w15:val="{41041251-34F7-4245-8C20-A38098191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D0743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4">
    <w:name w:val="heading 4"/>
    <w:basedOn w:val="a"/>
    <w:next w:val="a"/>
    <w:link w:val="40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0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0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7">
    <w:name w:val="heading 7"/>
    <w:basedOn w:val="a"/>
    <w:next w:val="a"/>
    <w:link w:val="70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8">
    <w:name w:val="heading 8"/>
    <w:basedOn w:val="a"/>
    <w:next w:val="a"/>
    <w:link w:val="80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9">
    <w:name w:val="heading 9"/>
    <w:basedOn w:val="a"/>
    <w:next w:val="a"/>
    <w:link w:val="90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2">
    <w:name w:val="toc 2"/>
    <w:basedOn w:val="a"/>
    <w:next w:val="a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a"/>
    <w:next w:val="a"/>
    <w:autoRedefine/>
    <w:uiPriority w:val="39"/>
    <w:qFormat/>
    <w:rsid w:val="008C0653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a3">
    <w:name w:val="header"/>
    <w:basedOn w:val="a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a4">
    <w:name w:val="footer"/>
    <w:basedOn w:val="a"/>
    <w:link w:val="a5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a"/>
    <w:next w:val="a"/>
    <w:autoRedefine/>
    <w:uiPriority w:val="39"/>
    <w:qFormat/>
    <w:rsid w:val="006975E1"/>
    <w:pPr>
      <w:ind w:leftChars="400" w:left="840"/>
    </w:pPr>
  </w:style>
  <w:style w:type="paragraph" w:customStyle="1" w:styleId="a6">
    <w:name w:val="公式"/>
    <w:basedOn w:val="a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TOC7">
    <w:name w:val="toc 7"/>
    <w:basedOn w:val="a"/>
    <w:next w:val="a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a"/>
    <w:next w:val="a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a7">
    <w:name w:val="page number"/>
    <w:basedOn w:val="a0"/>
    <w:rsid w:val="006975E1"/>
  </w:style>
  <w:style w:type="paragraph" w:customStyle="1" w:styleId="a8">
    <w:name w:val="摘要"/>
    <w:basedOn w:val="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1">
    <w:name w:val="正文1"/>
    <w:basedOn w:val="a"/>
    <w:link w:val="1Char"/>
    <w:autoRedefine/>
    <w:rsid w:val="007A7179"/>
  </w:style>
  <w:style w:type="paragraph" w:customStyle="1" w:styleId="a9">
    <w:name w:val="英文摘要"/>
    <w:basedOn w:val="1"/>
    <w:link w:val="Char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a">
    <w:name w:val="引言"/>
    <w:basedOn w:val="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1">
    <w:name w:val="样式 标题 2"/>
    <w:basedOn w:val="2"/>
    <w:autoRedefine/>
    <w:rsid w:val="00575DE0"/>
    <w:rPr>
      <w:rFonts w:cs="宋体"/>
      <w:szCs w:val="20"/>
    </w:rPr>
  </w:style>
  <w:style w:type="paragraph" w:customStyle="1" w:styleId="ab">
    <w:name w:val="结论"/>
    <w:basedOn w:val="a9"/>
    <w:autoRedefine/>
    <w:rsid w:val="00EE55E3"/>
  </w:style>
  <w:style w:type="paragraph" w:customStyle="1" w:styleId="ac">
    <w:name w:val="参考文献"/>
    <w:basedOn w:val="a9"/>
    <w:autoRedefine/>
    <w:qFormat/>
    <w:rsid w:val="00380F3F"/>
  </w:style>
  <w:style w:type="paragraph" w:customStyle="1" w:styleId="ad">
    <w:name w:val="附录"/>
    <w:basedOn w:val="a9"/>
    <w:link w:val="Char0"/>
    <w:qFormat/>
    <w:rsid w:val="00EE55E3"/>
  </w:style>
  <w:style w:type="character" w:customStyle="1" w:styleId="10">
    <w:name w:val="标题 1 字符"/>
    <w:link w:val="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9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d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e">
    <w:name w:val="致谢"/>
    <w:basedOn w:val="a9"/>
    <w:autoRedefine/>
    <w:qFormat/>
    <w:rsid w:val="00CF6EEF"/>
    <w:pPr>
      <w:spacing w:after="240"/>
    </w:pPr>
  </w:style>
  <w:style w:type="paragraph" w:customStyle="1" w:styleId="af">
    <w:name w:val="发表学术论文情况"/>
    <w:basedOn w:val="a9"/>
    <w:autoRedefine/>
    <w:qFormat/>
    <w:rsid w:val="00695F61"/>
  </w:style>
  <w:style w:type="paragraph" w:styleId="af0">
    <w:name w:val="Document Map"/>
    <w:basedOn w:val="a"/>
    <w:semiHidden/>
    <w:rsid w:val="00636BB3"/>
    <w:pPr>
      <w:shd w:val="clear" w:color="auto" w:fill="000080"/>
    </w:pPr>
  </w:style>
  <w:style w:type="paragraph" w:customStyle="1" w:styleId="af1">
    <w:name w:val="授权书"/>
    <w:basedOn w:val="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af2">
    <w:name w:val="Balloon Text"/>
    <w:basedOn w:val="a"/>
    <w:semiHidden/>
    <w:rsid w:val="008C36A2"/>
    <w:rPr>
      <w:sz w:val="18"/>
      <w:szCs w:val="18"/>
    </w:rPr>
  </w:style>
  <w:style w:type="character" w:customStyle="1" w:styleId="20">
    <w:name w:val="标题 2 字符"/>
    <w:link w:val="2"/>
    <w:uiPriority w:val="9"/>
    <w:rsid w:val="00C119C2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30">
    <w:name w:val="标题 3 字符"/>
    <w:link w:val="3"/>
    <w:uiPriority w:val="9"/>
    <w:rsid w:val="008F78B2"/>
    <w:rPr>
      <w:rFonts w:ascii="Times New Roman" w:eastAsia="黑体" w:hAnsi="Times New Roman"/>
      <w:bCs/>
      <w:sz w:val="24"/>
      <w:lang w:bidi="en-US"/>
    </w:rPr>
  </w:style>
  <w:style w:type="character" w:customStyle="1" w:styleId="40">
    <w:name w:val="标题 4 字符"/>
    <w:link w:val="4"/>
    <w:uiPriority w:val="9"/>
    <w:rsid w:val="002F350F"/>
    <w:rPr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60">
    <w:name w:val="标题 6 字符"/>
    <w:link w:val="6"/>
    <w:uiPriority w:val="9"/>
    <w:semiHidden/>
    <w:rsid w:val="002F350F"/>
    <w:rPr>
      <w:b/>
      <w:bCs/>
    </w:rPr>
  </w:style>
  <w:style w:type="character" w:customStyle="1" w:styleId="70">
    <w:name w:val="标题 7 字符"/>
    <w:link w:val="7"/>
    <w:uiPriority w:val="9"/>
    <w:semiHidden/>
    <w:rsid w:val="002F350F"/>
    <w:rPr>
      <w:sz w:val="24"/>
      <w:szCs w:val="24"/>
    </w:rPr>
  </w:style>
  <w:style w:type="character" w:customStyle="1" w:styleId="80">
    <w:name w:val="标题 8 字符"/>
    <w:link w:val="8"/>
    <w:uiPriority w:val="9"/>
    <w:semiHidden/>
    <w:rsid w:val="002F350F"/>
    <w:rPr>
      <w:i/>
      <w:iCs/>
      <w:sz w:val="24"/>
      <w:szCs w:val="24"/>
    </w:rPr>
  </w:style>
  <w:style w:type="character" w:customStyle="1" w:styleId="90">
    <w:name w:val="标题 9 字符"/>
    <w:link w:val="9"/>
    <w:uiPriority w:val="9"/>
    <w:semiHidden/>
    <w:rsid w:val="002F350F"/>
    <w:rPr>
      <w:rFonts w:ascii="Cambria" w:eastAsia="宋体" w:hAnsi="Cambria"/>
    </w:rPr>
  </w:style>
  <w:style w:type="paragraph" w:styleId="af3">
    <w:name w:val="Title"/>
    <w:basedOn w:val="a"/>
    <w:next w:val="a"/>
    <w:link w:val="af4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af4">
    <w:name w:val="标题 字符"/>
    <w:link w:val="af3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af6">
    <w:name w:val="副标题 字符"/>
    <w:link w:val="af5"/>
    <w:uiPriority w:val="11"/>
    <w:rsid w:val="002F350F"/>
    <w:rPr>
      <w:rFonts w:ascii="Cambria" w:eastAsia="宋体" w:hAnsi="Cambria"/>
      <w:sz w:val="24"/>
      <w:szCs w:val="24"/>
    </w:rPr>
  </w:style>
  <w:style w:type="character" w:styleId="af7">
    <w:name w:val="Strong"/>
    <w:uiPriority w:val="22"/>
    <w:qFormat/>
    <w:rsid w:val="002F350F"/>
    <w:rPr>
      <w:b/>
      <w:bCs/>
    </w:rPr>
  </w:style>
  <w:style w:type="character" w:styleId="af8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af9">
    <w:name w:val="No Spacing"/>
    <w:basedOn w:val="a"/>
    <w:uiPriority w:val="1"/>
    <w:qFormat/>
    <w:rsid w:val="002F350F"/>
    <w:rPr>
      <w:szCs w:val="32"/>
    </w:rPr>
  </w:style>
  <w:style w:type="paragraph" w:styleId="afa">
    <w:name w:val="List Paragraph"/>
    <w:basedOn w:val="a"/>
    <w:uiPriority w:val="34"/>
    <w:qFormat/>
    <w:rsid w:val="002F350F"/>
    <w:pPr>
      <w:ind w:left="720"/>
      <w:contextualSpacing/>
    </w:pPr>
  </w:style>
  <w:style w:type="paragraph" w:styleId="afb">
    <w:name w:val="Quote"/>
    <w:basedOn w:val="a"/>
    <w:next w:val="a"/>
    <w:link w:val="afc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afc">
    <w:name w:val="引用 字符"/>
    <w:link w:val="afb"/>
    <w:uiPriority w:val="29"/>
    <w:rsid w:val="002F350F"/>
    <w:rPr>
      <w:i/>
      <w:sz w:val="24"/>
      <w:szCs w:val="24"/>
    </w:rPr>
  </w:style>
  <w:style w:type="paragraph" w:styleId="afd">
    <w:name w:val="Intense Quote"/>
    <w:basedOn w:val="a"/>
    <w:next w:val="a"/>
    <w:link w:val="afe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afe">
    <w:name w:val="明显引用 字符"/>
    <w:link w:val="afd"/>
    <w:uiPriority w:val="30"/>
    <w:rsid w:val="002F350F"/>
    <w:rPr>
      <w:b/>
      <w:i/>
      <w:sz w:val="24"/>
    </w:rPr>
  </w:style>
  <w:style w:type="character" w:styleId="aff">
    <w:name w:val="Subtle Emphasis"/>
    <w:uiPriority w:val="19"/>
    <w:qFormat/>
    <w:rsid w:val="002F350F"/>
    <w:rPr>
      <w:i/>
      <w:color w:val="5A5A5A"/>
    </w:rPr>
  </w:style>
  <w:style w:type="character" w:styleId="aff0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aff1">
    <w:name w:val="Hyperlink"/>
    <w:uiPriority w:val="99"/>
    <w:rsid w:val="00750C28"/>
    <w:rPr>
      <w:color w:val="0000FF"/>
      <w:u w:val="single"/>
    </w:rPr>
  </w:style>
  <w:style w:type="character" w:styleId="aff2">
    <w:name w:val="Intense Reference"/>
    <w:uiPriority w:val="32"/>
    <w:qFormat/>
    <w:rsid w:val="002F350F"/>
    <w:rPr>
      <w:b/>
      <w:sz w:val="24"/>
      <w:u w:val="single"/>
    </w:rPr>
  </w:style>
  <w:style w:type="character" w:styleId="aff3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2F350F"/>
    <w:pPr>
      <w:outlineLvl w:val="9"/>
    </w:pPr>
  </w:style>
  <w:style w:type="paragraph" w:customStyle="1" w:styleId="aff4">
    <w:name w:val="硕士学位论文"/>
    <w:basedOn w:val="a"/>
    <w:link w:val="Char1"/>
    <w:qFormat/>
    <w:rsid w:val="00150647"/>
    <w:pPr>
      <w:ind w:firstLineChars="0" w:firstLine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aff5">
    <w:name w:val="论文题目"/>
    <w:basedOn w:val="a"/>
    <w:link w:val="Char2"/>
    <w:qFormat/>
    <w:rsid w:val="00E05A19"/>
    <w:pPr>
      <w:ind w:firstLineChars="0" w:firstLine="0"/>
      <w:jc w:val="center"/>
    </w:pPr>
    <w:rPr>
      <w:rFonts w:ascii="华文细黑" w:eastAsia="华文细黑" w:hAnsi="华文细黑"/>
      <w:b/>
      <w:sz w:val="44"/>
      <w:szCs w:val="44"/>
    </w:rPr>
  </w:style>
  <w:style w:type="character" w:customStyle="1" w:styleId="Char1">
    <w:name w:val="硕士学位论文 Char"/>
    <w:link w:val="aff4"/>
    <w:rsid w:val="00150647"/>
    <w:rPr>
      <w:rFonts w:ascii="华文细黑" w:eastAsia="宋体" w:hAnsi="华文细黑"/>
      <w:b/>
      <w:sz w:val="48"/>
      <w:szCs w:val="48"/>
      <w:lang w:val="en-US" w:eastAsia="zh-CN" w:bidi="en-US"/>
    </w:rPr>
  </w:style>
  <w:style w:type="paragraph" w:customStyle="1" w:styleId="aff6">
    <w:name w:val="论文英文题目"/>
    <w:basedOn w:val="a"/>
    <w:link w:val="Char3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ff5"/>
    <w:rsid w:val="00E05A19"/>
    <w:rPr>
      <w:rFonts w:ascii="华文细黑" w:eastAsia="华文细黑" w:hAnsi="华文细黑"/>
      <w:b/>
      <w:sz w:val="44"/>
      <w:szCs w:val="44"/>
      <w:lang w:bidi="en-US"/>
    </w:rPr>
  </w:style>
  <w:style w:type="paragraph" w:customStyle="1" w:styleId="aff7">
    <w:name w:val="首页居中"/>
    <w:basedOn w:val="a"/>
    <w:link w:val="Char4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ff6"/>
    <w:rsid w:val="00192012"/>
    <w:rPr>
      <w:b/>
      <w:sz w:val="32"/>
      <w:szCs w:val="32"/>
      <w:lang w:val="en-US" w:eastAsia="en-US" w:bidi="en-US"/>
    </w:rPr>
  </w:style>
  <w:style w:type="paragraph" w:customStyle="1" w:styleId="aff8">
    <w:name w:val="首页页脚中文"/>
    <w:basedOn w:val="a"/>
    <w:link w:val="Char5"/>
    <w:qFormat/>
    <w:rsid w:val="006049B3"/>
    <w:pPr>
      <w:ind w:firstLineChars="0" w:firstLine="0"/>
      <w:jc w:val="center"/>
    </w:pPr>
    <w:rPr>
      <w:rFonts w:ascii="华文行楷" w:eastAsia="华文行楷"/>
      <w:sz w:val="36"/>
      <w:szCs w:val="36"/>
    </w:rPr>
  </w:style>
  <w:style w:type="character" w:customStyle="1" w:styleId="Char4">
    <w:name w:val="首页居中 Char"/>
    <w:link w:val="aff7"/>
    <w:rsid w:val="009A69AD"/>
    <w:rPr>
      <w:sz w:val="30"/>
      <w:szCs w:val="30"/>
      <w:lang w:bidi="en-US"/>
    </w:rPr>
  </w:style>
  <w:style w:type="paragraph" w:customStyle="1" w:styleId="aff9">
    <w:name w:val="首页页脚英文"/>
    <w:basedOn w:val="a"/>
    <w:link w:val="Char6"/>
    <w:qFormat/>
    <w:rsid w:val="006049B3"/>
    <w:pPr>
      <w:ind w:firstLineChars="0" w:firstLine="0"/>
      <w:jc w:val="center"/>
    </w:pPr>
  </w:style>
  <w:style w:type="character" w:customStyle="1" w:styleId="Char5">
    <w:name w:val="首页页脚中文 Char"/>
    <w:link w:val="aff8"/>
    <w:rsid w:val="006049B3"/>
    <w:rPr>
      <w:rFonts w:ascii="华文行楷" w:eastAsia="华文行楷" w:hAnsi="Times New Roman"/>
      <w:sz w:val="36"/>
      <w:szCs w:val="36"/>
      <w:lang w:bidi="en-US"/>
    </w:rPr>
  </w:style>
  <w:style w:type="paragraph" w:customStyle="1" w:styleId="affa">
    <w:name w:val="独创声明"/>
    <w:basedOn w:val="a"/>
    <w:link w:val="Char7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6">
    <w:name w:val="首页页脚英文 Char"/>
    <w:link w:val="aff9"/>
    <w:rsid w:val="006049B3"/>
    <w:rPr>
      <w:rFonts w:ascii="Times New Roman" w:hAnsi="Times New Roman"/>
      <w:sz w:val="24"/>
      <w:lang w:bidi="en-US"/>
    </w:rPr>
  </w:style>
  <w:style w:type="paragraph" w:customStyle="1" w:styleId="affb">
    <w:name w:val="独创声明正文"/>
    <w:basedOn w:val="affa"/>
    <w:link w:val="Char8"/>
    <w:qFormat/>
    <w:rsid w:val="00814BE9"/>
    <w:rPr>
      <w:lang w:bidi="en-US"/>
    </w:rPr>
  </w:style>
  <w:style w:type="character" w:customStyle="1" w:styleId="Char7">
    <w:name w:val="独创声明 Char"/>
    <w:link w:val="affa"/>
    <w:rsid w:val="00C30BD3"/>
    <w:rPr>
      <w:rFonts w:ascii="黑体" w:eastAsia="黑体" w:hAnsi="黑体"/>
      <w:sz w:val="36"/>
      <w:szCs w:val="36"/>
    </w:rPr>
  </w:style>
  <w:style w:type="paragraph" w:customStyle="1" w:styleId="affc">
    <w:name w:val="关键词"/>
    <w:basedOn w:val="a"/>
    <w:link w:val="Char9"/>
    <w:qFormat/>
    <w:rsid w:val="001B06BC"/>
    <w:rPr>
      <w:rFonts w:ascii="仿宋_GB2312" w:eastAsia="仿宋_GB2312" w:hAnsi="Calibri"/>
      <w:szCs w:val="24"/>
    </w:rPr>
  </w:style>
  <w:style w:type="character" w:customStyle="1" w:styleId="Char8">
    <w:name w:val="独创声明正文 Char"/>
    <w:link w:val="affb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fd">
    <w:name w:val="关键词题头"/>
    <w:basedOn w:val="a"/>
    <w:link w:val="Chara"/>
    <w:qFormat/>
    <w:rsid w:val="001B06BC"/>
    <w:rPr>
      <w:rFonts w:ascii="黑体" w:eastAsia="黑体" w:hAnsi="Calibri"/>
      <w:szCs w:val="24"/>
    </w:rPr>
  </w:style>
  <w:style w:type="character" w:customStyle="1" w:styleId="Char9">
    <w:name w:val="关键词 Char"/>
    <w:link w:val="affc"/>
    <w:rsid w:val="001B06BC"/>
    <w:rPr>
      <w:rFonts w:ascii="仿宋_GB2312" w:eastAsia="仿宋_GB2312"/>
      <w:sz w:val="24"/>
      <w:szCs w:val="24"/>
      <w:lang w:bidi="en-US"/>
    </w:rPr>
  </w:style>
  <w:style w:type="paragraph" w:customStyle="1" w:styleId="affe">
    <w:name w:val="摘要题目"/>
    <w:basedOn w:val="a9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fd"/>
    <w:rsid w:val="001B06BC"/>
    <w:rPr>
      <w:rFonts w:ascii="黑体" w:eastAsia="黑体"/>
      <w:sz w:val="24"/>
      <w:szCs w:val="24"/>
      <w:lang w:bidi="en-US"/>
    </w:rPr>
  </w:style>
  <w:style w:type="paragraph" w:customStyle="1" w:styleId="afff">
    <w:name w:val="英文摘要正文"/>
    <w:basedOn w:val="1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fe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ff0">
    <w:name w:val="英文关键词"/>
    <w:basedOn w:val="a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ff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ff0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ff1">
    <w:name w:val="目录"/>
    <w:basedOn w:val="a"/>
    <w:link w:val="Chare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2">
    <w:name w:val="标题1居中"/>
    <w:basedOn w:val="aa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ff1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ff2">
    <w:name w:val="图名中文"/>
    <w:basedOn w:val="a"/>
    <w:link w:val="Charf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0">
    <w:name w:val="标题1居中 Char"/>
    <w:link w:val="12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ff3">
    <w:name w:val="图名英文"/>
    <w:basedOn w:val="a"/>
    <w:link w:val="Charf0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">
    <w:name w:val="图名中文 Char"/>
    <w:link w:val="afff2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ff4">
    <w:name w:val="参考文献标题"/>
    <w:basedOn w:val="1"/>
    <w:link w:val="Charf1"/>
    <w:qFormat/>
    <w:rsid w:val="00EE55E3"/>
    <w:pPr>
      <w:jc w:val="center"/>
    </w:pPr>
  </w:style>
  <w:style w:type="character" w:customStyle="1" w:styleId="Charf0">
    <w:name w:val="图名英文 Char"/>
    <w:link w:val="afff3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ff5">
    <w:name w:val="参考文献正文"/>
    <w:basedOn w:val="a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10"/>
    <w:link w:val="afff4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ff6">
    <w:name w:val="授权说明正文"/>
    <w:basedOn w:val="af1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ff5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ff6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0">
    <w:name w:val="样式 标题 1 + 段后: 1 行"/>
    <w:basedOn w:val="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3">
    <w:name w:val="样式 参考文献标题 + 段后: 1 行"/>
    <w:basedOn w:val="afff4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4">
    <w:name w:val="样式 摘要 + 段后: 1 行"/>
    <w:basedOn w:val="a8"/>
    <w:rsid w:val="00404F23"/>
    <w:pPr>
      <w:spacing w:after="240"/>
    </w:pPr>
    <w:rPr>
      <w:sz w:val="30"/>
    </w:rPr>
  </w:style>
  <w:style w:type="paragraph" w:customStyle="1" w:styleId="afff7">
    <w:name w:val="作者简介"/>
    <w:basedOn w:val="ac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afff8">
    <w:name w:val="Normal (Web)"/>
    <w:basedOn w:val="a"/>
    <w:rsid w:val="00192A27"/>
    <w:rPr>
      <w:szCs w:val="24"/>
    </w:rPr>
  </w:style>
  <w:style w:type="character" w:customStyle="1" w:styleId="highlight">
    <w:name w:val="highlight"/>
    <w:basedOn w:val="a0"/>
    <w:rsid w:val="00192A27"/>
  </w:style>
  <w:style w:type="paragraph" w:styleId="afff9">
    <w:name w:val="caption"/>
    <w:basedOn w:val="a"/>
    <w:next w:val="a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afffa">
    <w:name w:val="Table Grid"/>
    <w:basedOn w:val="a1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b">
    <w:name w:val="toa heading"/>
    <w:basedOn w:val="a"/>
    <w:next w:val="a"/>
    <w:rsid w:val="00B06928"/>
    <w:pPr>
      <w:spacing w:before="120"/>
    </w:pPr>
    <w:rPr>
      <w:rFonts w:ascii="Cambria" w:hAnsi="Cambria"/>
      <w:szCs w:val="24"/>
    </w:rPr>
  </w:style>
  <w:style w:type="paragraph" w:styleId="afffc">
    <w:name w:val="table of figures"/>
    <w:basedOn w:val="a"/>
    <w:next w:val="a"/>
    <w:uiPriority w:val="99"/>
    <w:rsid w:val="00FC0568"/>
    <w:pPr>
      <w:ind w:leftChars="200" w:left="200" w:hangingChars="200" w:hanging="200"/>
    </w:pPr>
  </w:style>
  <w:style w:type="table" w:styleId="15">
    <w:name w:val="Table Simple 1"/>
    <w:basedOn w:val="a1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fffd">
    <w:name w:val="annotation reference"/>
    <w:rsid w:val="00CA7E43"/>
    <w:rPr>
      <w:sz w:val="21"/>
      <w:szCs w:val="21"/>
    </w:rPr>
  </w:style>
  <w:style w:type="paragraph" w:styleId="afffe">
    <w:name w:val="annotation text"/>
    <w:basedOn w:val="a"/>
    <w:link w:val="affff"/>
    <w:rsid w:val="00CA7E43"/>
  </w:style>
  <w:style w:type="character" w:customStyle="1" w:styleId="affff">
    <w:name w:val="批注文字 字符"/>
    <w:link w:val="afffe"/>
    <w:rsid w:val="00CA7E43"/>
    <w:rPr>
      <w:rFonts w:ascii="Times New Roman" w:hAnsi="Times New Roman"/>
      <w:sz w:val="24"/>
      <w:lang w:eastAsia="en-US" w:bidi="en-US"/>
    </w:rPr>
  </w:style>
  <w:style w:type="paragraph" w:styleId="affff0">
    <w:name w:val="annotation subject"/>
    <w:basedOn w:val="afffe"/>
    <w:next w:val="afffe"/>
    <w:link w:val="affff1"/>
    <w:rsid w:val="00CA7E43"/>
    <w:rPr>
      <w:b/>
      <w:bCs/>
    </w:rPr>
  </w:style>
  <w:style w:type="character" w:customStyle="1" w:styleId="affff1">
    <w:name w:val="批注主题 字符"/>
    <w:link w:val="affff0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affff2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affff3">
    <w:name w:val="Body Text"/>
    <w:basedOn w:val="a"/>
    <w:link w:val="affff4"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affff4">
    <w:name w:val="正文文本 字符"/>
    <w:link w:val="affff3"/>
    <w:rsid w:val="00574D07"/>
    <w:rPr>
      <w:rFonts w:ascii="Times New Roman" w:hAnsi="Times New Roman"/>
      <w:b/>
      <w:kern w:val="2"/>
      <w:sz w:val="44"/>
    </w:rPr>
  </w:style>
  <w:style w:type="paragraph" w:styleId="affff5">
    <w:name w:val="Body Text Indent"/>
    <w:basedOn w:val="a"/>
    <w:link w:val="affff6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affff6">
    <w:name w:val="正文文本缩进 字符"/>
    <w:link w:val="affff5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ff6"/>
    <w:next w:val="a"/>
    <w:link w:val="AbstractChar"/>
    <w:rsid w:val="001021A9"/>
  </w:style>
  <w:style w:type="paragraph" w:customStyle="1" w:styleId="ABSTRACT0">
    <w:name w:val="ABSTRACT"/>
    <w:basedOn w:val="affe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a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a0"/>
    <w:rsid w:val="00370E52"/>
  </w:style>
  <w:style w:type="paragraph" w:styleId="affff7">
    <w:name w:val="Date"/>
    <w:basedOn w:val="a"/>
    <w:next w:val="a"/>
    <w:link w:val="affff8"/>
    <w:rsid w:val="00262274"/>
    <w:pPr>
      <w:ind w:leftChars="2500" w:left="100"/>
    </w:pPr>
  </w:style>
  <w:style w:type="character" w:customStyle="1" w:styleId="affff8">
    <w:name w:val="日期 字符"/>
    <w:basedOn w:val="a0"/>
    <w:link w:val="affff7"/>
    <w:rsid w:val="00262274"/>
    <w:rPr>
      <w:rFonts w:ascii="Times New Roman" w:hAnsi="Times New Roman"/>
      <w:sz w:val="24"/>
      <w:lang w:eastAsia="en-US" w:bidi="en-US"/>
    </w:rPr>
  </w:style>
  <w:style w:type="character" w:styleId="affff9">
    <w:name w:val="FollowedHyperlink"/>
    <w:basedOn w:val="a0"/>
    <w:rsid w:val="000476B7"/>
    <w:rPr>
      <w:color w:val="800080" w:themeColor="followedHyperlink"/>
      <w:u w:val="single"/>
    </w:rPr>
  </w:style>
  <w:style w:type="character" w:customStyle="1" w:styleId="a5">
    <w:name w:val="页脚 字符"/>
    <w:basedOn w:val="a0"/>
    <w:link w:val="a4"/>
    <w:uiPriority w:val="99"/>
    <w:rsid w:val="000476B7"/>
    <w:rPr>
      <w:rFonts w:ascii="Times New Roman" w:hAnsi="Times New Roman"/>
      <w:sz w:val="18"/>
      <w:szCs w:val="18"/>
      <w:lang w:eastAsia="en-US" w:bidi="en-US"/>
    </w:rPr>
  </w:style>
  <w:style w:type="paragraph" w:customStyle="1" w:styleId="list-num-1-1">
    <w:name w:val="list-num-1-1"/>
    <w:basedOn w:val="a"/>
    <w:rsid w:val="00FB646B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paragraph" w:customStyle="1" w:styleId="list-num-1-2">
    <w:name w:val="list-num-1-2"/>
    <w:basedOn w:val="a"/>
    <w:rsid w:val="00FB646B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paragraph" w:customStyle="1" w:styleId="list-num-1-3">
    <w:name w:val="list-num-1-3"/>
    <w:basedOn w:val="a"/>
    <w:rsid w:val="00FB646B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paragraph" w:customStyle="1" w:styleId="list-num-1-4">
    <w:name w:val="list-num-1-4"/>
    <w:basedOn w:val="a"/>
    <w:rsid w:val="00FB646B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6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6654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314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4379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0733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78CDA89-87D4-4C40-A113-695DB5C30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547</TotalTime>
  <Pages>24</Pages>
  <Words>2041</Words>
  <Characters>11636</Characters>
  <Application>Microsoft Office Word</Application>
  <DocSecurity>0</DocSecurity>
  <Lines>96</Lines>
  <Paragraphs>27</Paragraphs>
  <ScaleCrop>false</ScaleCrop>
  <Company/>
  <LinksUpToDate>false</LinksUpToDate>
  <CharactersWithSpaces>13650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煜 杨</cp:lastModifiedBy>
  <cp:revision>27</cp:revision>
  <cp:lastPrinted>2008-07-17T03:36:00Z</cp:lastPrinted>
  <dcterms:created xsi:type="dcterms:W3CDTF">2019-11-26T03:44:00Z</dcterms:created>
  <dcterms:modified xsi:type="dcterms:W3CDTF">2019-12-03T08:23:00Z</dcterms:modified>
</cp:coreProperties>
</file>