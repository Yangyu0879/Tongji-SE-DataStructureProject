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F330A5">
        <w:rPr>
          <w:rFonts w:hint="eastAsia"/>
          <w:lang w:eastAsia="zh-CN"/>
        </w:rPr>
        <w:t>银行业务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6536F8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6872108" w:history="1">
        <w:r w:rsidR="006536F8" w:rsidRPr="00E74CC4">
          <w:rPr>
            <w:rStyle w:val="aff1"/>
            <w:noProof/>
          </w:rPr>
          <w:t xml:space="preserve">1  </w:t>
        </w:r>
        <w:r w:rsidR="006536F8" w:rsidRPr="00E74CC4">
          <w:rPr>
            <w:rStyle w:val="aff1"/>
            <w:noProof/>
          </w:rPr>
          <w:t>分析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_Toc26872108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1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09" w:history="1">
        <w:r w:rsidR="006536F8" w:rsidRPr="00E74CC4">
          <w:rPr>
            <w:rStyle w:val="aff1"/>
            <w:noProof/>
          </w:rPr>
          <w:t xml:space="preserve">1.1 </w:t>
        </w:r>
        <w:r w:rsidR="006536F8" w:rsidRPr="00E74CC4">
          <w:rPr>
            <w:rStyle w:val="aff1"/>
            <w:noProof/>
          </w:rPr>
          <w:t>项目内容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_Toc26872109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1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 w:rsidP="006536F8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0" w:history="1">
        <w:r w:rsidR="006536F8" w:rsidRPr="00E74CC4">
          <w:rPr>
            <w:rStyle w:val="aff1"/>
            <w:noProof/>
          </w:rPr>
          <w:t>1.2</w:t>
        </w:r>
        <w:r w:rsidR="006536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6536F8" w:rsidRPr="00E74CC4">
          <w:rPr>
            <w:rStyle w:val="aff1"/>
            <w:noProof/>
          </w:rPr>
          <w:t>项目要求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_Toc26872110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1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111" w:history="1">
        <w:r w:rsidR="006536F8" w:rsidRPr="00E74CC4">
          <w:rPr>
            <w:rStyle w:val="aff1"/>
            <w:noProof/>
          </w:rPr>
          <w:t xml:space="preserve">2 </w:t>
        </w:r>
        <w:r w:rsidR="006536F8" w:rsidRPr="00E74CC4">
          <w:rPr>
            <w:rStyle w:val="aff1"/>
            <w:noProof/>
          </w:rPr>
          <w:t>设计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_Toc26872111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1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2" w:history="1">
        <w:r w:rsidR="006536F8" w:rsidRPr="00E74CC4">
          <w:rPr>
            <w:rStyle w:val="aff1"/>
            <w:noProof/>
          </w:rPr>
          <w:t xml:space="preserve">2.1 </w:t>
        </w:r>
        <w:r w:rsidR="006536F8" w:rsidRPr="00E74CC4">
          <w:rPr>
            <w:rStyle w:val="aff1"/>
            <w:noProof/>
          </w:rPr>
          <w:t>数据结构设计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_Toc26872112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1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3" w:history="1">
        <w:r w:rsidR="006536F8" w:rsidRPr="00E74CC4">
          <w:rPr>
            <w:rStyle w:val="aff1"/>
            <w:noProof/>
          </w:rPr>
          <w:t xml:space="preserve">2.2 </w:t>
        </w:r>
        <w:r w:rsidR="006536F8" w:rsidRPr="00E74CC4">
          <w:rPr>
            <w:rStyle w:val="aff1"/>
            <w:noProof/>
          </w:rPr>
          <w:t>队列结构设计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_Toc26872113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2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4" w:history="1">
        <w:r w:rsidR="006536F8" w:rsidRPr="00E74CC4">
          <w:rPr>
            <w:rStyle w:val="aff1"/>
            <w:noProof/>
          </w:rPr>
          <w:t xml:space="preserve">2.3 </w:t>
        </w:r>
        <w:r w:rsidR="006536F8" w:rsidRPr="00E74CC4">
          <w:rPr>
            <w:rStyle w:val="aff1"/>
            <w:noProof/>
          </w:rPr>
          <w:t>成员与操作设计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_Toc26872114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2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115" w:history="1">
        <w:r w:rsidR="006536F8" w:rsidRPr="00E74CC4">
          <w:rPr>
            <w:rStyle w:val="aff1"/>
            <w:noProof/>
          </w:rPr>
          <w:t xml:space="preserve">3 </w:t>
        </w:r>
        <w:r w:rsidR="006536F8" w:rsidRPr="00E74CC4">
          <w:rPr>
            <w:rStyle w:val="aff1"/>
            <w:noProof/>
          </w:rPr>
          <w:t>实现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_Toc26872115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2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6" w:history="1">
        <w:r w:rsidR="006536F8" w:rsidRPr="00E74CC4">
          <w:rPr>
            <w:rStyle w:val="aff1"/>
            <w:noProof/>
          </w:rPr>
          <w:t xml:space="preserve">3.1 </w:t>
        </w:r>
        <w:r w:rsidR="006536F8" w:rsidRPr="00E74CC4">
          <w:rPr>
            <w:rStyle w:val="aff1"/>
            <w:noProof/>
          </w:rPr>
          <w:t>构造函数的实现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_Toc26872116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2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7" w:history="1">
        <w:r w:rsidR="006536F8" w:rsidRPr="00E74CC4">
          <w:rPr>
            <w:rStyle w:val="aff1"/>
            <w:noProof/>
          </w:rPr>
          <w:t xml:space="preserve">3.1.1 </w:t>
        </w:r>
        <w:r w:rsidR="006536F8" w:rsidRPr="00E74CC4">
          <w:rPr>
            <w:rStyle w:val="aff1"/>
            <w:noProof/>
          </w:rPr>
          <w:t>构造函数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_Toc26872117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2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8" w:history="1">
        <w:r w:rsidR="006536F8" w:rsidRPr="00E74CC4">
          <w:rPr>
            <w:rStyle w:val="aff1"/>
            <w:noProof/>
          </w:rPr>
          <w:t xml:space="preserve">3.1.2 </w:t>
        </w:r>
        <w:r w:rsidR="006536F8" w:rsidRPr="00E74CC4">
          <w:rPr>
            <w:rStyle w:val="aff1"/>
            <w:noProof/>
          </w:rPr>
          <w:t>构造函数核心代码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_Toc26872118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2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19" w:history="1">
        <w:r w:rsidR="006536F8" w:rsidRPr="00E74CC4">
          <w:rPr>
            <w:rStyle w:val="aff1"/>
            <w:noProof/>
          </w:rPr>
          <w:t xml:space="preserve">3.2 </w:t>
        </w:r>
        <w:r w:rsidR="006536F8" w:rsidRPr="00E74CC4">
          <w:rPr>
            <w:rStyle w:val="aff1"/>
            <w:noProof/>
          </w:rPr>
          <w:t>析构函数的实现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_Toc26872119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0" w:history="1">
        <w:r w:rsidR="006536F8" w:rsidRPr="00E74CC4">
          <w:rPr>
            <w:rStyle w:val="aff1"/>
            <w:noProof/>
          </w:rPr>
          <w:t xml:space="preserve">3.2.1 </w:t>
        </w:r>
        <w:r w:rsidR="006536F8" w:rsidRPr="00E74CC4">
          <w:rPr>
            <w:rStyle w:val="aff1"/>
            <w:noProof/>
          </w:rPr>
          <w:t>析构函数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_Toc26872120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1" w:history="1">
        <w:r w:rsidR="006536F8" w:rsidRPr="00E74CC4">
          <w:rPr>
            <w:rStyle w:val="aff1"/>
            <w:noProof/>
          </w:rPr>
          <w:t xml:space="preserve">3.2.2 </w:t>
        </w:r>
        <w:r w:rsidR="006536F8" w:rsidRPr="00E74CC4">
          <w:rPr>
            <w:rStyle w:val="aff1"/>
            <w:noProof/>
          </w:rPr>
          <w:t>析构函数核心代码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_Toc26872121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2" w:history="1">
        <w:r w:rsidR="006536F8" w:rsidRPr="00E74CC4">
          <w:rPr>
            <w:rStyle w:val="aff1"/>
            <w:noProof/>
          </w:rPr>
          <w:t xml:space="preserve">3.3 </w:t>
        </w:r>
        <w:r w:rsidR="006536F8" w:rsidRPr="00E74CC4">
          <w:rPr>
            <w:rStyle w:val="aff1"/>
            <w:noProof/>
          </w:rPr>
          <w:t>入队操作的实现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_Toc26872122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3" w:history="1">
        <w:r w:rsidR="006536F8" w:rsidRPr="00E74CC4">
          <w:rPr>
            <w:rStyle w:val="aff1"/>
            <w:noProof/>
          </w:rPr>
          <w:t xml:space="preserve">3.3.1 </w:t>
        </w:r>
        <w:r w:rsidR="006536F8" w:rsidRPr="00E74CC4">
          <w:rPr>
            <w:rStyle w:val="aff1"/>
            <w:noProof/>
          </w:rPr>
          <w:t>入队操作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_Toc26872123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4" w:history="1">
        <w:r w:rsidR="006536F8" w:rsidRPr="00E74CC4">
          <w:rPr>
            <w:rStyle w:val="aff1"/>
            <w:noProof/>
          </w:rPr>
          <w:t xml:space="preserve">3.3.2 </w:t>
        </w:r>
        <w:r w:rsidR="006536F8" w:rsidRPr="00E74CC4">
          <w:rPr>
            <w:rStyle w:val="aff1"/>
            <w:noProof/>
          </w:rPr>
          <w:t>入队操作核心代码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_Toc26872124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5" w:history="1">
        <w:r w:rsidR="006536F8" w:rsidRPr="00E74CC4">
          <w:rPr>
            <w:rStyle w:val="aff1"/>
            <w:noProof/>
          </w:rPr>
          <w:t xml:space="preserve">3.4 </w:t>
        </w:r>
        <w:r w:rsidR="006536F8" w:rsidRPr="00E74CC4">
          <w:rPr>
            <w:rStyle w:val="aff1"/>
            <w:noProof/>
          </w:rPr>
          <w:t>出队操作的实现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_Toc26872125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6" w:history="1">
        <w:r w:rsidR="006536F8" w:rsidRPr="00E74CC4">
          <w:rPr>
            <w:rStyle w:val="aff1"/>
            <w:noProof/>
          </w:rPr>
          <w:t xml:space="preserve">3.4.1 </w:t>
        </w:r>
        <w:r w:rsidR="006536F8" w:rsidRPr="00E74CC4">
          <w:rPr>
            <w:rStyle w:val="aff1"/>
            <w:noProof/>
          </w:rPr>
          <w:t>出队操作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_Toc26872126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3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7" w:history="1">
        <w:r w:rsidR="006536F8" w:rsidRPr="00E74CC4">
          <w:rPr>
            <w:rStyle w:val="aff1"/>
            <w:noProof/>
          </w:rPr>
          <w:t xml:space="preserve">3.4.2 </w:t>
        </w:r>
        <w:r w:rsidR="006536F8" w:rsidRPr="00E74CC4">
          <w:rPr>
            <w:rStyle w:val="aff1"/>
            <w:noProof/>
          </w:rPr>
          <w:t>出队操作核心代码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_Toc26872127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4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8" w:history="1">
        <w:r w:rsidR="006536F8" w:rsidRPr="00E74CC4">
          <w:rPr>
            <w:rStyle w:val="aff1"/>
            <w:noProof/>
          </w:rPr>
          <w:t xml:space="preserve">3.5 </w:t>
        </w:r>
        <w:r w:rsidR="006536F8" w:rsidRPr="00E74CC4">
          <w:rPr>
            <w:rStyle w:val="aff1"/>
            <w:noProof/>
          </w:rPr>
          <w:t>总体流程的实现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_Toc26872128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4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29" w:history="1">
        <w:r w:rsidR="006536F8" w:rsidRPr="00E74CC4">
          <w:rPr>
            <w:rStyle w:val="aff1"/>
            <w:noProof/>
          </w:rPr>
          <w:t xml:space="preserve">3.5.1 </w:t>
        </w:r>
        <w:r w:rsidR="006536F8" w:rsidRPr="00E74CC4">
          <w:rPr>
            <w:rStyle w:val="aff1"/>
            <w:noProof/>
          </w:rPr>
          <w:t>总体流程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_Toc26872129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4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0" w:history="1">
        <w:r w:rsidR="006536F8" w:rsidRPr="00E74CC4">
          <w:rPr>
            <w:rStyle w:val="aff1"/>
            <w:noProof/>
          </w:rPr>
          <w:t xml:space="preserve">3.5.2 </w:t>
        </w:r>
        <w:r w:rsidR="006536F8" w:rsidRPr="00E74CC4">
          <w:rPr>
            <w:rStyle w:val="aff1"/>
            <w:noProof/>
          </w:rPr>
          <w:t>总体系统核心代码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_Toc26872130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4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1" w:history="1">
        <w:r w:rsidR="006536F8" w:rsidRPr="00E74CC4">
          <w:rPr>
            <w:rStyle w:val="aff1"/>
            <w:noProof/>
          </w:rPr>
          <w:t xml:space="preserve">3.5.3 </w:t>
        </w:r>
        <w:r w:rsidR="006536F8" w:rsidRPr="00E74CC4">
          <w:rPr>
            <w:rStyle w:val="aff1"/>
            <w:noProof/>
          </w:rPr>
          <w:t>总体系统流程图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_Toc26872131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6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132" w:history="1">
        <w:r w:rsidR="006536F8" w:rsidRPr="00E74CC4">
          <w:rPr>
            <w:rStyle w:val="aff1"/>
            <w:noProof/>
          </w:rPr>
          <w:t xml:space="preserve">4 </w:t>
        </w:r>
        <w:r w:rsidR="006536F8" w:rsidRPr="00E74CC4">
          <w:rPr>
            <w:rStyle w:val="aff1"/>
            <w:noProof/>
          </w:rPr>
          <w:t>测试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_Toc26872132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6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3" w:history="1">
        <w:r w:rsidR="006536F8" w:rsidRPr="00E74CC4">
          <w:rPr>
            <w:rStyle w:val="aff1"/>
            <w:noProof/>
          </w:rPr>
          <w:t xml:space="preserve">4.1 </w:t>
        </w:r>
        <w:r w:rsidR="006536F8" w:rsidRPr="00E74CC4">
          <w:rPr>
            <w:rStyle w:val="aff1"/>
            <w:noProof/>
          </w:rPr>
          <w:t>功能测试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_Toc26872133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6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4" w:history="1">
        <w:r w:rsidR="006536F8" w:rsidRPr="00E74CC4">
          <w:rPr>
            <w:rStyle w:val="aff1"/>
            <w:noProof/>
          </w:rPr>
          <w:t xml:space="preserve">4.1.1 </w:t>
        </w:r>
        <w:r w:rsidR="006536F8" w:rsidRPr="00E74CC4">
          <w:rPr>
            <w:rStyle w:val="aff1"/>
            <w:noProof/>
          </w:rPr>
          <w:t>正常测试，</w:t>
        </w:r>
        <w:r w:rsidR="006536F8" w:rsidRPr="00E74CC4">
          <w:rPr>
            <w:rStyle w:val="aff1"/>
            <w:noProof/>
          </w:rPr>
          <w:t>A</w:t>
        </w:r>
        <w:r w:rsidR="006536F8" w:rsidRPr="00E74CC4">
          <w:rPr>
            <w:rStyle w:val="aff1"/>
            <w:noProof/>
          </w:rPr>
          <w:t>窗口人多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_Toc26872134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6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5" w:history="1">
        <w:r w:rsidR="006536F8" w:rsidRPr="00E74CC4">
          <w:rPr>
            <w:rStyle w:val="aff1"/>
            <w:noProof/>
          </w:rPr>
          <w:t xml:space="preserve">4.1.2 </w:t>
        </w:r>
        <w:r w:rsidR="006536F8" w:rsidRPr="00E74CC4">
          <w:rPr>
            <w:rStyle w:val="aff1"/>
            <w:noProof/>
          </w:rPr>
          <w:t>正常测试，</w:t>
        </w:r>
        <w:r w:rsidR="006536F8" w:rsidRPr="00E74CC4">
          <w:rPr>
            <w:rStyle w:val="aff1"/>
            <w:noProof/>
          </w:rPr>
          <w:t>B</w:t>
        </w:r>
        <w:r w:rsidR="006536F8" w:rsidRPr="00E74CC4">
          <w:rPr>
            <w:rStyle w:val="aff1"/>
            <w:noProof/>
          </w:rPr>
          <w:t>窗口人多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_Toc26872135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7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6" w:history="1">
        <w:r w:rsidR="006536F8" w:rsidRPr="00E74CC4">
          <w:rPr>
            <w:rStyle w:val="aff1"/>
            <w:noProof/>
          </w:rPr>
          <w:t xml:space="preserve">4.1.3 </w:t>
        </w:r>
        <w:r w:rsidR="006536F8" w:rsidRPr="00E74CC4">
          <w:rPr>
            <w:rStyle w:val="aff1"/>
            <w:noProof/>
          </w:rPr>
          <w:t>最小</w:t>
        </w:r>
        <w:r w:rsidR="006536F8" w:rsidRPr="00E74CC4">
          <w:rPr>
            <w:rStyle w:val="aff1"/>
            <w:noProof/>
          </w:rPr>
          <w:t>N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_Toc26872136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8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7" w:history="1">
        <w:r w:rsidR="006536F8" w:rsidRPr="00E74CC4">
          <w:rPr>
            <w:rStyle w:val="aff1"/>
            <w:noProof/>
          </w:rPr>
          <w:t xml:space="preserve">4.2 </w:t>
        </w:r>
        <w:r w:rsidR="006536F8" w:rsidRPr="00E74CC4">
          <w:rPr>
            <w:rStyle w:val="aff1"/>
            <w:noProof/>
          </w:rPr>
          <w:t>出错测试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_Toc26872137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9</w:t>
        </w:r>
        <w:r w:rsidR="006536F8">
          <w:rPr>
            <w:noProof/>
            <w:webHidden/>
          </w:rPr>
          <w:fldChar w:fldCharType="end"/>
        </w:r>
      </w:hyperlink>
    </w:p>
    <w:p w:rsidR="006536F8" w:rsidRDefault="00BA0D3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138" w:history="1">
        <w:r w:rsidR="006536F8" w:rsidRPr="00E74CC4">
          <w:rPr>
            <w:rStyle w:val="aff1"/>
            <w:noProof/>
          </w:rPr>
          <w:t xml:space="preserve">4.2.1 </w:t>
        </w:r>
        <w:r w:rsidR="006536F8" w:rsidRPr="00E74CC4">
          <w:rPr>
            <w:rStyle w:val="aff1"/>
            <w:noProof/>
          </w:rPr>
          <w:t>输入数字非法</w:t>
        </w:r>
        <w:r w:rsidR="006536F8">
          <w:rPr>
            <w:noProof/>
            <w:webHidden/>
          </w:rPr>
          <w:tab/>
        </w:r>
        <w:r w:rsidR="006536F8">
          <w:rPr>
            <w:noProof/>
            <w:webHidden/>
          </w:rPr>
          <w:fldChar w:fldCharType="begin"/>
        </w:r>
        <w:r w:rsidR="006536F8">
          <w:rPr>
            <w:noProof/>
            <w:webHidden/>
          </w:rPr>
          <w:instrText xml:space="preserve"> PAGEREF _Toc26872138 \h </w:instrText>
        </w:r>
        <w:r w:rsidR="006536F8">
          <w:rPr>
            <w:noProof/>
            <w:webHidden/>
          </w:rPr>
        </w:r>
        <w:r w:rsidR="006536F8">
          <w:rPr>
            <w:noProof/>
            <w:webHidden/>
          </w:rPr>
          <w:fldChar w:fldCharType="separate"/>
        </w:r>
        <w:r w:rsidR="006536F8">
          <w:rPr>
            <w:noProof/>
            <w:webHidden/>
          </w:rPr>
          <w:t>9</w:t>
        </w:r>
        <w:r w:rsidR="006536F8"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6872108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26872109"/>
      <w:r w:rsidRPr="00C119C2">
        <w:rPr>
          <w:rFonts w:hint="eastAsia"/>
        </w:rPr>
        <w:t xml:space="preserve">1.1 </w:t>
      </w:r>
      <w:bookmarkEnd w:id="3"/>
      <w:r w:rsidR="009B7A96">
        <w:rPr>
          <w:rFonts w:hint="eastAsia"/>
        </w:rPr>
        <w:t>项目</w:t>
      </w:r>
      <w:r w:rsidR="005401C0">
        <w:rPr>
          <w:rFonts w:hint="eastAsia"/>
        </w:rPr>
        <w:t>内容</w:t>
      </w:r>
      <w:bookmarkEnd w:id="4"/>
    </w:p>
    <w:p w:rsidR="00C119C2" w:rsidRDefault="00F330A5" w:rsidP="009B7A96">
      <w:pPr>
        <w:rPr>
          <w:lang w:eastAsia="zh-CN"/>
        </w:rPr>
      </w:pPr>
      <w:bookmarkStart w:id="5" w:name="_Toc484542869"/>
      <w:r w:rsidRPr="00F330A5">
        <w:rPr>
          <w:rFonts w:hint="eastAsia"/>
          <w:lang w:eastAsia="zh-CN"/>
        </w:rPr>
        <w:t>设某银行有</w:t>
      </w:r>
      <w:r w:rsidRPr="00F330A5">
        <w:rPr>
          <w:rFonts w:hint="eastAsia"/>
          <w:lang w:eastAsia="zh-CN"/>
        </w:rPr>
        <w:t>A</w:t>
      </w:r>
      <w:r w:rsidRPr="00F330A5">
        <w:rPr>
          <w:rFonts w:hint="eastAsia"/>
          <w:lang w:eastAsia="zh-CN"/>
        </w:rPr>
        <w:t>，</w:t>
      </w:r>
      <w:r w:rsidRPr="00F330A5">
        <w:rPr>
          <w:rFonts w:hint="eastAsia"/>
          <w:lang w:eastAsia="zh-CN"/>
        </w:rPr>
        <w:t>B</w:t>
      </w:r>
      <w:r w:rsidRPr="00F330A5">
        <w:rPr>
          <w:rFonts w:hint="eastAsia"/>
          <w:lang w:eastAsia="zh-CN"/>
        </w:rPr>
        <w:t>两个业务窗口，且处理业务的速度不一样，其中</w:t>
      </w:r>
      <w:r w:rsidRPr="00F330A5">
        <w:rPr>
          <w:rFonts w:hint="eastAsia"/>
          <w:lang w:eastAsia="zh-CN"/>
        </w:rPr>
        <w:t>A</w:t>
      </w:r>
      <w:r w:rsidRPr="00F330A5">
        <w:rPr>
          <w:rFonts w:hint="eastAsia"/>
          <w:lang w:eastAsia="zh-CN"/>
        </w:rPr>
        <w:t>窗口处理速度是</w:t>
      </w:r>
      <w:r w:rsidRPr="00F330A5">
        <w:rPr>
          <w:rFonts w:hint="eastAsia"/>
          <w:lang w:eastAsia="zh-CN"/>
        </w:rPr>
        <w:t>B</w:t>
      </w:r>
      <w:r w:rsidRPr="00F330A5">
        <w:rPr>
          <w:rFonts w:hint="eastAsia"/>
          <w:lang w:eastAsia="zh-CN"/>
        </w:rPr>
        <w:t>窗口的</w:t>
      </w:r>
      <w:r w:rsidRPr="00F330A5">
        <w:rPr>
          <w:rFonts w:hint="eastAsia"/>
          <w:lang w:eastAsia="zh-CN"/>
        </w:rPr>
        <w:t>2</w:t>
      </w:r>
      <w:r w:rsidRPr="00F330A5">
        <w:rPr>
          <w:rFonts w:hint="eastAsia"/>
          <w:lang w:eastAsia="zh-CN"/>
        </w:rPr>
        <w:t>倍</w:t>
      </w:r>
      <w:r w:rsidRPr="00F330A5">
        <w:rPr>
          <w:rFonts w:hint="eastAsia"/>
          <w:lang w:eastAsia="zh-CN"/>
        </w:rPr>
        <w:t>----</w:t>
      </w:r>
      <w:r w:rsidRPr="00F330A5">
        <w:rPr>
          <w:rFonts w:hint="eastAsia"/>
          <w:lang w:eastAsia="zh-CN"/>
        </w:rPr>
        <w:t>即当</w:t>
      </w:r>
      <w:r w:rsidRPr="00F330A5">
        <w:rPr>
          <w:rFonts w:hint="eastAsia"/>
          <w:lang w:eastAsia="zh-CN"/>
        </w:rPr>
        <w:t>A</w:t>
      </w:r>
      <w:r w:rsidRPr="00F330A5">
        <w:rPr>
          <w:rFonts w:hint="eastAsia"/>
          <w:lang w:eastAsia="zh-CN"/>
        </w:rPr>
        <w:t>窗口每处理完</w:t>
      </w:r>
      <w:r w:rsidRPr="00F330A5">
        <w:rPr>
          <w:rFonts w:hint="eastAsia"/>
          <w:lang w:eastAsia="zh-CN"/>
        </w:rPr>
        <w:t>2</w:t>
      </w:r>
      <w:r w:rsidRPr="00F330A5">
        <w:rPr>
          <w:rFonts w:hint="eastAsia"/>
          <w:lang w:eastAsia="zh-CN"/>
        </w:rPr>
        <w:t>个顾客是，</w:t>
      </w:r>
      <w:r w:rsidRPr="00F330A5">
        <w:rPr>
          <w:rFonts w:hint="eastAsia"/>
          <w:lang w:eastAsia="zh-CN"/>
        </w:rPr>
        <w:t>B</w:t>
      </w:r>
      <w:r w:rsidRPr="00F330A5">
        <w:rPr>
          <w:rFonts w:hint="eastAsia"/>
          <w:lang w:eastAsia="zh-CN"/>
        </w:rPr>
        <w:t>窗口处理完</w:t>
      </w:r>
      <w:r w:rsidRPr="00F330A5">
        <w:rPr>
          <w:rFonts w:hint="eastAsia"/>
          <w:lang w:eastAsia="zh-CN"/>
        </w:rPr>
        <w:t>1</w:t>
      </w:r>
      <w:r w:rsidRPr="00F330A5">
        <w:rPr>
          <w:rFonts w:hint="eastAsia"/>
          <w:lang w:eastAsia="zh-CN"/>
        </w:rPr>
        <w:t>个顾客。给定到达银行的顾客序列，请按照业务完成的顺序输出顾客序列。假定不考虑顾客信后到达的时间间隔，并且当不同窗口同时处理完</w:t>
      </w:r>
      <w:r w:rsidRPr="00F330A5">
        <w:rPr>
          <w:rFonts w:hint="eastAsia"/>
          <w:lang w:eastAsia="zh-CN"/>
        </w:rPr>
        <w:t>2</w:t>
      </w:r>
      <w:r w:rsidRPr="00F330A5">
        <w:rPr>
          <w:rFonts w:hint="eastAsia"/>
          <w:lang w:eastAsia="zh-CN"/>
        </w:rPr>
        <w:t>个顾客时，</w:t>
      </w:r>
      <w:r w:rsidRPr="00F330A5">
        <w:rPr>
          <w:rFonts w:hint="eastAsia"/>
          <w:lang w:eastAsia="zh-CN"/>
        </w:rPr>
        <w:t>A</w:t>
      </w:r>
      <w:r w:rsidRPr="00F330A5">
        <w:rPr>
          <w:rFonts w:hint="eastAsia"/>
          <w:lang w:eastAsia="zh-CN"/>
        </w:rPr>
        <w:t>窗口的顾客优先输出。</w:t>
      </w:r>
    </w:p>
    <w:p w:rsidR="00C119C2" w:rsidRDefault="00EF46D4" w:rsidP="00820D59">
      <w:pPr>
        <w:pStyle w:val="2"/>
        <w:numPr>
          <w:ilvl w:val="1"/>
          <w:numId w:val="26"/>
        </w:numPr>
        <w:spacing w:before="120"/>
      </w:pPr>
      <w:bookmarkStart w:id="6" w:name="_Toc26872110"/>
      <w:bookmarkEnd w:id="5"/>
      <w:r>
        <w:rPr>
          <w:rFonts w:hint="eastAsia"/>
        </w:rPr>
        <w:t>项目要求</w:t>
      </w:r>
      <w:bookmarkEnd w:id="6"/>
    </w:p>
    <w:p w:rsidR="002F0EB0" w:rsidRDefault="002F0EB0" w:rsidP="002F0EB0">
      <w:pPr>
        <w:widowControl w:val="0"/>
        <w:snapToGrid/>
        <w:spacing w:line="24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、输入</w:t>
      </w:r>
      <w:r>
        <w:rPr>
          <w:lang w:eastAsia="zh-CN"/>
        </w:rPr>
        <w:t>说明：输入为一行正整数，其中第一数字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</w:t>
      </w:r>
      <w:r>
        <w:rPr>
          <w:lang w:eastAsia="zh-CN"/>
        </w:rPr>
        <w:t>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窗口。数字</w:t>
      </w:r>
      <w:r>
        <w:rPr>
          <w:rFonts w:hint="eastAsia"/>
          <w:lang w:eastAsia="zh-CN"/>
        </w:rPr>
        <w:t>间</w:t>
      </w:r>
      <w:r>
        <w:rPr>
          <w:lang w:eastAsia="zh-CN"/>
        </w:rPr>
        <w:t>以空格分隔。</w:t>
      </w:r>
    </w:p>
    <w:p w:rsidR="002F0EB0" w:rsidRDefault="002F0EB0" w:rsidP="002F0EB0">
      <w:pPr>
        <w:widowControl w:val="0"/>
        <w:snapToGrid/>
        <w:spacing w:line="24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、输出</w:t>
      </w:r>
      <w:r>
        <w:rPr>
          <w:lang w:eastAsia="zh-CN"/>
        </w:rPr>
        <w:t>说明：按照业务处理完成的顺序输出顾客的编号。数字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以空格分隔，但是最后一个编号不能有多余的空格。</w:t>
      </w:r>
    </w:p>
    <w:p w:rsidR="002F0EB0" w:rsidRDefault="002F0EB0" w:rsidP="002F0EB0">
      <w:pPr>
        <w:widowControl w:val="0"/>
        <w:snapToGrid/>
        <w:spacing w:line="240" w:lineRule="auto"/>
        <w:ind w:left="360" w:firstLineChars="0" w:firstLine="0"/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2538"/>
        <w:gridCol w:w="2367"/>
        <w:gridCol w:w="2990"/>
      </w:tblGrid>
      <w:tr w:rsidR="002F0EB0" w:rsidTr="00056AEA">
        <w:trPr>
          <w:jc w:val="center"/>
        </w:trPr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说明</w:t>
            </w:r>
          </w:p>
        </w:tc>
      </w:tr>
      <w:tr w:rsidR="002F0EB0" w:rsidTr="00056AEA">
        <w:trPr>
          <w:jc w:val="center"/>
        </w:trPr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8</w:t>
            </w:r>
            <w:r>
              <w:t xml:space="preserve"> 2 1 3 9 4 11 13 15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1</w:t>
            </w:r>
            <w:r>
              <w:t xml:space="preserve"> 3 2 9 11 4 13 15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窗口人多</w:t>
            </w:r>
          </w:p>
        </w:tc>
      </w:tr>
      <w:tr w:rsidR="002F0EB0" w:rsidTr="00056AEA">
        <w:trPr>
          <w:jc w:val="center"/>
        </w:trPr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8</w:t>
            </w:r>
            <w:r>
              <w:t xml:space="preserve"> 2 1 3 9 4 11 12 16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1</w:t>
            </w:r>
            <w:r>
              <w:t xml:space="preserve"> 3 2 9 11 4 12 16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窗口人多</w:t>
            </w:r>
          </w:p>
        </w:tc>
      </w:tr>
      <w:tr w:rsidR="002F0EB0" w:rsidTr="00056AEA">
        <w:trPr>
          <w:jc w:val="center"/>
        </w:trPr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1</w:t>
            </w:r>
            <w:r>
              <w:t xml:space="preserve"> 6 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2F0EB0" w:rsidRDefault="002F0EB0" w:rsidP="00056AEA">
            <w:r>
              <w:rPr>
                <w:rFonts w:hint="eastAsia"/>
              </w:rPr>
              <w:t>最小</w:t>
            </w:r>
            <w:r>
              <w:t>N</w:t>
            </w:r>
          </w:p>
        </w:tc>
      </w:tr>
    </w:tbl>
    <w:p w:rsidR="00061434" w:rsidRPr="005401C0" w:rsidRDefault="00061434" w:rsidP="00C119C2">
      <w:pPr>
        <w:rPr>
          <w:lang w:eastAsia="zh-CN"/>
        </w:rPr>
      </w:pPr>
    </w:p>
    <w:p w:rsidR="00061434" w:rsidRDefault="00061434" w:rsidP="00107D10">
      <w:pPr>
        <w:ind w:firstLineChars="0" w:firstLine="0"/>
        <w:rPr>
          <w:lang w:eastAsia="zh-CN"/>
        </w:rPr>
      </w:pPr>
    </w:p>
    <w:p w:rsidR="00107D10" w:rsidRDefault="00107D10" w:rsidP="00107D10">
      <w:pPr>
        <w:ind w:firstLineChars="0" w:firstLine="0"/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26872111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26872112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8645B1">
        <w:rPr>
          <w:rFonts w:hint="eastAsia"/>
          <w:lang w:eastAsia="zh-CN"/>
        </w:rPr>
        <w:t>上述项目要求</w:t>
      </w:r>
      <w:r>
        <w:rPr>
          <w:rFonts w:hint="eastAsia"/>
          <w:lang w:eastAsia="zh-CN"/>
        </w:rPr>
        <w:t>所述</w:t>
      </w:r>
      <w:r w:rsidR="00E87AB6">
        <w:rPr>
          <w:rFonts w:hint="eastAsia"/>
          <w:lang w:eastAsia="zh-CN"/>
        </w:rPr>
        <w:t>，该程序需要按照银行的业务顺序输出顾客的序列。典型的先进先出的输入输出受限制的线性表</w:t>
      </w:r>
      <w:r w:rsidR="00765A42">
        <w:rPr>
          <w:rFonts w:hint="eastAsia"/>
          <w:lang w:eastAsia="zh-CN"/>
        </w:rPr>
        <w:t>。</w:t>
      </w:r>
      <w:r w:rsidR="00E87AB6">
        <w:rPr>
          <w:rFonts w:hint="eastAsia"/>
          <w:lang w:eastAsia="zh-CN"/>
        </w:rPr>
        <w:t>因而可以考虑使用</w:t>
      </w:r>
      <w:r w:rsidR="00765A42">
        <w:rPr>
          <w:rFonts w:hint="eastAsia"/>
          <w:lang w:eastAsia="zh-CN"/>
        </w:rPr>
        <w:t>使用队列这种数据结构来模拟。</w:t>
      </w:r>
      <w:r w:rsidR="00A6028A">
        <w:rPr>
          <w:rFonts w:hint="eastAsia"/>
          <w:lang w:eastAsia="zh-CN"/>
        </w:rPr>
        <w:t>本程序需要使用两个队列，</w:t>
      </w:r>
      <w:r w:rsidR="00A6028A">
        <w:rPr>
          <w:lang w:eastAsia="zh-CN"/>
        </w:rPr>
        <w:t>A</w:t>
      </w:r>
      <w:r w:rsidR="00A6028A">
        <w:rPr>
          <w:rFonts w:hint="eastAsia"/>
          <w:lang w:eastAsia="zh-CN"/>
        </w:rPr>
        <w:t>出队两个，</w:t>
      </w:r>
      <w:r w:rsidR="00A6028A">
        <w:rPr>
          <w:lang w:eastAsia="zh-CN"/>
        </w:rPr>
        <w:t>B</w:t>
      </w:r>
      <w:r w:rsidR="00A6028A">
        <w:rPr>
          <w:rFonts w:hint="eastAsia"/>
          <w:lang w:eastAsia="zh-CN"/>
        </w:rPr>
        <w:t>出队一个。</w:t>
      </w:r>
    </w:p>
    <w:p w:rsidR="0075165E" w:rsidRDefault="0075165E" w:rsidP="008F78B2">
      <w:pPr>
        <w:pStyle w:val="2"/>
        <w:spacing w:before="120"/>
      </w:pPr>
      <w:bookmarkStart w:id="9" w:name="_Toc26872113"/>
      <w:r>
        <w:rPr>
          <w:rFonts w:hint="eastAsia"/>
        </w:rPr>
        <w:lastRenderedPageBreak/>
        <w:t xml:space="preserve">2.2 </w:t>
      </w:r>
      <w:r w:rsidR="00667951">
        <w:rPr>
          <w:rFonts w:hint="eastAsia"/>
        </w:rPr>
        <w:t>队列</w:t>
      </w:r>
      <w:r w:rsidR="00061434">
        <w:rPr>
          <w:rFonts w:hint="eastAsia"/>
        </w:rPr>
        <w:t>结构设计</w:t>
      </w:r>
      <w:bookmarkEnd w:id="9"/>
    </w:p>
    <w:p w:rsidR="00061434" w:rsidRDefault="00667951" w:rsidP="00061434">
      <w:pPr>
        <w:rPr>
          <w:lang w:eastAsia="zh-CN"/>
        </w:rPr>
      </w:pPr>
      <w:r>
        <w:rPr>
          <w:rFonts w:hint="eastAsia"/>
          <w:lang w:eastAsia="zh-CN"/>
        </w:rPr>
        <w:t>使用数组作为队列的存储结构，使用一个头指针，一个尾指针做出控制。</w:t>
      </w:r>
      <w:r>
        <w:rPr>
          <w:rFonts w:hint="eastAsia"/>
          <w:lang w:eastAsia="zh-CN"/>
        </w:rPr>
        <w:t>ben</w:t>
      </w:r>
      <w:r>
        <w:rPr>
          <w:rFonts w:hint="eastAsia"/>
          <w:lang w:eastAsia="zh-CN"/>
        </w:rPr>
        <w:t>程序使用了循环队列来完成队列的实现。</w:t>
      </w:r>
    </w:p>
    <w:p w:rsidR="0075165E" w:rsidRDefault="0075165E" w:rsidP="008F78B2">
      <w:pPr>
        <w:pStyle w:val="2"/>
        <w:spacing w:before="120"/>
      </w:pPr>
      <w:bookmarkStart w:id="10" w:name="_Toc26872114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49125E" w:rsidRPr="006B0072" w:rsidRDefault="00917CFB" w:rsidP="00587ABF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队列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S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e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qQueue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17CF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SeqQueue(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17CF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1000);</w:t>
      </w:r>
      <w:r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构造函数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~SeqQueue() {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delete[]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elements; };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//析构函数，释放空间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EnQueue(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917CF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//入队操作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DeQueue();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//出队操作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isEmpty()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(front == rear) ?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//判断队列是否为空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isFull()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((rear + 1) % maxSize == front) ?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//判断队列是否为满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rear, front;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//头指针，尾指针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elements;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maxSize;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//最大长度</w:t>
      </w:r>
    </w:p>
    <w:p w:rsidR="00917CFB" w:rsidRPr="00917CFB" w:rsidRDefault="00917CFB" w:rsidP="00917CF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1" w:name="_Toc26872115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:rsidR="0075165E" w:rsidRDefault="0075165E" w:rsidP="008F78B2">
      <w:pPr>
        <w:pStyle w:val="2"/>
        <w:spacing w:before="120"/>
      </w:pPr>
      <w:bookmarkStart w:id="12" w:name="_Toc26872116"/>
      <w:r>
        <w:rPr>
          <w:rFonts w:hint="eastAsia"/>
        </w:rPr>
        <w:t xml:space="preserve">3.1 </w:t>
      </w:r>
      <w:r w:rsidR="00A761F0">
        <w:rPr>
          <w:rFonts w:hint="eastAsia"/>
        </w:rPr>
        <w:t>构造函数</w:t>
      </w:r>
      <w:r>
        <w:rPr>
          <w:rFonts w:hint="eastAsia"/>
        </w:rPr>
        <w:t>的实现</w:t>
      </w:r>
      <w:bookmarkEnd w:id="12"/>
    </w:p>
    <w:p w:rsidR="00AD5E2E" w:rsidRPr="008F78B2" w:rsidRDefault="00AD5E2E" w:rsidP="00A8652E">
      <w:pPr>
        <w:pStyle w:val="3"/>
        <w:spacing w:before="120"/>
      </w:pPr>
      <w:bookmarkStart w:id="13" w:name="_Toc26872117"/>
      <w:r w:rsidRPr="008F78B2">
        <w:rPr>
          <w:rFonts w:hint="eastAsia"/>
        </w:rPr>
        <w:t xml:space="preserve">3.1.1 </w:t>
      </w:r>
      <w:r w:rsidR="00A761F0">
        <w:rPr>
          <w:rFonts w:hint="eastAsia"/>
        </w:rPr>
        <w:t>构造函数</w:t>
      </w:r>
      <w:bookmarkEnd w:id="13"/>
    </w:p>
    <w:p w:rsidR="00107D10" w:rsidRPr="00954B54" w:rsidRDefault="00A761F0" w:rsidP="00107D10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构造函数</w:t>
      </w:r>
      <w:r w:rsidR="004E2737">
        <w:rPr>
          <w:rFonts w:hint="eastAsia"/>
          <w:lang w:eastAsia="zh-CN"/>
        </w:rPr>
        <w:t>开辟了一个</w:t>
      </w:r>
      <w:r w:rsidR="00560ECB">
        <w:rPr>
          <w:rFonts w:hint="eastAsia"/>
          <w:lang w:eastAsia="zh-CN"/>
        </w:rPr>
        <w:t>默认长度为</w:t>
      </w:r>
      <w:r w:rsidR="00560ECB">
        <w:rPr>
          <w:rFonts w:hint="eastAsia"/>
          <w:lang w:eastAsia="zh-CN"/>
        </w:rPr>
        <w:t>100</w:t>
      </w:r>
      <w:r w:rsidR="00560ECB">
        <w:rPr>
          <w:rFonts w:hint="eastAsia"/>
          <w:lang w:eastAsia="zh-CN"/>
        </w:rPr>
        <w:t>的数组空间，以存放队列数据，其余头尾指针默认为零。</w:t>
      </w:r>
    </w:p>
    <w:p w:rsidR="00AD5E2E" w:rsidRDefault="00AD5E2E" w:rsidP="00A8652E">
      <w:pPr>
        <w:pStyle w:val="3"/>
        <w:spacing w:before="120"/>
      </w:pPr>
      <w:bookmarkStart w:id="14" w:name="_Toc26872118"/>
      <w:r>
        <w:rPr>
          <w:rFonts w:hint="eastAsia"/>
        </w:rPr>
        <w:t xml:space="preserve">3.1.2 </w:t>
      </w:r>
      <w:r w:rsidR="00FB4C34">
        <w:rPr>
          <w:rFonts w:hint="eastAsia"/>
        </w:rPr>
        <w:t>构造函数</w:t>
      </w:r>
      <w:r>
        <w:rPr>
          <w:rFonts w:hint="eastAsia"/>
        </w:rPr>
        <w:t>核心代码</w:t>
      </w:r>
      <w:bookmarkEnd w:id="14"/>
    </w:p>
    <w:p w:rsidR="00560ECB" w:rsidRPr="00560ECB" w:rsidRDefault="00560ECB" w:rsidP="00560E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60EC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::SeqQueue(</w:t>
      </w:r>
      <w:r w:rsidRPr="00560EC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60EC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:front(0), rear(0), maxSize(</w:t>
      </w:r>
      <w:r w:rsidRPr="00560EC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60ECB" w:rsidRPr="00560ECB" w:rsidRDefault="00560ECB" w:rsidP="00560E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>{</w:t>
      </w:r>
    </w:p>
    <w:p w:rsidR="00560ECB" w:rsidRPr="00560ECB" w:rsidRDefault="00560ECB" w:rsidP="00560E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elements = </w:t>
      </w:r>
      <w:r w:rsidRPr="00560EC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60EC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60EC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[maxSize];</w:t>
      </w:r>
    </w:p>
    <w:p w:rsidR="00560ECB" w:rsidRPr="00560ECB" w:rsidRDefault="00560ECB" w:rsidP="00560EC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60ECB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560ECB">
      <w:pPr>
        <w:pStyle w:val="2"/>
        <w:spacing w:before="120"/>
      </w:pPr>
      <w:bookmarkStart w:id="15" w:name="_Toc26872119"/>
      <w:r>
        <w:rPr>
          <w:rFonts w:hint="eastAsia"/>
        </w:rPr>
        <w:t xml:space="preserve">3.2 </w:t>
      </w:r>
      <w:r w:rsidR="00FB4C34">
        <w:rPr>
          <w:rFonts w:hint="eastAsia"/>
        </w:rPr>
        <w:t>析构函数</w:t>
      </w:r>
      <w:r>
        <w:rPr>
          <w:rFonts w:hint="eastAsia"/>
        </w:rPr>
        <w:t>的实现</w:t>
      </w:r>
      <w:bookmarkEnd w:id="15"/>
    </w:p>
    <w:p w:rsidR="00954B54" w:rsidRDefault="00954B54" w:rsidP="00A8652E">
      <w:pPr>
        <w:pStyle w:val="3"/>
        <w:spacing w:before="120"/>
      </w:pPr>
      <w:bookmarkStart w:id="16" w:name="_Toc26872120"/>
      <w:r>
        <w:rPr>
          <w:rFonts w:hint="eastAsia"/>
        </w:rPr>
        <w:t xml:space="preserve">3.2.1 </w:t>
      </w:r>
      <w:r w:rsidR="00FB4C34">
        <w:rPr>
          <w:rFonts w:hint="eastAsia"/>
        </w:rPr>
        <w:t>析构函数</w:t>
      </w:r>
      <w:bookmarkEnd w:id="16"/>
    </w:p>
    <w:p w:rsidR="00960CC1" w:rsidRPr="00960CC1" w:rsidRDefault="00FB4C34" w:rsidP="00960CC1">
      <w:pPr>
        <w:rPr>
          <w:lang w:eastAsia="zh-CN"/>
        </w:rPr>
      </w:pPr>
      <w:r>
        <w:rPr>
          <w:rFonts w:hint="eastAsia"/>
          <w:lang w:eastAsia="zh-CN"/>
        </w:rPr>
        <w:t>析构函数</w:t>
      </w:r>
      <w:r w:rsidR="00C670CD">
        <w:rPr>
          <w:rFonts w:hint="eastAsia"/>
          <w:lang w:eastAsia="zh-CN"/>
        </w:rPr>
        <w:t>直接释放节点空间。</w:t>
      </w:r>
    </w:p>
    <w:p w:rsidR="00954B54" w:rsidRDefault="00954B54" w:rsidP="00A8652E">
      <w:pPr>
        <w:pStyle w:val="3"/>
        <w:spacing w:before="120"/>
      </w:pPr>
      <w:bookmarkStart w:id="17" w:name="_Toc26872121"/>
      <w:r>
        <w:rPr>
          <w:rFonts w:hint="eastAsia"/>
        </w:rPr>
        <w:t xml:space="preserve">3.2.2 </w:t>
      </w:r>
      <w:r w:rsidR="00FB4C34">
        <w:rPr>
          <w:rFonts w:hint="eastAsia"/>
        </w:rPr>
        <w:t>析构函数</w:t>
      </w:r>
      <w:r>
        <w:rPr>
          <w:rFonts w:hint="eastAsia"/>
        </w:rPr>
        <w:t>核心代码</w:t>
      </w:r>
      <w:bookmarkEnd w:id="17"/>
    </w:p>
    <w:p w:rsidR="00587D9B" w:rsidRPr="00587D9B" w:rsidRDefault="00C670CD" w:rsidP="00FC3142">
      <w:pPr>
        <w:ind w:firstLineChars="0" w:firstLine="0"/>
        <w:rPr>
          <w:lang w:eastAsia="zh-CN"/>
        </w:rPr>
      </w:pP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~SeqQueue() { </w:t>
      </w:r>
      <w:r w:rsidRPr="00917CF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delete[]</w:t>
      </w:r>
      <w:r w:rsidRPr="00917CF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elements; };</w:t>
      </w:r>
    </w:p>
    <w:p w:rsidR="0075165E" w:rsidRDefault="0075165E" w:rsidP="008F78B2">
      <w:pPr>
        <w:pStyle w:val="2"/>
        <w:spacing w:before="120"/>
      </w:pPr>
      <w:bookmarkStart w:id="18" w:name="_Toc26872122"/>
      <w:r>
        <w:rPr>
          <w:rFonts w:hint="eastAsia"/>
        </w:rPr>
        <w:t xml:space="preserve">3.3 </w:t>
      </w:r>
      <w:r w:rsidR="00C670CD">
        <w:rPr>
          <w:rFonts w:hint="eastAsia"/>
        </w:rPr>
        <w:t>入队操作</w:t>
      </w:r>
      <w:r>
        <w:rPr>
          <w:rFonts w:hint="eastAsia"/>
        </w:rPr>
        <w:t>的实现</w:t>
      </w:r>
      <w:bookmarkEnd w:id="18"/>
    </w:p>
    <w:p w:rsidR="00587D9B" w:rsidRDefault="00587D9B" w:rsidP="00A8652E">
      <w:pPr>
        <w:pStyle w:val="3"/>
        <w:spacing w:before="120"/>
      </w:pPr>
      <w:bookmarkStart w:id="19" w:name="_Toc26872123"/>
      <w:r>
        <w:rPr>
          <w:rFonts w:hint="eastAsia"/>
        </w:rPr>
        <w:t xml:space="preserve">3.3.1 </w:t>
      </w:r>
      <w:r w:rsidR="00C670CD">
        <w:rPr>
          <w:rFonts w:hint="eastAsia"/>
        </w:rPr>
        <w:t>入队操作</w:t>
      </w:r>
      <w:bookmarkEnd w:id="19"/>
    </w:p>
    <w:p w:rsidR="00960CC1" w:rsidRPr="00960CC1" w:rsidRDefault="00C670CD" w:rsidP="00960CC1">
      <w:pPr>
        <w:rPr>
          <w:lang w:eastAsia="zh-CN"/>
        </w:rPr>
      </w:pPr>
      <w:r>
        <w:rPr>
          <w:rFonts w:hint="eastAsia"/>
          <w:lang w:eastAsia="zh-CN"/>
        </w:rPr>
        <w:t>入队函数接受的参数为要入队的元素。判断队列是否已满，如果已满，则插入失败。否则队尾元素置为参数，队尾加一模最大元素个数。</w:t>
      </w:r>
    </w:p>
    <w:p w:rsidR="00587D9B" w:rsidRDefault="00587D9B" w:rsidP="00A8652E">
      <w:pPr>
        <w:pStyle w:val="3"/>
        <w:spacing w:before="120"/>
      </w:pPr>
      <w:bookmarkStart w:id="20" w:name="_Toc26872124"/>
      <w:r>
        <w:rPr>
          <w:rFonts w:hint="eastAsia"/>
        </w:rPr>
        <w:t xml:space="preserve">3.3.2 </w:t>
      </w:r>
      <w:r w:rsidR="007A0437">
        <w:rPr>
          <w:rFonts w:hint="eastAsia"/>
        </w:rPr>
        <w:t>入队操作</w:t>
      </w:r>
      <w:r w:rsidR="00B3095E">
        <w:rPr>
          <w:rFonts w:hint="eastAsia"/>
        </w:rPr>
        <w:t>核心</w:t>
      </w:r>
      <w:r>
        <w:rPr>
          <w:rFonts w:hint="eastAsia"/>
        </w:rPr>
        <w:t>代码</w:t>
      </w:r>
      <w:bookmarkEnd w:id="20"/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670C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::EnQueue(</w:t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C670C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(isFull() == </w:t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="00690BD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r w:rsidR="007A0437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判满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elements[rear] = </w:t>
      </w:r>
      <w:r w:rsidRPr="00C670C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rear = (rear + 1) % maxSize;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670C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C670C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C670CD" w:rsidRPr="00C670CD" w:rsidRDefault="00C670CD" w:rsidP="00C670C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670C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C670CD">
      <w:pPr>
        <w:pStyle w:val="2"/>
        <w:spacing w:before="120"/>
      </w:pPr>
      <w:bookmarkStart w:id="21" w:name="_Toc26872125"/>
      <w:r>
        <w:rPr>
          <w:rFonts w:hint="eastAsia"/>
        </w:rPr>
        <w:t xml:space="preserve">3.4 </w:t>
      </w:r>
      <w:r w:rsidR="007A0437">
        <w:rPr>
          <w:rFonts w:hint="eastAsia"/>
        </w:rPr>
        <w:t>出队操作</w:t>
      </w:r>
      <w:r>
        <w:rPr>
          <w:rFonts w:hint="eastAsia"/>
        </w:rPr>
        <w:t>的实现</w:t>
      </w:r>
      <w:bookmarkEnd w:id="21"/>
    </w:p>
    <w:p w:rsidR="00946937" w:rsidRDefault="00946937" w:rsidP="00A8652E">
      <w:pPr>
        <w:pStyle w:val="3"/>
        <w:spacing w:before="120"/>
      </w:pPr>
      <w:bookmarkStart w:id="22" w:name="_Toc26872126"/>
      <w:r>
        <w:rPr>
          <w:rFonts w:hint="eastAsia"/>
        </w:rPr>
        <w:t xml:space="preserve">3.4.1 </w:t>
      </w:r>
      <w:r w:rsidR="007A0437">
        <w:rPr>
          <w:rFonts w:hint="eastAsia"/>
        </w:rPr>
        <w:t>出队操作</w:t>
      </w:r>
      <w:bookmarkEnd w:id="22"/>
    </w:p>
    <w:p w:rsidR="00960CC1" w:rsidRPr="007A0437" w:rsidRDefault="007A0437" w:rsidP="00351C36">
      <w:pPr>
        <w:rPr>
          <w:lang w:eastAsia="zh-CN"/>
        </w:rPr>
      </w:pPr>
      <w:r>
        <w:rPr>
          <w:rFonts w:hint="eastAsia"/>
          <w:lang w:eastAsia="zh-CN"/>
        </w:rPr>
        <w:t>出队函数不接受任何参数。判断队列是否已空，如果已空，则删除失败。返回函数为头节点，头节点加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模最大元素个数。</w:t>
      </w:r>
    </w:p>
    <w:p w:rsidR="00946937" w:rsidRDefault="00946937" w:rsidP="00A8652E">
      <w:pPr>
        <w:pStyle w:val="3"/>
        <w:spacing w:before="120"/>
      </w:pPr>
      <w:bookmarkStart w:id="23" w:name="_Toc26872127"/>
      <w:r>
        <w:rPr>
          <w:rFonts w:hint="eastAsia"/>
        </w:rPr>
        <w:lastRenderedPageBreak/>
        <w:t xml:space="preserve">3.4.2 </w:t>
      </w:r>
      <w:r w:rsidR="007A0437">
        <w:rPr>
          <w:rFonts w:hint="eastAsia"/>
        </w:rPr>
        <w:t>出队操作</w:t>
      </w:r>
      <w:r>
        <w:rPr>
          <w:rFonts w:hint="eastAsia"/>
        </w:rPr>
        <w:t>核心代码</w:t>
      </w:r>
      <w:bookmarkEnd w:id="23"/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7A043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::DeQueue()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x;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(isEmpty() == </w:t>
      </w: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x = elements[front];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front = (front + 1) % maxSize;</w:t>
      </w:r>
    </w:p>
    <w:p w:rsidR="007A0437" w:rsidRPr="007A0437" w:rsidRDefault="007A0437" w:rsidP="007A04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7A043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x;</w:t>
      </w:r>
    </w:p>
    <w:p w:rsidR="00946937" w:rsidRPr="007A0437" w:rsidRDefault="007A0437" w:rsidP="007A0437">
      <w:pPr>
        <w:ind w:firstLineChars="0" w:firstLine="0"/>
        <w:rPr>
          <w:sz w:val="28"/>
          <w:szCs w:val="28"/>
          <w:lang w:eastAsia="zh-CN"/>
        </w:rPr>
      </w:pPr>
      <w:r w:rsidRPr="007A043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24" w:name="_Toc26872128"/>
      <w:r>
        <w:rPr>
          <w:rFonts w:hint="eastAsia"/>
        </w:rPr>
        <w:t>3.</w:t>
      </w:r>
      <w:r w:rsidR="00351C36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总体</w:t>
      </w:r>
      <w:r w:rsidR="0093116A">
        <w:rPr>
          <w:rFonts w:hint="eastAsia"/>
        </w:rPr>
        <w:t>流程</w:t>
      </w:r>
      <w:r>
        <w:rPr>
          <w:rFonts w:hint="eastAsia"/>
        </w:rPr>
        <w:t>的实现</w:t>
      </w:r>
      <w:bookmarkEnd w:id="24"/>
    </w:p>
    <w:p w:rsidR="00AD5E2E" w:rsidRDefault="00946937" w:rsidP="00A8652E">
      <w:pPr>
        <w:pStyle w:val="3"/>
        <w:spacing w:before="120"/>
      </w:pPr>
      <w:bookmarkStart w:id="25" w:name="_Toc26872129"/>
      <w:r>
        <w:rPr>
          <w:rFonts w:hint="eastAsia"/>
        </w:rPr>
        <w:t>3.</w:t>
      </w:r>
      <w:r w:rsidR="00351C36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总体</w:t>
      </w:r>
      <w:r w:rsidR="0093116A">
        <w:rPr>
          <w:rFonts w:hint="eastAsia"/>
        </w:rPr>
        <w:t>流程</w:t>
      </w:r>
      <w:bookmarkEnd w:id="25"/>
    </w:p>
    <w:p w:rsidR="004F1DC1" w:rsidRPr="004F1DC1" w:rsidRDefault="0093116A" w:rsidP="004F1DC1">
      <w:pPr>
        <w:rPr>
          <w:lang w:eastAsia="zh-CN"/>
        </w:rPr>
      </w:pPr>
      <w:r>
        <w:rPr>
          <w:rFonts w:hint="eastAsia"/>
          <w:lang w:eastAsia="zh-CN"/>
        </w:rPr>
        <w:t>首先申明</w:t>
      </w:r>
      <w:r w:rsidR="00351C36">
        <w:rPr>
          <w:rFonts w:hint="eastAsia"/>
          <w:lang w:eastAsia="zh-CN"/>
        </w:rPr>
        <w:t>两个队列</w:t>
      </w:r>
      <w:r w:rsidR="00351C36">
        <w:rPr>
          <w:rFonts w:hint="eastAsia"/>
          <w:lang w:eastAsia="zh-CN"/>
        </w:rPr>
        <w:t>a</w:t>
      </w:r>
      <w:r w:rsidR="00351C36">
        <w:rPr>
          <w:rFonts w:hint="eastAsia"/>
          <w:lang w:eastAsia="zh-CN"/>
        </w:rPr>
        <w:t>，</w:t>
      </w:r>
      <w:r w:rsidR="00351C36">
        <w:rPr>
          <w:rFonts w:hint="eastAsia"/>
          <w:lang w:eastAsia="zh-CN"/>
        </w:rPr>
        <w:t>b</w:t>
      </w:r>
      <w:r w:rsidR="00F05807">
        <w:rPr>
          <w:rFonts w:hint="eastAsia"/>
          <w:lang w:eastAsia="zh-CN"/>
        </w:rPr>
        <w:t>。输入银行业务的顾客数，按奇偶分别进入两个栈之中。然后，按照</w:t>
      </w:r>
      <w:r w:rsidR="002C2D0E">
        <w:rPr>
          <w:rFonts w:hint="eastAsia"/>
          <w:lang w:eastAsia="zh-CN"/>
        </w:rPr>
        <w:t>a</w:t>
      </w:r>
      <w:r w:rsidR="002C2D0E">
        <w:rPr>
          <w:rFonts w:hint="eastAsia"/>
          <w:lang w:eastAsia="zh-CN"/>
        </w:rPr>
        <w:t>出栈两个，</w:t>
      </w:r>
      <w:r w:rsidR="002C2D0E">
        <w:rPr>
          <w:rFonts w:hint="eastAsia"/>
          <w:lang w:eastAsia="zh-CN"/>
        </w:rPr>
        <w:t>b</w:t>
      </w:r>
      <w:r w:rsidR="002C2D0E">
        <w:rPr>
          <w:rFonts w:hint="eastAsia"/>
          <w:lang w:eastAsia="zh-CN"/>
        </w:rPr>
        <w:t>出栈一个的顺序，出栈。当某个</w:t>
      </w:r>
      <w:r w:rsidR="00AC7546">
        <w:rPr>
          <w:rFonts w:hint="eastAsia"/>
          <w:lang w:eastAsia="zh-CN"/>
        </w:rPr>
        <w:t>栈</w:t>
      </w:r>
      <w:r w:rsidR="002C2D0E">
        <w:rPr>
          <w:rFonts w:hint="eastAsia"/>
          <w:lang w:eastAsia="zh-CN"/>
        </w:rPr>
        <w:t>为空时，</w:t>
      </w:r>
      <w:bookmarkStart w:id="26" w:name="_GoBack"/>
      <w:bookmarkEnd w:id="26"/>
      <w:r w:rsidR="00AC7546">
        <w:rPr>
          <w:rFonts w:hint="eastAsia"/>
          <w:lang w:eastAsia="zh-CN"/>
        </w:rPr>
        <w:t>输出另一个栈的内容。</w:t>
      </w:r>
    </w:p>
    <w:p w:rsidR="00AD5E2E" w:rsidRDefault="00946937" w:rsidP="00A8652E">
      <w:pPr>
        <w:pStyle w:val="3"/>
        <w:spacing w:before="120"/>
      </w:pPr>
      <w:bookmarkStart w:id="27" w:name="_Toc26872130"/>
      <w:r>
        <w:rPr>
          <w:rFonts w:hint="eastAsia"/>
        </w:rPr>
        <w:t>3.</w:t>
      </w:r>
      <w:r w:rsidR="00351C36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7"/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main()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n, k,x;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SeqQueue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a, b;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cin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 = 0; i &lt; n; i++)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cin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(k % 2 == 1)</w:t>
      </w:r>
      <w:r w:rsidRPr="006D432D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6D432D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输入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a.EnQueue(k);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b.EnQueue(k);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(!a.isEmpty() &amp;&amp; !b.isEmpty())</w:t>
      </w:r>
      <w:r w:rsidRPr="006D432D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6D432D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出队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x = a.DeQueue();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(x)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D43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x = a.DeQueue();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(x)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D43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x = b.DeQueue();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(x)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D43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(!a.isEmpty())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a.DeQueue()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D43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(!b.isEmpty())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cout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b.DeQueue() </w:t>
      </w:r>
      <w:r w:rsidRPr="006D43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D43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 "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D432D" w:rsidRP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D43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6D43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0;</w:t>
      </w:r>
    </w:p>
    <w:p w:rsidR="006D432D" w:rsidRDefault="006D432D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D432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6536F8" w:rsidRDefault="006536F8" w:rsidP="006536F8">
      <w:pPr>
        <w:pStyle w:val="3"/>
        <w:spacing w:before="120"/>
      </w:pPr>
      <w:bookmarkStart w:id="28" w:name="_Toc26872131"/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总体系统流程图</w:t>
      </w:r>
      <w:bookmarkEnd w:id="28"/>
    </w:p>
    <w:p w:rsidR="006536F8" w:rsidRDefault="006536F8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6536F8" w:rsidRPr="006D432D" w:rsidRDefault="006536F8" w:rsidP="006D43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>
        <w:rPr>
          <w:noProof/>
        </w:rPr>
        <w:drawing>
          <wp:inline distT="0" distB="0" distL="0" distR="0" wp14:anchorId="14B7C691" wp14:editId="3DA63E3F">
            <wp:extent cx="3871295" cy="52811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6D432D">
      <w:pPr>
        <w:pStyle w:val="1"/>
        <w:spacing w:after="240"/>
        <w:rPr>
          <w:lang w:eastAsia="zh-CN"/>
        </w:rPr>
      </w:pPr>
      <w:bookmarkStart w:id="29" w:name="_Toc26872132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9"/>
    </w:p>
    <w:p w:rsidR="004135DF" w:rsidRDefault="004135DF" w:rsidP="004135DF">
      <w:pPr>
        <w:pStyle w:val="2"/>
        <w:spacing w:before="120"/>
      </w:pPr>
      <w:bookmarkStart w:id="30" w:name="_Toc26872133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0"/>
    </w:p>
    <w:p w:rsidR="004135DF" w:rsidRDefault="004135DF" w:rsidP="004135DF">
      <w:pPr>
        <w:pStyle w:val="3"/>
        <w:spacing w:before="120"/>
      </w:pPr>
      <w:bookmarkStart w:id="31" w:name="_Toc26872134"/>
      <w:r>
        <w:rPr>
          <w:rFonts w:hint="eastAsia"/>
        </w:rPr>
        <w:t xml:space="preserve">4.1.1 </w:t>
      </w:r>
      <w:r w:rsidR="00AC7546">
        <w:rPr>
          <w:rFonts w:hint="eastAsia"/>
        </w:rPr>
        <w:t>正常</w:t>
      </w:r>
      <w:r w:rsidR="00AC7546">
        <w:t>测试，</w:t>
      </w:r>
      <w:r w:rsidR="00AC7546">
        <w:t>A</w:t>
      </w:r>
      <w:r w:rsidR="00AC7546">
        <w:t>窗口人多</w:t>
      </w:r>
      <w:bookmarkEnd w:id="31"/>
    </w:p>
    <w:p w:rsidR="00AE5F5E" w:rsidRDefault="004135DF" w:rsidP="00AE5F5E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4135DF" w:rsidRDefault="00AC7546" w:rsidP="00AC7546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2 1 3 9 4 11 13 15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AE5F5E" w:rsidRDefault="00AC7546" w:rsidP="003118CA">
      <w:pPr>
        <w:rPr>
          <w:lang w:eastAsia="zh-CN"/>
        </w:rPr>
      </w:pPr>
      <w:r w:rsidRPr="00AC7546">
        <w:rPr>
          <w:lang w:eastAsia="zh-CN"/>
        </w:rPr>
        <w:lastRenderedPageBreak/>
        <w:t>1 3 2 9 11 4 13 15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AC7546" w:rsidP="004135DF">
      <w:pPr>
        <w:rPr>
          <w:lang w:eastAsia="zh-CN"/>
        </w:rPr>
      </w:pPr>
      <w:r w:rsidRPr="00AC7546">
        <w:rPr>
          <w:noProof/>
        </w:rPr>
        <w:drawing>
          <wp:inline distT="0" distB="0" distL="0" distR="0" wp14:anchorId="3061ED37" wp14:editId="403F9E78">
            <wp:extent cx="575945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Pr="00AC7546" w:rsidRDefault="004135DF" w:rsidP="004135DF">
      <w:pPr>
        <w:pStyle w:val="3"/>
        <w:spacing w:before="120"/>
      </w:pPr>
      <w:bookmarkStart w:id="32" w:name="_Toc26872135"/>
      <w:r>
        <w:rPr>
          <w:rFonts w:hint="eastAsia"/>
        </w:rPr>
        <w:t xml:space="preserve">4.1.2 </w:t>
      </w:r>
      <w:r w:rsidR="00AC7546" w:rsidRPr="00AC7546">
        <w:rPr>
          <w:rFonts w:hint="eastAsia"/>
        </w:rPr>
        <w:t>正常测试，</w:t>
      </w:r>
      <w:r w:rsidR="00AC7546" w:rsidRPr="00AC7546">
        <w:rPr>
          <w:rFonts w:hint="eastAsia"/>
        </w:rPr>
        <w:t>B</w:t>
      </w:r>
      <w:r w:rsidR="00AC7546" w:rsidRPr="00AC7546">
        <w:rPr>
          <w:rFonts w:hint="eastAsia"/>
        </w:rPr>
        <w:t>窗口人多</w:t>
      </w:r>
      <w:bookmarkEnd w:id="32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AE5F5E" w:rsidRDefault="006E401D" w:rsidP="006E401D">
      <w:pPr>
        <w:rPr>
          <w:lang w:eastAsia="zh-CN"/>
        </w:rPr>
      </w:pPr>
      <w:r>
        <w:rPr>
          <w:rFonts w:hint="eastAsia"/>
        </w:rPr>
        <w:t>8</w:t>
      </w:r>
      <w:r>
        <w:t xml:space="preserve"> 2 1 3 9 4 11 12 16</w:t>
      </w:r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AE5F5E" w:rsidRPr="003118CA" w:rsidRDefault="006E401D" w:rsidP="003118CA">
      <w:pPr>
        <w:ind w:firstLine="482"/>
        <w:rPr>
          <w:b/>
          <w:lang w:eastAsia="zh-CN"/>
        </w:rPr>
      </w:pPr>
      <w:r w:rsidRPr="006E401D">
        <w:rPr>
          <w:b/>
          <w:lang w:eastAsia="zh-CN"/>
        </w:rPr>
        <w:t>1 3 2 9 11 4 12 16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6E401D" w:rsidP="003118CA">
      <w:pPr>
        <w:rPr>
          <w:lang w:eastAsia="zh-CN"/>
        </w:rPr>
      </w:pPr>
      <w:r w:rsidRPr="006E401D">
        <w:rPr>
          <w:noProof/>
        </w:rPr>
        <w:lastRenderedPageBreak/>
        <w:drawing>
          <wp:inline distT="0" distB="0" distL="0" distR="0" wp14:anchorId="0FC77871" wp14:editId="26AF467D">
            <wp:extent cx="5759450" cy="3009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3" w:name="_Toc26872136"/>
      <w:r>
        <w:rPr>
          <w:rFonts w:hint="eastAsia"/>
        </w:rPr>
        <w:t xml:space="preserve">4.1.3 </w:t>
      </w:r>
      <w:r w:rsidR="006E401D">
        <w:rPr>
          <w:rFonts w:hint="eastAsia"/>
        </w:rPr>
        <w:t>最小</w:t>
      </w:r>
      <w:r w:rsidR="006E401D">
        <w:t>N</w:t>
      </w:r>
      <w:bookmarkEnd w:id="33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6E401D" w:rsidRDefault="006E401D" w:rsidP="003118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6E401D" w:rsidP="003118CA">
      <w:pPr>
        <w:rPr>
          <w:lang w:eastAsia="zh-CN"/>
        </w:rPr>
      </w:pPr>
      <w:r>
        <w:rPr>
          <w:rFonts w:hint="eastAsia"/>
          <w:lang w:eastAsia="zh-CN"/>
        </w:rPr>
        <w:t>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FD2CA9" w:rsidRPr="00FD2CA9" w:rsidRDefault="006E401D" w:rsidP="006E401D">
      <w:pPr>
        <w:rPr>
          <w:lang w:eastAsia="zh-CN"/>
        </w:rPr>
      </w:pPr>
      <w:r>
        <w:rPr>
          <w:noProof/>
        </w:rPr>
        <w:drawing>
          <wp:inline distT="0" distB="0" distL="0" distR="0" wp14:anchorId="54DFB42F" wp14:editId="6BDCE9A5">
            <wp:extent cx="5759450" cy="3009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F872B4" w:rsidRDefault="004135DF" w:rsidP="00F872B4">
      <w:pPr>
        <w:pStyle w:val="2"/>
        <w:spacing w:before="120"/>
      </w:pPr>
      <w:bookmarkStart w:id="34" w:name="_Toc26872137"/>
      <w:r>
        <w:rPr>
          <w:rFonts w:hint="eastAsia"/>
        </w:rPr>
        <w:lastRenderedPageBreak/>
        <w:t>4.</w:t>
      </w:r>
      <w:r w:rsidR="00FC314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34"/>
    </w:p>
    <w:p w:rsidR="00967C27" w:rsidRDefault="004135DF" w:rsidP="006D432D">
      <w:pPr>
        <w:pStyle w:val="3"/>
        <w:spacing w:before="120"/>
      </w:pPr>
      <w:bookmarkStart w:id="35" w:name="_Toc26872138"/>
      <w:r>
        <w:rPr>
          <w:rFonts w:hint="eastAsia"/>
        </w:rPr>
        <w:t>4.</w:t>
      </w:r>
      <w:r w:rsidR="00FC3142">
        <w:rPr>
          <w:rFonts w:hint="eastAsia"/>
        </w:rPr>
        <w:t>2</w:t>
      </w:r>
      <w:r>
        <w:rPr>
          <w:rFonts w:hint="eastAsia"/>
        </w:rPr>
        <w:t>.</w:t>
      </w:r>
      <w:r w:rsidR="00F872B4">
        <w:rPr>
          <w:rFonts w:hint="eastAsia"/>
        </w:rPr>
        <w:t>1</w:t>
      </w:r>
      <w:r>
        <w:rPr>
          <w:rFonts w:hint="eastAsia"/>
        </w:rPr>
        <w:t xml:space="preserve"> </w:t>
      </w:r>
      <w:r w:rsidR="006D432D">
        <w:rPr>
          <w:rFonts w:hint="eastAsia"/>
        </w:rPr>
        <w:t>输入数字非法</w:t>
      </w:r>
      <w:bookmarkEnd w:id="35"/>
    </w:p>
    <w:p w:rsidR="006D432D" w:rsidRDefault="006D432D" w:rsidP="006D432D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6D432D" w:rsidRDefault="006D432D" w:rsidP="006D432D">
      <w:pPr>
        <w:rPr>
          <w:lang w:eastAsia="zh-CN"/>
        </w:rPr>
      </w:pPr>
      <w:r>
        <w:rPr>
          <w:lang w:eastAsia="zh-CN"/>
        </w:rPr>
        <w:t>c 6</w:t>
      </w:r>
    </w:p>
    <w:p w:rsidR="006D432D" w:rsidRPr="003118CA" w:rsidRDefault="006D432D" w:rsidP="006D432D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6D432D" w:rsidRDefault="006D432D" w:rsidP="006D432D">
      <w:pPr>
        <w:rPr>
          <w:lang w:eastAsia="zh-CN"/>
        </w:rPr>
      </w:pPr>
      <w:r>
        <w:rPr>
          <w:rFonts w:hint="eastAsia"/>
          <w:lang w:eastAsia="zh-CN"/>
        </w:rPr>
        <w:t>程序不崩溃</w:t>
      </w:r>
    </w:p>
    <w:p w:rsidR="006D432D" w:rsidRPr="003118CA" w:rsidRDefault="006D432D" w:rsidP="006D432D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6D432D" w:rsidRPr="006D432D" w:rsidRDefault="006D432D" w:rsidP="006D432D">
      <w:pPr>
        <w:rPr>
          <w:lang w:eastAsia="zh-CN"/>
        </w:rPr>
      </w:pPr>
      <w:r w:rsidRPr="006D432D">
        <w:rPr>
          <w:noProof/>
        </w:rPr>
        <w:drawing>
          <wp:inline distT="0" distB="0" distL="0" distR="0" wp14:anchorId="11E8687C" wp14:editId="6220135C">
            <wp:extent cx="5759450" cy="3009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2D" w:rsidRPr="006D432D" w:rsidSect="00FD3194">
      <w:footerReference w:type="default" r:id="rId2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D30" w:rsidRDefault="00BA0D30" w:rsidP="001D0743">
      <w:r>
        <w:separator/>
      </w:r>
    </w:p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</w:endnote>
  <w:endnote w:type="continuationSeparator" w:id="0">
    <w:p w:rsidR="00BA0D30" w:rsidRDefault="00BA0D30" w:rsidP="001D0743">
      <w:r>
        <w:continuationSeparator/>
      </w:r>
    </w:p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Pr="00F57004" w:rsidRDefault="00A761F0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A761F0" w:rsidRDefault="00A761F0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Pr="009035C9" w:rsidRDefault="00A761F0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Default="00A761F0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Default="00A761F0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A761F0" w:rsidRDefault="00A761F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761F0" w:rsidRPr="00E0298B" w:rsidRDefault="00A761F0" w:rsidP="001D0743">
    <w:pPr>
      <w:pStyle w:val="a4"/>
      <w:ind w:firstLine="360"/>
    </w:pPr>
  </w:p>
  <w:p w:rsidR="00A761F0" w:rsidRDefault="00A761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D30" w:rsidRDefault="00BA0D30" w:rsidP="001D0743">
      <w:r>
        <w:separator/>
      </w:r>
    </w:p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</w:footnote>
  <w:footnote w:type="continuationSeparator" w:id="0">
    <w:p w:rsidR="00BA0D30" w:rsidRDefault="00BA0D30" w:rsidP="001D0743">
      <w:r>
        <w:continuationSeparator/>
      </w:r>
    </w:p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  <w:p w:rsidR="00BA0D30" w:rsidRDefault="00BA0D3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Default="00A761F0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Pr="009035C9" w:rsidRDefault="00A761F0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1F0" w:rsidRDefault="00A761F0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8216454"/>
    <w:multiLevelType w:val="multilevel"/>
    <w:tmpl w:val="76FC1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4"/>
  </w:num>
  <w:num w:numId="5">
    <w:abstractNumId w:val="21"/>
  </w:num>
  <w:num w:numId="6">
    <w:abstractNumId w:val="1"/>
  </w:num>
  <w:num w:numId="7">
    <w:abstractNumId w:val="4"/>
  </w:num>
  <w:num w:numId="8">
    <w:abstractNumId w:val="11"/>
  </w:num>
  <w:num w:numId="9">
    <w:abstractNumId w:val="19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8"/>
  </w:num>
  <w:num w:numId="25">
    <w:abstractNumId w:val="16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07D10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1F24"/>
    <w:rsid w:val="00207E9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606AD"/>
    <w:rsid w:val="00260D4E"/>
    <w:rsid w:val="00261CD0"/>
    <w:rsid w:val="0026214E"/>
    <w:rsid w:val="00262274"/>
    <w:rsid w:val="002644C8"/>
    <w:rsid w:val="00266F17"/>
    <w:rsid w:val="00272256"/>
    <w:rsid w:val="00275CD0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D0E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0EB0"/>
    <w:rsid w:val="002F2800"/>
    <w:rsid w:val="002F29F0"/>
    <w:rsid w:val="002F2BAB"/>
    <w:rsid w:val="002F350F"/>
    <w:rsid w:val="002F5E06"/>
    <w:rsid w:val="002F6446"/>
    <w:rsid w:val="0030075C"/>
    <w:rsid w:val="00303F84"/>
    <w:rsid w:val="00305A72"/>
    <w:rsid w:val="003064A8"/>
    <w:rsid w:val="003118CA"/>
    <w:rsid w:val="0031637C"/>
    <w:rsid w:val="0032695B"/>
    <w:rsid w:val="003278EB"/>
    <w:rsid w:val="00330450"/>
    <w:rsid w:val="0033204B"/>
    <w:rsid w:val="00340EB1"/>
    <w:rsid w:val="00345D45"/>
    <w:rsid w:val="0034620E"/>
    <w:rsid w:val="00351298"/>
    <w:rsid w:val="00351C36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E2C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E9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BF7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66E"/>
    <w:rsid w:val="004605DC"/>
    <w:rsid w:val="00460AB7"/>
    <w:rsid w:val="0046140B"/>
    <w:rsid w:val="00462BA5"/>
    <w:rsid w:val="004713FC"/>
    <w:rsid w:val="0047254E"/>
    <w:rsid w:val="00472D62"/>
    <w:rsid w:val="004734FA"/>
    <w:rsid w:val="00473F4D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2737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3E21"/>
    <w:rsid w:val="00515A43"/>
    <w:rsid w:val="005251A7"/>
    <w:rsid w:val="005401C0"/>
    <w:rsid w:val="00541D97"/>
    <w:rsid w:val="00542E7C"/>
    <w:rsid w:val="00543BA5"/>
    <w:rsid w:val="00550B67"/>
    <w:rsid w:val="00550DDE"/>
    <w:rsid w:val="00555E04"/>
    <w:rsid w:val="00560BD4"/>
    <w:rsid w:val="00560ECB"/>
    <w:rsid w:val="005620BF"/>
    <w:rsid w:val="0056263D"/>
    <w:rsid w:val="00562D4D"/>
    <w:rsid w:val="0056491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ABF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0523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6F8"/>
    <w:rsid w:val="00653B54"/>
    <w:rsid w:val="00654BE3"/>
    <w:rsid w:val="00663048"/>
    <w:rsid w:val="006633A0"/>
    <w:rsid w:val="006641A9"/>
    <w:rsid w:val="00667951"/>
    <w:rsid w:val="00667E22"/>
    <w:rsid w:val="006725FB"/>
    <w:rsid w:val="00674E33"/>
    <w:rsid w:val="00677514"/>
    <w:rsid w:val="00677673"/>
    <w:rsid w:val="006816E9"/>
    <w:rsid w:val="00684C2E"/>
    <w:rsid w:val="00685357"/>
    <w:rsid w:val="00690996"/>
    <w:rsid w:val="00690BDE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432D"/>
    <w:rsid w:val="006D7B87"/>
    <w:rsid w:val="006D7CDC"/>
    <w:rsid w:val="006E401D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A42"/>
    <w:rsid w:val="00765E8B"/>
    <w:rsid w:val="00770000"/>
    <w:rsid w:val="007707C4"/>
    <w:rsid w:val="0077144B"/>
    <w:rsid w:val="007733FE"/>
    <w:rsid w:val="007777E0"/>
    <w:rsid w:val="00780DBC"/>
    <w:rsid w:val="007810B8"/>
    <w:rsid w:val="007832AE"/>
    <w:rsid w:val="007857C7"/>
    <w:rsid w:val="007913F4"/>
    <w:rsid w:val="00794BDB"/>
    <w:rsid w:val="007A0437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93B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0D59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45B1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17CFB"/>
    <w:rsid w:val="0092108B"/>
    <w:rsid w:val="009253A3"/>
    <w:rsid w:val="009260DB"/>
    <w:rsid w:val="00926378"/>
    <w:rsid w:val="0093116A"/>
    <w:rsid w:val="00934A7E"/>
    <w:rsid w:val="00937F0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57DAE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7A15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028A"/>
    <w:rsid w:val="00A6162B"/>
    <w:rsid w:val="00A656C4"/>
    <w:rsid w:val="00A72EF7"/>
    <w:rsid w:val="00A75A84"/>
    <w:rsid w:val="00A761F0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3EDC"/>
    <w:rsid w:val="00AB4B8C"/>
    <w:rsid w:val="00AB4DCF"/>
    <w:rsid w:val="00AC2017"/>
    <w:rsid w:val="00AC7546"/>
    <w:rsid w:val="00AD3C8D"/>
    <w:rsid w:val="00AD4053"/>
    <w:rsid w:val="00AD5E2E"/>
    <w:rsid w:val="00AE02F0"/>
    <w:rsid w:val="00AE1721"/>
    <w:rsid w:val="00AE5F5E"/>
    <w:rsid w:val="00AE5FE1"/>
    <w:rsid w:val="00AE78F0"/>
    <w:rsid w:val="00AF1155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095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D30"/>
    <w:rsid w:val="00BA2FE7"/>
    <w:rsid w:val="00BA624D"/>
    <w:rsid w:val="00BA71C4"/>
    <w:rsid w:val="00BB43D3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2647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62E"/>
    <w:rsid w:val="00C57EB0"/>
    <w:rsid w:val="00C670CD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113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7F6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DF7F1B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54E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1659"/>
    <w:rsid w:val="00E816C9"/>
    <w:rsid w:val="00E849B7"/>
    <w:rsid w:val="00E87AB6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05807"/>
    <w:rsid w:val="00F1712D"/>
    <w:rsid w:val="00F225D6"/>
    <w:rsid w:val="00F2462A"/>
    <w:rsid w:val="00F330A5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5D49"/>
    <w:rsid w:val="00FA0939"/>
    <w:rsid w:val="00FA139D"/>
    <w:rsid w:val="00FB4C34"/>
    <w:rsid w:val="00FB4EBB"/>
    <w:rsid w:val="00FB6AF8"/>
    <w:rsid w:val="00FC0568"/>
    <w:rsid w:val="00FC3142"/>
    <w:rsid w:val="00FC4B37"/>
    <w:rsid w:val="00FC4ECA"/>
    <w:rsid w:val="00FC7566"/>
    <w:rsid w:val="00FC789D"/>
    <w:rsid w:val="00FC7B7C"/>
    <w:rsid w:val="00FD2902"/>
    <w:rsid w:val="00FD2BC8"/>
    <w:rsid w:val="00FD2CA9"/>
    <w:rsid w:val="00FD3194"/>
    <w:rsid w:val="00FD65F1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19BED7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89A67F-3CEF-48DA-AA7C-6F6774BA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325</TotalTime>
  <Pages>1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20</cp:revision>
  <cp:lastPrinted>2008-07-17T03:36:00Z</cp:lastPrinted>
  <dcterms:created xsi:type="dcterms:W3CDTF">2019-11-26T03:44:00Z</dcterms:created>
  <dcterms:modified xsi:type="dcterms:W3CDTF">2019-12-26T04:52:00Z</dcterms:modified>
</cp:coreProperties>
</file>