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E55B2">
        <w:rPr>
          <w:rFonts w:hint="eastAsia"/>
          <w:lang w:eastAsia="zh-CN"/>
        </w:rPr>
        <w:t>家谱管理系统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AB2E7B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6872470" w:history="1">
        <w:r w:rsidR="00AB2E7B" w:rsidRPr="00F569CD">
          <w:rPr>
            <w:rStyle w:val="aff1"/>
            <w:noProof/>
          </w:rPr>
          <w:t xml:space="preserve">1  </w:t>
        </w:r>
        <w:r w:rsidR="00AB2E7B" w:rsidRPr="00F569CD">
          <w:rPr>
            <w:rStyle w:val="aff1"/>
            <w:noProof/>
          </w:rPr>
          <w:t>分析</w:t>
        </w:r>
        <w:r w:rsidR="00AB2E7B">
          <w:rPr>
            <w:noProof/>
            <w:webHidden/>
          </w:rPr>
          <w:tab/>
        </w:r>
        <w:r w:rsidR="00AB2E7B">
          <w:rPr>
            <w:noProof/>
            <w:webHidden/>
          </w:rPr>
          <w:fldChar w:fldCharType="begin"/>
        </w:r>
        <w:r w:rsidR="00AB2E7B">
          <w:rPr>
            <w:noProof/>
            <w:webHidden/>
          </w:rPr>
          <w:instrText xml:space="preserve"> PAGEREF _Toc26872470 \h </w:instrText>
        </w:r>
        <w:r w:rsidR="00AB2E7B">
          <w:rPr>
            <w:noProof/>
            <w:webHidden/>
          </w:rPr>
        </w:r>
        <w:r w:rsidR="00AB2E7B">
          <w:rPr>
            <w:noProof/>
            <w:webHidden/>
          </w:rPr>
          <w:fldChar w:fldCharType="separate"/>
        </w:r>
        <w:r w:rsidR="00AB2E7B">
          <w:rPr>
            <w:noProof/>
            <w:webHidden/>
          </w:rPr>
          <w:t>1</w:t>
        </w:r>
        <w:r w:rsidR="00AB2E7B"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1" w:history="1">
        <w:r w:rsidRPr="00F569CD">
          <w:rPr>
            <w:rStyle w:val="aff1"/>
            <w:noProof/>
          </w:rPr>
          <w:t xml:space="preserve">1.1 </w:t>
        </w:r>
        <w:r w:rsidRPr="00F569CD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E7B" w:rsidRDefault="00AB2E7B" w:rsidP="00AB2E7B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2" w:history="1">
        <w:r w:rsidRPr="00F569CD">
          <w:rPr>
            <w:rStyle w:val="af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bookmarkStart w:id="0" w:name="_GoBack"/>
        <w:bookmarkEnd w:id="0"/>
        <w:r w:rsidRPr="00F569CD">
          <w:rPr>
            <w:rStyle w:val="aff1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473" w:history="1">
        <w:r w:rsidRPr="00F569CD">
          <w:rPr>
            <w:rStyle w:val="aff1"/>
            <w:noProof/>
          </w:rPr>
          <w:t xml:space="preserve">2 </w:t>
        </w:r>
        <w:r w:rsidRPr="00F569CD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4" w:history="1">
        <w:r w:rsidRPr="00F569CD">
          <w:rPr>
            <w:rStyle w:val="aff1"/>
            <w:noProof/>
          </w:rPr>
          <w:t xml:space="preserve">2.1 </w:t>
        </w:r>
        <w:r w:rsidRPr="00F569CD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5" w:history="1">
        <w:r w:rsidRPr="00F569CD">
          <w:rPr>
            <w:rStyle w:val="aff1"/>
            <w:noProof/>
          </w:rPr>
          <w:t xml:space="preserve">2.2 </w:t>
        </w:r>
        <w:r w:rsidRPr="00F569CD">
          <w:rPr>
            <w:rStyle w:val="aff1"/>
            <w:noProof/>
          </w:rPr>
          <w:t>树类结构设计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6" w:history="1">
        <w:r w:rsidRPr="00F569CD">
          <w:rPr>
            <w:rStyle w:val="aff1"/>
            <w:noProof/>
          </w:rPr>
          <w:t xml:space="preserve">2.3 </w:t>
        </w:r>
        <w:r w:rsidRPr="00F569CD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477" w:history="1">
        <w:r w:rsidRPr="00F569CD">
          <w:rPr>
            <w:rStyle w:val="aff1"/>
            <w:noProof/>
          </w:rPr>
          <w:t xml:space="preserve">3 </w:t>
        </w:r>
        <w:r w:rsidRPr="00F569CD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8" w:history="1">
        <w:r w:rsidRPr="00F569CD">
          <w:rPr>
            <w:rStyle w:val="aff1"/>
            <w:noProof/>
          </w:rPr>
          <w:t xml:space="preserve">3.1 </w:t>
        </w:r>
        <w:r w:rsidRPr="00F569CD">
          <w:rPr>
            <w:rStyle w:val="aff1"/>
            <w:noProof/>
          </w:rPr>
          <w:t>构造函数的实现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79" w:history="1">
        <w:r w:rsidRPr="00F569CD">
          <w:rPr>
            <w:rStyle w:val="aff1"/>
            <w:noProof/>
          </w:rPr>
          <w:t xml:space="preserve">3.1.1 </w:t>
        </w:r>
        <w:r w:rsidRPr="00F569CD">
          <w:rPr>
            <w:rStyle w:val="aff1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0" w:history="1">
        <w:r w:rsidRPr="00F569CD">
          <w:rPr>
            <w:rStyle w:val="aff1"/>
            <w:noProof/>
          </w:rPr>
          <w:t xml:space="preserve">3.1.2 </w:t>
        </w:r>
        <w:r w:rsidRPr="00F569CD">
          <w:rPr>
            <w:rStyle w:val="aff1"/>
            <w:noProof/>
          </w:rPr>
          <w:t>构造函数核心代码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1" w:history="1">
        <w:r w:rsidRPr="00F569CD">
          <w:rPr>
            <w:rStyle w:val="aff1"/>
            <w:noProof/>
          </w:rPr>
          <w:t xml:space="preserve">3.2 </w:t>
        </w:r>
        <w:r w:rsidRPr="00F569CD">
          <w:rPr>
            <w:rStyle w:val="aff1"/>
            <w:noProof/>
          </w:rPr>
          <w:t>查找节点的实现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2" w:history="1">
        <w:r w:rsidRPr="00F569CD">
          <w:rPr>
            <w:rStyle w:val="aff1"/>
            <w:noProof/>
          </w:rPr>
          <w:t xml:space="preserve">3.2.1 </w:t>
        </w:r>
        <w:r w:rsidRPr="00F569CD">
          <w:rPr>
            <w:rStyle w:val="aff1"/>
            <w:noProof/>
          </w:rPr>
          <w:t>查找函数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3" w:history="1">
        <w:r w:rsidRPr="00F569CD">
          <w:rPr>
            <w:rStyle w:val="aff1"/>
            <w:noProof/>
          </w:rPr>
          <w:t xml:space="preserve">3.2.2 </w:t>
        </w:r>
        <w:r w:rsidRPr="00F569CD">
          <w:rPr>
            <w:rStyle w:val="aff1"/>
            <w:noProof/>
          </w:rPr>
          <w:t>查找函数核心代码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4" w:history="1">
        <w:r w:rsidRPr="00F569CD">
          <w:rPr>
            <w:rStyle w:val="aff1"/>
            <w:noProof/>
          </w:rPr>
          <w:t xml:space="preserve">3.3 </w:t>
        </w:r>
        <w:r w:rsidRPr="00F569CD">
          <w:rPr>
            <w:rStyle w:val="aff1"/>
            <w:noProof/>
          </w:rPr>
          <w:t>添加子节点的实现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5" w:history="1">
        <w:r w:rsidRPr="00F569CD">
          <w:rPr>
            <w:rStyle w:val="aff1"/>
            <w:noProof/>
          </w:rPr>
          <w:t xml:space="preserve">3.3.1 </w:t>
        </w:r>
        <w:r w:rsidRPr="00F569CD">
          <w:rPr>
            <w:rStyle w:val="aff1"/>
            <w:noProof/>
          </w:rPr>
          <w:t>添加子节点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6" w:history="1">
        <w:r w:rsidRPr="00F569CD">
          <w:rPr>
            <w:rStyle w:val="aff1"/>
            <w:noProof/>
          </w:rPr>
          <w:t xml:space="preserve">3.3.2 </w:t>
        </w:r>
        <w:r w:rsidRPr="00F569CD">
          <w:rPr>
            <w:rStyle w:val="aff1"/>
            <w:noProof/>
          </w:rPr>
          <w:t>添加子节点核心代码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7" w:history="1">
        <w:r w:rsidRPr="00F569CD">
          <w:rPr>
            <w:rStyle w:val="aff1"/>
            <w:noProof/>
          </w:rPr>
          <w:t xml:space="preserve">3.4 </w:t>
        </w:r>
        <w:r w:rsidRPr="00F569CD">
          <w:rPr>
            <w:rStyle w:val="aff1"/>
            <w:noProof/>
          </w:rPr>
          <w:t>输出子节点的实现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8" w:history="1">
        <w:r w:rsidRPr="00F569CD">
          <w:rPr>
            <w:rStyle w:val="aff1"/>
            <w:noProof/>
          </w:rPr>
          <w:t xml:space="preserve">3.4.1 </w:t>
        </w:r>
        <w:r w:rsidRPr="00F569CD">
          <w:rPr>
            <w:rStyle w:val="aff1"/>
            <w:noProof/>
          </w:rPr>
          <w:t>输出子节点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89" w:history="1">
        <w:r w:rsidRPr="00F569CD">
          <w:rPr>
            <w:rStyle w:val="aff1"/>
            <w:noProof/>
          </w:rPr>
          <w:t xml:space="preserve">3.4.2 </w:t>
        </w:r>
        <w:r w:rsidRPr="00F569CD">
          <w:rPr>
            <w:rStyle w:val="aff1"/>
            <w:noProof/>
          </w:rPr>
          <w:t>输出子节点核心代码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0" w:history="1">
        <w:r w:rsidRPr="00F569CD">
          <w:rPr>
            <w:rStyle w:val="aff1"/>
            <w:noProof/>
          </w:rPr>
          <w:t xml:space="preserve">3.5 </w:t>
        </w:r>
        <w:r w:rsidRPr="00F569CD">
          <w:rPr>
            <w:rStyle w:val="aff1"/>
            <w:noProof/>
          </w:rPr>
          <w:t>插入子树的实现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1" w:history="1">
        <w:r w:rsidRPr="00F569CD">
          <w:rPr>
            <w:rStyle w:val="aff1"/>
            <w:noProof/>
          </w:rPr>
          <w:t xml:space="preserve">3.5.1 </w:t>
        </w:r>
        <w:r w:rsidRPr="00F569CD">
          <w:rPr>
            <w:rStyle w:val="aff1"/>
            <w:noProof/>
          </w:rPr>
          <w:t>插入子树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2" w:history="1">
        <w:r w:rsidRPr="00F569CD">
          <w:rPr>
            <w:rStyle w:val="aff1"/>
            <w:noProof/>
          </w:rPr>
          <w:t xml:space="preserve">3.5.2 </w:t>
        </w:r>
        <w:r w:rsidRPr="00F569CD">
          <w:rPr>
            <w:rStyle w:val="aff1"/>
            <w:noProof/>
          </w:rPr>
          <w:t>插入子树核心代码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3" w:history="1">
        <w:r w:rsidRPr="00F569CD">
          <w:rPr>
            <w:rStyle w:val="aff1"/>
            <w:noProof/>
          </w:rPr>
          <w:t>3.6</w:t>
        </w:r>
        <w:r w:rsidRPr="00F569CD">
          <w:rPr>
            <w:rStyle w:val="aff1"/>
            <w:noProof/>
          </w:rPr>
          <w:t>插入节点的实现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4" w:history="1">
        <w:r w:rsidRPr="00F569CD">
          <w:rPr>
            <w:rStyle w:val="aff1"/>
            <w:noProof/>
          </w:rPr>
          <w:t xml:space="preserve">3.6.1 </w:t>
        </w:r>
        <w:r w:rsidRPr="00F569CD">
          <w:rPr>
            <w:rStyle w:val="aff1"/>
            <w:noProof/>
          </w:rPr>
          <w:t>插入节点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5" w:history="1">
        <w:r w:rsidRPr="00F569CD">
          <w:rPr>
            <w:rStyle w:val="aff1"/>
            <w:noProof/>
          </w:rPr>
          <w:t xml:space="preserve">3.6.2 </w:t>
        </w:r>
        <w:r w:rsidRPr="00F569CD">
          <w:rPr>
            <w:rStyle w:val="aff1"/>
            <w:noProof/>
          </w:rPr>
          <w:t>输出功能核心代码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6" w:history="1">
        <w:r w:rsidRPr="00F569CD">
          <w:rPr>
            <w:rStyle w:val="aff1"/>
            <w:noProof/>
          </w:rPr>
          <w:t xml:space="preserve">3.7 </w:t>
        </w:r>
        <w:r w:rsidRPr="00F569CD">
          <w:rPr>
            <w:rStyle w:val="aff1"/>
            <w:noProof/>
          </w:rPr>
          <w:t>删除功能的实现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7" w:history="1">
        <w:r w:rsidRPr="00F569CD">
          <w:rPr>
            <w:rStyle w:val="aff1"/>
            <w:noProof/>
          </w:rPr>
          <w:t xml:space="preserve">3.7.1 </w:t>
        </w:r>
        <w:r w:rsidRPr="00F569CD">
          <w:rPr>
            <w:rStyle w:val="aff1"/>
            <w:noProof/>
          </w:rPr>
          <w:t>删除功能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8" w:history="1">
        <w:r w:rsidRPr="00F569CD">
          <w:rPr>
            <w:rStyle w:val="aff1"/>
            <w:noProof/>
          </w:rPr>
          <w:t xml:space="preserve">3.7.2 </w:t>
        </w:r>
        <w:r w:rsidRPr="00F569CD">
          <w:rPr>
            <w:rStyle w:val="aff1"/>
            <w:noProof/>
          </w:rPr>
          <w:t>删除功能核心代码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499" w:history="1">
        <w:r w:rsidRPr="00F569CD">
          <w:rPr>
            <w:rStyle w:val="aff1"/>
            <w:noProof/>
          </w:rPr>
          <w:t xml:space="preserve">3.8 </w:t>
        </w:r>
        <w:r w:rsidRPr="00F569CD">
          <w:rPr>
            <w:rStyle w:val="aff1"/>
            <w:noProof/>
          </w:rPr>
          <w:t>修改功能的实现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0" w:history="1">
        <w:r w:rsidRPr="00F569CD">
          <w:rPr>
            <w:rStyle w:val="aff1"/>
            <w:noProof/>
          </w:rPr>
          <w:t xml:space="preserve">3.8.1 </w:t>
        </w:r>
        <w:r w:rsidRPr="00F569CD">
          <w:rPr>
            <w:rStyle w:val="aff1"/>
            <w:noProof/>
          </w:rPr>
          <w:t>修改功能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1" w:history="1">
        <w:r w:rsidRPr="00F569CD">
          <w:rPr>
            <w:rStyle w:val="aff1"/>
            <w:noProof/>
          </w:rPr>
          <w:t xml:space="preserve">3.8.2 </w:t>
        </w:r>
        <w:r w:rsidRPr="00F569CD">
          <w:rPr>
            <w:rStyle w:val="aff1"/>
            <w:noProof/>
          </w:rPr>
          <w:t>修改功能核心代码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2" w:history="1">
        <w:r w:rsidRPr="00F569CD">
          <w:rPr>
            <w:rStyle w:val="aff1"/>
            <w:noProof/>
          </w:rPr>
          <w:t xml:space="preserve">3.9 </w:t>
        </w:r>
        <w:r w:rsidRPr="00F569CD">
          <w:rPr>
            <w:rStyle w:val="aff1"/>
            <w:noProof/>
          </w:rPr>
          <w:t>总体功能的实现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3" w:history="1">
        <w:r w:rsidRPr="00F569CD">
          <w:rPr>
            <w:rStyle w:val="aff1"/>
            <w:noProof/>
          </w:rPr>
          <w:t xml:space="preserve">3.9.1 </w:t>
        </w:r>
        <w:r w:rsidRPr="00F569CD">
          <w:rPr>
            <w:rStyle w:val="aff1"/>
            <w:noProof/>
          </w:rPr>
          <w:t>总体功能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4" w:history="1">
        <w:r w:rsidRPr="00F569CD">
          <w:rPr>
            <w:rStyle w:val="aff1"/>
            <w:noProof/>
          </w:rPr>
          <w:t xml:space="preserve">3.9.2 </w:t>
        </w:r>
        <w:r w:rsidRPr="00F569CD">
          <w:rPr>
            <w:rStyle w:val="aff1"/>
            <w:noProof/>
          </w:rPr>
          <w:t>总体功能核心代码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5" w:history="1">
        <w:r w:rsidRPr="00F569CD">
          <w:rPr>
            <w:rStyle w:val="aff1"/>
            <w:noProof/>
          </w:rPr>
          <w:t xml:space="preserve">3.9.3 </w:t>
        </w:r>
        <w:r w:rsidRPr="00F569CD">
          <w:rPr>
            <w:rStyle w:val="aff1"/>
            <w:noProof/>
          </w:rPr>
          <w:t>总体功能流程图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2506" w:history="1">
        <w:r w:rsidRPr="00F569CD">
          <w:rPr>
            <w:rStyle w:val="aff1"/>
            <w:noProof/>
          </w:rPr>
          <w:t xml:space="preserve">4 </w:t>
        </w:r>
        <w:r w:rsidRPr="00F569CD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7" w:history="1">
        <w:r w:rsidRPr="00F569CD">
          <w:rPr>
            <w:rStyle w:val="aff1"/>
            <w:noProof/>
          </w:rPr>
          <w:t xml:space="preserve">4.1 </w:t>
        </w:r>
        <w:r w:rsidRPr="00F569CD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8" w:history="1">
        <w:r w:rsidRPr="00F569CD">
          <w:rPr>
            <w:rStyle w:val="aff1"/>
            <w:noProof/>
          </w:rPr>
          <w:t xml:space="preserve">4.1.1 </w:t>
        </w:r>
        <w:r w:rsidRPr="00F569CD">
          <w:rPr>
            <w:rStyle w:val="aff1"/>
            <w:noProof/>
          </w:rPr>
          <w:t>构建家谱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09" w:history="1">
        <w:r w:rsidRPr="00F569CD">
          <w:rPr>
            <w:rStyle w:val="aff1"/>
            <w:noProof/>
          </w:rPr>
          <w:t xml:space="preserve">4.1.2 </w:t>
        </w:r>
        <w:r w:rsidRPr="00F569CD">
          <w:rPr>
            <w:rStyle w:val="aff1"/>
            <w:noProof/>
          </w:rPr>
          <w:t>添加家庭成员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10" w:history="1">
        <w:r w:rsidRPr="00F569CD">
          <w:rPr>
            <w:rStyle w:val="aff1"/>
            <w:noProof/>
          </w:rPr>
          <w:t xml:space="preserve">4.1.3 </w:t>
        </w:r>
        <w:r w:rsidRPr="00F569CD">
          <w:rPr>
            <w:rStyle w:val="aff1"/>
            <w:noProof/>
          </w:rPr>
          <w:t>解散局部家庭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11" w:history="1">
        <w:r w:rsidRPr="00F569CD">
          <w:rPr>
            <w:rStyle w:val="aff1"/>
            <w:noProof/>
          </w:rPr>
          <w:t xml:space="preserve">4.1.4 </w:t>
        </w:r>
        <w:r w:rsidRPr="00F569CD">
          <w:rPr>
            <w:rStyle w:val="aff1"/>
            <w:noProof/>
          </w:rPr>
          <w:t>更改姓名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12" w:history="1">
        <w:r w:rsidRPr="00F569CD">
          <w:rPr>
            <w:rStyle w:val="aff1"/>
            <w:noProof/>
          </w:rPr>
          <w:t xml:space="preserve">4.2 </w:t>
        </w:r>
        <w:r w:rsidRPr="00F569CD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13" w:history="1">
        <w:r w:rsidRPr="00F569CD">
          <w:rPr>
            <w:rStyle w:val="aff1"/>
            <w:noProof/>
          </w:rPr>
          <w:t xml:space="preserve">4.2.1 </w:t>
        </w:r>
        <w:r w:rsidRPr="00F569CD">
          <w:rPr>
            <w:rStyle w:val="aff1"/>
            <w:noProof/>
          </w:rPr>
          <w:t>操作码错误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2E7B" w:rsidRDefault="00AB2E7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2514" w:history="1">
        <w:r w:rsidRPr="00F569CD">
          <w:rPr>
            <w:rStyle w:val="aff1"/>
            <w:noProof/>
          </w:rPr>
          <w:t xml:space="preserve">4.2.2 </w:t>
        </w:r>
        <w:r w:rsidRPr="00F569CD">
          <w:rPr>
            <w:rStyle w:val="aff1"/>
            <w:noProof/>
          </w:rPr>
          <w:t>找不到此人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6872470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6872471"/>
      <w:r w:rsidRPr="00C119C2">
        <w:rPr>
          <w:rFonts w:hint="eastAsia"/>
        </w:rPr>
        <w:t xml:space="preserve">1.1 </w:t>
      </w:r>
      <w:bookmarkEnd w:id="4"/>
      <w:r w:rsidR="009B7A96">
        <w:rPr>
          <w:rFonts w:hint="eastAsia"/>
        </w:rPr>
        <w:t>项目</w:t>
      </w:r>
      <w:r w:rsidR="00CE55B2">
        <w:rPr>
          <w:rFonts w:hint="eastAsia"/>
        </w:rPr>
        <w:t>简介</w:t>
      </w:r>
      <w:bookmarkEnd w:id="5"/>
    </w:p>
    <w:p w:rsidR="00C119C2" w:rsidRPr="00CE55B2" w:rsidRDefault="00CE55B2" w:rsidP="00CE55B2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家谱是一种以表谱形式，记载一个以血缘关系为主体的家族世袭繁衍和重要</w:t>
      </w:r>
      <w:proofErr w:type="gramStart"/>
      <w:r>
        <w:rPr>
          <w:rFonts w:hint="eastAsia"/>
          <w:lang w:eastAsia="zh-CN"/>
        </w:rPr>
        <w:t>任务事迹</w:t>
      </w:r>
      <w:proofErr w:type="gramEnd"/>
      <w:r>
        <w:rPr>
          <w:rFonts w:hint="eastAsia"/>
          <w:lang w:eastAsia="zh-CN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。</w:t>
      </w:r>
    </w:p>
    <w:p w:rsidR="00061434" w:rsidRDefault="00EF46D4" w:rsidP="00CE55B2">
      <w:pPr>
        <w:pStyle w:val="2"/>
        <w:numPr>
          <w:ilvl w:val="1"/>
          <w:numId w:val="26"/>
        </w:numPr>
        <w:spacing w:before="120"/>
      </w:pPr>
      <w:bookmarkStart w:id="7" w:name="_Toc26872472"/>
      <w:bookmarkEnd w:id="6"/>
      <w:r>
        <w:rPr>
          <w:rFonts w:hint="eastAsia"/>
        </w:rPr>
        <w:t>项目要求</w:t>
      </w:r>
      <w:bookmarkEnd w:id="7"/>
    </w:p>
    <w:p w:rsidR="00CE55B2" w:rsidRPr="00CE55B2" w:rsidRDefault="00CE55B2" w:rsidP="00CE55B2">
      <w:pPr>
        <w:rPr>
          <w:lang w:eastAsia="zh-CN"/>
        </w:rPr>
      </w:pPr>
      <w:r>
        <w:rPr>
          <w:rFonts w:hint="eastAsia"/>
          <w:lang w:eastAsia="zh-CN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:rsidR="00107D10" w:rsidRDefault="00107D10" w:rsidP="00107D10">
      <w:pPr>
        <w:ind w:firstLineChars="0" w:firstLine="0"/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26872473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26872474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8645B1">
        <w:rPr>
          <w:rFonts w:hint="eastAsia"/>
          <w:lang w:eastAsia="zh-CN"/>
        </w:rPr>
        <w:t>上述</w:t>
      </w:r>
      <w:r w:rsidR="00012567">
        <w:rPr>
          <w:rFonts w:hint="eastAsia"/>
          <w:lang w:eastAsia="zh-CN"/>
        </w:rPr>
        <w:t>系统功能要求所述，本程序使用树的数据结构来实现该系统。该树的存储结构为链表</w:t>
      </w:r>
      <w:r w:rsidR="00570182">
        <w:rPr>
          <w:rFonts w:hint="eastAsia"/>
          <w:lang w:eastAsia="zh-CN"/>
        </w:rPr>
        <w:t>，拥有两个指针节点，左指针指向子节点，右指针指向兄弟节点。</w:t>
      </w:r>
      <w:r w:rsidR="00E07C87">
        <w:rPr>
          <w:rFonts w:hint="eastAsia"/>
          <w:lang w:eastAsia="zh-CN"/>
        </w:rPr>
        <w:t>同时具有增加删除，修改等功能。</w:t>
      </w:r>
    </w:p>
    <w:p w:rsidR="0075165E" w:rsidRDefault="0075165E" w:rsidP="008F78B2">
      <w:pPr>
        <w:pStyle w:val="2"/>
        <w:spacing w:before="120"/>
      </w:pPr>
      <w:bookmarkStart w:id="10" w:name="_Toc26872475"/>
      <w:r>
        <w:rPr>
          <w:rFonts w:hint="eastAsia"/>
        </w:rPr>
        <w:t xml:space="preserve">2.2 </w:t>
      </w:r>
      <w:r w:rsidR="002F2CD1">
        <w:rPr>
          <w:rFonts w:hint="eastAsia"/>
        </w:rPr>
        <w:t>树</w:t>
      </w:r>
      <w:r w:rsidR="00061434">
        <w:rPr>
          <w:rFonts w:hint="eastAsia"/>
        </w:rPr>
        <w:t>类结构设计</w:t>
      </w:r>
      <w:bookmarkEnd w:id="10"/>
    </w:p>
    <w:p w:rsidR="00061434" w:rsidRDefault="002F2CD1" w:rsidP="00061434">
      <w:pPr>
        <w:rPr>
          <w:lang w:eastAsia="zh-CN"/>
        </w:rPr>
      </w:pPr>
      <w:r>
        <w:rPr>
          <w:rFonts w:hint="eastAsia"/>
          <w:lang w:eastAsia="zh-CN"/>
        </w:rPr>
        <w:t>本例的树结构使用链表实现，</w:t>
      </w:r>
      <w:r w:rsidR="00061434">
        <w:rPr>
          <w:rFonts w:hint="eastAsia"/>
          <w:lang w:eastAsia="zh-CN"/>
        </w:rPr>
        <w:t>经典的链表一般包括两个抽象数据类型（</w:t>
      </w:r>
      <w:r w:rsidR="00061434">
        <w:rPr>
          <w:rFonts w:hint="eastAsia"/>
          <w:lang w:eastAsia="zh-CN"/>
        </w:rPr>
        <w:t>ADT</w:t>
      </w:r>
      <w:r w:rsidR="00061434">
        <w:rPr>
          <w:rFonts w:hint="eastAsia"/>
          <w:lang w:eastAsia="zh-CN"/>
        </w:rPr>
        <w:t>）——</w:t>
      </w:r>
      <w:r>
        <w:rPr>
          <w:rFonts w:hint="eastAsia"/>
          <w:lang w:eastAsia="zh-CN"/>
        </w:rPr>
        <w:t>树</w:t>
      </w:r>
      <w:r w:rsidR="00061434">
        <w:rPr>
          <w:rFonts w:hint="eastAsia"/>
          <w:lang w:eastAsia="zh-CN"/>
        </w:rPr>
        <w:t>结点类（</w:t>
      </w:r>
      <w:proofErr w:type="spellStart"/>
      <w:r>
        <w:rPr>
          <w:rFonts w:hint="eastAsia"/>
          <w:lang w:eastAsia="zh-CN"/>
        </w:rPr>
        <w:t>Tree</w:t>
      </w:r>
      <w:r>
        <w:rPr>
          <w:lang w:eastAsia="zh-CN"/>
        </w:rPr>
        <w:t>Node</w:t>
      </w:r>
      <w:proofErr w:type="spellEnd"/>
      <w:r w:rsidR="00061434">
        <w:rPr>
          <w:rFonts w:hint="eastAsia"/>
          <w:lang w:eastAsia="zh-CN"/>
        </w:rPr>
        <w:t>）与</w:t>
      </w:r>
      <w:r>
        <w:rPr>
          <w:rFonts w:hint="eastAsia"/>
          <w:lang w:eastAsia="zh-CN"/>
        </w:rPr>
        <w:t>树</w:t>
      </w:r>
      <w:r w:rsidR="00061434">
        <w:rPr>
          <w:rFonts w:hint="eastAsia"/>
          <w:lang w:eastAsia="zh-CN"/>
        </w:rPr>
        <w:t>链表类（</w:t>
      </w:r>
      <w:r>
        <w:rPr>
          <w:lang w:eastAsia="zh-CN"/>
        </w:rPr>
        <w:t>T</w:t>
      </w:r>
      <w:r>
        <w:rPr>
          <w:rFonts w:hint="eastAsia"/>
          <w:lang w:eastAsia="zh-CN"/>
        </w:rPr>
        <w:t>ree</w:t>
      </w:r>
      <w:r w:rsidR="00061434">
        <w:rPr>
          <w:rFonts w:hint="eastAsia"/>
          <w:lang w:eastAsia="zh-CN"/>
        </w:rPr>
        <w:t>），而两个类之间的耦合关以采用嵌套、继承等多种关系。为方便处理，本</w:t>
      </w:r>
      <w:r w:rsidR="00587ABF">
        <w:rPr>
          <w:rFonts w:hint="eastAsia"/>
          <w:lang w:eastAsia="zh-CN"/>
        </w:rPr>
        <w:t>程序</w:t>
      </w:r>
      <w:r w:rsidR="00061434"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结构</w:t>
      </w:r>
      <w:r w:rsidR="00FC7B7C">
        <w:rPr>
          <w:rFonts w:hint="eastAsia"/>
          <w:lang w:eastAsia="zh-CN"/>
        </w:rPr>
        <w:t>的方式使得链表结点类以及链表类可以互相访问</w:t>
      </w:r>
    </w:p>
    <w:p w:rsidR="0075165E" w:rsidRDefault="0075165E" w:rsidP="008F78B2">
      <w:pPr>
        <w:pStyle w:val="2"/>
        <w:spacing w:before="120"/>
      </w:pPr>
      <w:bookmarkStart w:id="11" w:name="_Toc26872476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AD5E2E" w:rsidRDefault="002F2CD1" w:rsidP="00AB0381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树</w:t>
      </w:r>
      <w:r w:rsidR="00061434" w:rsidRPr="006B0072">
        <w:rPr>
          <w:rFonts w:hint="eastAsia"/>
          <w:b/>
          <w:lang w:eastAsia="zh-CN"/>
        </w:rPr>
        <w:t>结点类（</w:t>
      </w:r>
      <w:proofErr w:type="spellStart"/>
      <w:r>
        <w:rPr>
          <w:rFonts w:hint="eastAsia"/>
          <w:b/>
          <w:lang w:eastAsia="zh-CN"/>
        </w:rPr>
        <w:t>Tree</w:t>
      </w:r>
      <w:r>
        <w:rPr>
          <w:b/>
          <w:lang w:eastAsia="zh-CN"/>
        </w:rPr>
        <w:t>N</w:t>
      </w:r>
      <w:r>
        <w:rPr>
          <w:rFonts w:hint="eastAsia"/>
          <w:b/>
          <w:lang w:eastAsia="zh-CN"/>
        </w:rPr>
        <w:t>ode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:rsidR="002F2CD1" w:rsidRPr="002F2CD1" w:rsidRDefault="002F2CD1" w:rsidP="002F2C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2CD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lastRenderedPageBreak/>
        <w:t>struct</w:t>
      </w: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F2CD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</w:p>
    <w:p w:rsidR="002F2CD1" w:rsidRPr="002F2CD1" w:rsidRDefault="002F2CD1" w:rsidP="002F2C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2F2CD1" w:rsidRPr="002F2CD1" w:rsidRDefault="002F2CD1" w:rsidP="002F2C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2CD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data;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//数据内容</w:t>
      </w:r>
    </w:p>
    <w:p w:rsidR="002F2CD1" w:rsidRPr="002F2CD1" w:rsidRDefault="002F2CD1" w:rsidP="002F2C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F2CD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proofErr w:type="spellStart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*</w:t>
      </w:r>
      <w:proofErr w:type="spellStart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//子孙及兄弟</w:t>
      </w:r>
    </w:p>
    <w:p w:rsidR="002F2CD1" w:rsidRPr="002F2CD1" w:rsidRDefault="002F2CD1" w:rsidP="002F2C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TreeNode</w:t>
      </w:r>
      <w:proofErr w:type="spell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proofErr w:type="spellStart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2F2CD1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2F2CD1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2F2CD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</w:p>
    <w:p w:rsidR="002F2CD1" w:rsidRPr="002F2CD1" w:rsidRDefault="002F2CD1" w:rsidP="002F2CD1">
      <w:pPr>
        <w:ind w:firstLineChars="0" w:firstLine="0"/>
        <w:rPr>
          <w:b/>
          <w:sz w:val="28"/>
          <w:szCs w:val="28"/>
          <w:lang w:eastAsia="zh-CN"/>
        </w:rPr>
      </w:pP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};</w:t>
      </w:r>
    </w:p>
    <w:p w:rsidR="0049125E" w:rsidRPr="006B0072" w:rsidRDefault="00D5655F" w:rsidP="00587ABF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树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T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ree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root, *current;</w:t>
      </w:r>
      <w:r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根节点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Find(</w:t>
      </w:r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5655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D5655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//搜索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addChild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D5655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str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D5655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//添加子节点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printChild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D5655F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D5655F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//打印孩子节点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Tree();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//构造函数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~Tree() {}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析构函数</w:t>
      </w:r>
      <w:proofErr w:type="gramEnd"/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Insertsubtree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;//添加子树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Insertnode</w:t>
      </w:r>
      <w:proofErr w:type="spellEnd"/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//添加子节点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Remove();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//移除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D5655F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D5655F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Change();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//修改</w:t>
      </w:r>
    </w:p>
    <w:p w:rsidR="00D5655F" w:rsidRPr="00D5655F" w:rsidRDefault="00D5655F" w:rsidP="00D5655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D5655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D5655F">
      <w:pPr>
        <w:pStyle w:val="1"/>
        <w:spacing w:after="240"/>
        <w:rPr>
          <w:lang w:eastAsia="zh-CN"/>
        </w:rPr>
      </w:pPr>
      <w:bookmarkStart w:id="12" w:name="_Toc26872477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26872478"/>
      <w:r>
        <w:rPr>
          <w:rFonts w:hint="eastAsia"/>
        </w:rPr>
        <w:t xml:space="preserve">3.1 </w:t>
      </w:r>
      <w:r w:rsidR="00A761F0">
        <w:rPr>
          <w:rFonts w:hint="eastAsia"/>
        </w:rPr>
        <w:t>构造函数</w:t>
      </w:r>
      <w:r>
        <w:rPr>
          <w:rFonts w:hint="eastAsia"/>
        </w:rPr>
        <w:t>的实现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26872479"/>
      <w:r w:rsidRPr="008F78B2">
        <w:rPr>
          <w:rFonts w:hint="eastAsia"/>
        </w:rPr>
        <w:t xml:space="preserve">3.1.1 </w:t>
      </w:r>
      <w:r w:rsidR="00A761F0">
        <w:rPr>
          <w:rFonts w:hint="eastAsia"/>
        </w:rPr>
        <w:t>构造函数</w:t>
      </w:r>
      <w:bookmarkEnd w:id="14"/>
    </w:p>
    <w:p w:rsidR="00107D10" w:rsidRPr="00954B54" w:rsidRDefault="00A761F0" w:rsidP="00107D10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构造函数构造了一</w:t>
      </w:r>
      <w:r w:rsidR="0096212D">
        <w:rPr>
          <w:rFonts w:hint="eastAsia"/>
          <w:lang w:eastAsia="zh-CN"/>
        </w:rPr>
        <w:t>个新的节点，作为祖先节点，内容存放祖先的姓名</w:t>
      </w:r>
    </w:p>
    <w:p w:rsidR="00AD5E2E" w:rsidRDefault="00AD5E2E" w:rsidP="00A8652E">
      <w:pPr>
        <w:pStyle w:val="3"/>
        <w:spacing w:before="120"/>
      </w:pPr>
      <w:bookmarkStart w:id="15" w:name="_Toc26872480"/>
      <w:r>
        <w:rPr>
          <w:rFonts w:hint="eastAsia"/>
        </w:rPr>
        <w:t xml:space="preserve">3.1.2 </w:t>
      </w:r>
      <w:r w:rsidR="00FB4C34">
        <w:rPr>
          <w:rFonts w:hint="eastAsia"/>
        </w:rPr>
        <w:t>构造函数</w:t>
      </w:r>
      <w:r>
        <w:rPr>
          <w:rFonts w:hint="eastAsia"/>
        </w:rPr>
        <w:t>核心代码</w:t>
      </w:r>
      <w:bookmarkEnd w:id="15"/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proofErr w:type="gramStart"/>
      <w:r w:rsidRPr="009621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Tree()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root = </w:t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9621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621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首先建立一个家谱</w:t>
      </w:r>
      <w:r w:rsidRPr="009621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621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请输入祖先的姓名：</w:t>
      </w:r>
      <w:r w:rsidRPr="009621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root-&gt;data;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6212D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此家谱的祖先是：</w:t>
      </w:r>
      <w:r w:rsidRPr="0096212D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root-&gt;data;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96212D">
      <w:pPr>
        <w:pStyle w:val="2"/>
        <w:spacing w:before="120"/>
      </w:pPr>
      <w:bookmarkStart w:id="16" w:name="_Toc26872481"/>
      <w:r>
        <w:rPr>
          <w:rFonts w:hint="eastAsia"/>
        </w:rPr>
        <w:t xml:space="preserve">3.2 </w:t>
      </w:r>
      <w:r w:rsidR="0096212D">
        <w:rPr>
          <w:rFonts w:hint="eastAsia"/>
        </w:rPr>
        <w:t>查找节点</w:t>
      </w:r>
      <w:r>
        <w:rPr>
          <w:rFonts w:hint="eastAsia"/>
        </w:rPr>
        <w:t>的实现</w:t>
      </w:r>
      <w:bookmarkEnd w:id="16"/>
    </w:p>
    <w:p w:rsidR="00954B54" w:rsidRDefault="00954B54" w:rsidP="00A8652E">
      <w:pPr>
        <w:pStyle w:val="3"/>
        <w:spacing w:before="120"/>
      </w:pPr>
      <w:bookmarkStart w:id="17" w:name="_Toc26872482"/>
      <w:r>
        <w:rPr>
          <w:rFonts w:hint="eastAsia"/>
        </w:rPr>
        <w:t xml:space="preserve">3.2.1 </w:t>
      </w:r>
      <w:r w:rsidR="0096212D">
        <w:rPr>
          <w:rFonts w:hint="eastAsia"/>
        </w:rPr>
        <w:t>查找</w:t>
      </w:r>
      <w:r w:rsidR="00FB4C34">
        <w:rPr>
          <w:rFonts w:hint="eastAsia"/>
        </w:rPr>
        <w:t>函数</w:t>
      </w:r>
      <w:bookmarkEnd w:id="17"/>
    </w:p>
    <w:p w:rsidR="00960CC1" w:rsidRPr="00960CC1" w:rsidRDefault="00A02ADC" w:rsidP="00960CC1">
      <w:pPr>
        <w:rPr>
          <w:lang w:eastAsia="zh-CN"/>
        </w:rPr>
      </w:pPr>
      <w:r>
        <w:rPr>
          <w:rFonts w:hint="eastAsia"/>
          <w:lang w:eastAsia="zh-CN"/>
        </w:rPr>
        <w:t>查找</w:t>
      </w:r>
      <w:r w:rsidR="00FB4C34"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>接受的参数为</w:t>
      </w:r>
      <w:r w:rsidR="0031123E">
        <w:rPr>
          <w:rFonts w:hint="eastAsia"/>
          <w:lang w:eastAsia="zh-CN"/>
        </w:rPr>
        <w:t>名字和开始的节点，然后判断节点数据是否为名字，如果是则直接返回。如果不是则节点移动到子节点递归搜索，如果</w:t>
      </w:r>
      <w:proofErr w:type="gramStart"/>
      <w:r w:rsidR="0031123E">
        <w:rPr>
          <w:rFonts w:hint="eastAsia"/>
          <w:lang w:eastAsia="zh-CN"/>
        </w:rPr>
        <w:t>任然不是则</w:t>
      </w:r>
      <w:proofErr w:type="gramEnd"/>
      <w:r w:rsidR="0031123E">
        <w:rPr>
          <w:rFonts w:hint="eastAsia"/>
          <w:lang w:eastAsia="zh-CN"/>
        </w:rPr>
        <w:t>移动到兄弟节点。</w:t>
      </w:r>
    </w:p>
    <w:p w:rsidR="00954B54" w:rsidRDefault="00954B54" w:rsidP="00A8652E">
      <w:pPr>
        <w:pStyle w:val="3"/>
        <w:spacing w:before="120"/>
      </w:pPr>
      <w:bookmarkStart w:id="18" w:name="_Toc26872483"/>
      <w:r>
        <w:rPr>
          <w:rFonts w:hint="eastAsia"/>
        </w:rPr>
        <w:t xml:space="preserve">3.2.2 </w:t>
      </w:r>
      <w:r w:rsidR="0096212D">
        <w:rPr>
          <w:rFonts w:hint="eastAsia"/>
        </w:rPr>
        <w:t>查找</w:t>
      </w:r>
      <w:r w:rsidR="00FB4C34">
        <w:rPr>
          <w:rFonts w:hint="eastAsia"/>
        </w:rPr>
        <w:t>函数</w:t>
      </w:r>
      <w:r>
        <w:rPr>
          <w:rFonts w:hint="eastAsia"/>
        </w:rPr>
        <w:t>核心代码</w:t>
      </w:r>
      <w:bookmarkEnd w:id="18"/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9621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Find(</w:t>
      </w:r>
      <w:r w:rsidRPr="009621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9621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-&gt;data </w:t>
      </w:r>
      <w:r w:rsidRPr="0096212D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==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current = 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6212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q = 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31123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//移到子节点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(!(</w:t>
      </w:r>
      <w:proofErr w:type="gram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q == </w:t>
      </w:r>
      <w:r w:rsidRPr="0096212D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))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(Find(</w:t>
      </w:r>
      <w:r w:rsidRPr="0096212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q))</w:t>
      </w:r>
      <w:r w:rsidR="0031123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//递归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q = q-&gt;</w:t>
      </w:r>
      <w:proofErr w:type="spellStart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31123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//移到兄弟节点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6212D" w:rsidRPr="0096212D" w:rsidRDefault="0096212D" w:rsidP="0096212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6212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87D9B" w:rsidRPr="0096212D" w:rsidRDefault="0096212D" w:rsidP="0096212D">
      <w:pPr>
        <w:ind w:firstLineChars="0" w:firstLine="0"/>
        <w:rPr>
          <w:sz w:val="28"/>
          <w:szCs w:val="28"/>
          <w:lang w:eastAsia="zh-CN"/>
        </w:rPr>
      </w:pPr>
      <w:r w:rsidRPr="0096212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9" w:name="_Toc26872484"/>
      <w:r>
        <w:rPr>
          <w:rFonts w:hint="eastAsia"/>
        </w:rPr>
        <w:t xml:space="preserve">3.3 </w:t>
      </w:r>
      <w:r w:rsidR="0031123E">
        <w:rPr>
          <w:rFonts w:hint="eastAsia"/>
        </w:rPr>
        <w:t>添加子节点</w:t>
      </w:r>
      <w:r>
        <w:rPr>
          <w:rFonts w:hint="eastAsia"/>
        </w:rPr>
        <w:t>的实现</w:t>
      </w:r>
      <w:bookmarkEnd w:id="19"/>
    </w:p>
    <w:p w:rsidR="00587D9B" w:rsidRDefault="00587D9B" w:rsidP="00A8652E">
      <w:pPr>
        <w:pStyle w:val="3"/>
        <w:spacing w:before="120"/>
      </w:pPr>
      <w:bookmarkStart w:id="20" w:name="_Toc26872485"/>
      <w:r>
        <w:rPr>
          <w:rFonts w:hint="eastAsia"/>
        </w:rPr>
        <w:t xml:space="preserve">3.3.1 </w:t>
      </w:r>
      <w:r w:rsidR="0031123E">
        <w:rPr>
          <w:rFonts w:hint="eastAsia"/>
        </w:rPr>
        <w:t>添加子节点</w:t>
      </w:r>
      <w:bookmarkEnd w:id="20"/>
    </w:p>
    <w:p w:rsidR="00960CC1" w:rsidRPr="00960CC1" w:rsidRDefault="005B6A51" w:rsidP="00960CC1">
      <w:pPr>
        <w:rPr>
          <w:lang w:eastAsia="zh-CN"/>
        </w:rPr>
      </w:pPr>
      <w:r>
        <w:rPr>
          <w:rFonts w:hint="eastAsia"/>
          <w:lang w:eastAsia="zh-CN"/>
        </w:rPr>
        <w:t>函数的参数为名字和所要添加的双亲节点。如果双亲节点没有子节点则添加入，否则，寻找子节点的兄弟节点直到为空，再添加节点。</w:t>
      </w:r>
    </w:p>
    <w:p w:rsidR="00587D9B" w:rsidRDefault="00587D9B" w:rsidP="00A8652E">
      <w:pPr>
        <w:pStyle w:val="3"/>
        <w:spacing w:before="120"/>
      </w:pPr>
      <w:bookmarkStart w:id="21" w:name="_Toc26872486"/>
      <w:r>
        <w:rPr>
          <w:rFonts w:hint="eastAsia"/>
        </w:rPr>
        <w:t xml:space="preserve">3.3.2 </w:t>
      </w:r>
      <w:r w:rsidR="0031123E">
        <w:rPr>
          <w:rFonts w:hint="eastAsia"/>
        </w:rPr>
        <w:t>添加子节点</w:t>
      </w:r>
      <w:r w:rsidR="00B3095E">
        <w:rPr>
          <w:rFonts w:hint="eastAsia"/>
        </w:rPr>
        <w:t>核心</w:t>
      </w:r>
      <w:r>
        <w:rPr>
          <w:rFonts w:hint="eastAsia"/>
        </w:rPr>
        <w:t>代码</w:t>
      </w:r>
      <w:bookmarkEnd w:id="21"/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31123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spellStart"/>
      <w:proofErr w:type="gram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31123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1123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str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31123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31123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31123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child = </w:t>
      </w:r>
      <w:r w:rsidRPr="0031123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31123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child-&gt;data </w:t>
      </w:r>
      <w:r w:rsidRPr="0031123E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1123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str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31123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31123E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="005B6A5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//子节点为空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child;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31123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lastChild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31123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lastChild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proofErr w:type="gram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!=</w:t>
      </w:r>
      <w:proofErr w:type="gram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31123E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  <w:r w:rsidR="005B6A5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//寻找兄弟节点为空的子节点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lastChild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lastChild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lastChild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child;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31123E" w:rsidRPr="0031123E" w:rsidRDefault="0031123E" w:rsidP="003112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31123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31123E">
      <w:pPr>
        <w:pStyle w:val="2"/>
        <w:spacing w:before="120"/>
      </w:pPr>
      <w:bookmarkStart w:id="22" w:name="_Toc26872487"/>
      <w:r>
        <w:rPr>
          <w:rFonts w:hint="eastAsia"/>
        </w:rPr>
        <w:lastRenderedPageBreak/>
        <w:t xml:space="preserve">3.4 </w:t>
      </w:r>
      <w:r w:rsidR="005B6A51">
        <w:rPr>
          <w:rFonts w:hint="eastAsia"/>
        </w:rPr>
        <w:t>输出子节点</w:t>
      </w:r>
      <w:r>
        <w:rPr>
          <w:rFonts w:hint="eastAsia"/>
        </w:rPr>
        <w:t>的实现</w:t>
      </w:r>
      <w:bookmarkEnd w:id="22"/>
    </w:p>
    <w:p w:rsidR="00946937" w:rsidRDefault="00946937" w:rsidP="00A8652E">
      <w:pPr>
        <w:pStyle w:val="3"/>
        <w:spacing w:before="120"/>
      </w:pPr>
      <w:bookmarkStart w:id="23" w:name="_Toc26872488"/>
      <w:r>
        <w:rPr>
          <w:rFonts w:hint="eastAsia"/>
        </w:rPr>
        <w:t xml:space="preserve">3.4.1 </w:t>
      </w:r>
      <w:r w:rsidR="005B6A51">
        <w:rPr>
          <w:rFonts w:hint="eastAsia"/>
        </w:rPr>
        <w:t>输出子节</w:t>
      </w:r>
      <w:r w:rsidR="00FC3142">
        <w:rPr>
          <w:rFonts w:hint="eastAsia"/>
        </w:rPr>
        <w:t>点</w:t>
      </w:r>
      <w:bookmarkEnd w:id="23"/>
    </w:p>
    <w:p w:rsidR="00960CC1" w:rsidRPr="00960CC1" w:rsidRDefault="005B6A51" w:rsidP="00960CC1">
      <w:pPr>
        <w:rPr>
          <w:lang w:eastAsia="zh-CN"/>
        </w:rPr>
      </w:pPr>
      <w:r>
        <w:rPr>
          <w:rFonts w:hint="eastAsia"/>
          <w:lang w:eastAsia="zh-CN"/>
        </w:rPr>
        <w:t>通过递归寻找子节点的兄弟节点，将该节点的子节点内容全部输出。</w:t>
      </w:r>
    </w:p>
    <w:p w:rsidR="00946937" w:rsidRDefault="00946937" w:rsidP="00A8652E">
      <w:pPr>
        <w:pStyle w:val="3"/>
        <w:spacing w:before="120"/>
      </w:pPr>
      <w:bookmarkStart w:id="24" w:name="_Toc26872489"/>
      <w:r>
        <w:rPr>
          <w:rFonts w:hint="eastAsia"/>
        </w:rPr>
        <w:t xml:space="preserve">3.4.2 </w:t>
      </w:r>
      <w:r w:rsidR="005B6A51">
        <w:rPr>
          <w:rFonts w:hint="eastAsia"/>
        </w:rPr>
        <w:t>输出子节点</w:t>
      </w:r>
      <w:r>
        <w:rPr>
          <w:rFonts w:hint="eastAsia"/>
        </w:rPr>
        <w:t>核心代码</w:t>
      </w:r>
      <w:bookmarkEnd w:id="24"/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spellStart"/>
      <w:proofErr w:type="gram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printChild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r w:rsidRPr="005B6A51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child = </w:t>
      </w:r>
      <w:r w:rsidRPr="005B6A51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p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-&gt;</w:t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(child-&gt;</w:t>
      </w:r>
      <w:proofErr w:type="spellStart"/>
      <w:proofErr w:type="gram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</w:t>
      </w:r>
      <w:proofErr w:type="gram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5B6A51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child-&gt;data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'\t'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child = child-&gt;</w:t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nextSibling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child-&gt;data;</w:t>
      </w:r>
    </w:p>
    <w:p w:rsidR="00946937" w:rsidRPr="005B6A51" w:rsidRDefault="005B6A51" w:rsidP="005B6A51">
      <w:pPr>
        <w:ind w:firstLineChars="0" w:firstLine="0"/>
        <w:rPr>
          <w:sz w:val="28"/>
          <w:szCs w:val="28"/>
          <w:lang w:eastAsia="zh-CN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Pr="002779D6" w:rsidRDefault="0075165E" w:rsidP="002779D6">
      <w:pPr>
        <w:pStyle w:val="2"/>
        <w:spacing w:before="120"/>
      </w:pPr>
      <w:bookmarkStart w:id="25" w:name="_Toc26872490"/>
      <w:r w:rsidRPr="002779D6">
        <w:rPr>
          <w:rFonts w:hint="eastAsia"/>
        </w:rPr>
        <w:t xml:space="preserve">3.5 </w:t>
      </w:r>
      <w:r w:rsidR="005B6A51">
        <w:rPr>
          <w:rFonts w:hint="eastAsia"/>
        </w:rPr>
        <w:t>插入子树</w:t>
      </w:r>
      <w:r w:rsidRPr="002779D6">
        <w:rPr>
          <w:rFonts w:hint="eastAsia"/>
        </w:rPr>
        <w:t>的实现</w:t>
      </w:r>
      <w:bookmarkEnd w:id="25"/>
    </w:p>
    <w:p w:rsidR="00946937" w:rsidRDefault="00946937" w:rsidP="00A8652E">
      <w:pPr>
        <w:pStyle w:val="3"/>
        <w:spacing w:before="120"/>
      </w:pPr>
      <w:bookmarkStart w:id="26" w:name="_Toc26872491"/>
      <w:r>
        <w:rPr>
          <w:rFonts w:hint="eastAsia"/>
        </w:rPr>
        <w:t xml:space="preserve">3.5.1 </w:t>
      </w:r>
      <w:r w:rsidR="005B6A51">
        <w:rPr>
          <w:rFonts w:hint="eastAsia"/>
        </w:rPr>
        <w:t>插入子树</w:t>
      </w:r>
      <w:bookmarkEnd w:id="26"/>
    </w:p>
    <w:p w:rsidR="00100777" w:rsidRPr="00100777" w:rsidRDefault="006B4694" w:rsidP="00100777">
      <w:pPr>
        <w:rPr>
          <w:lang w:eastAsia="zh-CN"/>
        </w:rPr>
      </w:pPr>
      <w:r>
        <w:rPr>
          <w:rFonts w:hint="eastAsia"/>
          <w:lang w:eastAsia="zh-CN"/>
        </w:rPr>
        <w:t>输入要建立家庭的人命，如果找到则返回正确，如果未找到则，输出错误信息。随后输入子女个数通过调用</w:t>
      </w:r>
      <w:proofErr w:type="spellStart"/>
      <w:r>
        <w:rPr>
          <w:rFonts w:hint="eastAsia"/>
          <w:lang w:eastAsia="zh-CN"/>
        </w:rPr>
        <w:t>addC</w:t>
      </w:r>
      <w:r>
        <w:rPr>
          <w:lang w:eastAsia="zh-CN"/>
        </w:rPr>
        <w:t>hild</w:t>
      </w:r>
      <w:proofErr w:type="spellEnd"/>
      <w:r>
        <w:rPr>
          <w:rFonts w:hint="eastAsia"/>
          <w:lang w:eastAsia="zh-CN"/>
        </w:rPr>
        <w:t>，依次插入。结束后，调用</w:t>
      </w:r>
      <w:proofErr w:type="spellStart"/>
      <w:r>
        <w:rPr>
          <w:rFonts w:hint="eastAsia"/>
          <w:lang w:eastAsia="zh-CN"/>
        </w:rPr>
        <w:t>prin</w:t>
      </w:r>
      <w:r>
        <w:rPr>
          <w:lang w:eastAsia="zh-CN"/>
        </w:rPr>
        <w:t>t</w:t>
      </w:r>
      <w:r>
        <w:rPr>
          <w:rFonts w:hint="eastAsia"/>
          <w:lang w:eastAsia="zh-CN"/>
        </w:rPr>
        <w:t>C</w:t>
      </w:r>
      <w:r>
        <w:rPr>
          <w:lang w:eastAsia="zh-CN"/>
        </w:rPr>
        <w:t>hild</w:t>
      </w:r>
      <w:proofErr w:type="spellEnd"/>
      <w:r>
        <w:rPr>
          <w:rFonts w:hint="eastAsia"/>
          <w:lang w:eastAsia="zh-CN"/>
        </w:rPr>
        <w:t>，依次输出其中的内容。</w:t>
      </w:r>
    </w:p>
    <w:p w:rsidR="00946937" w:rsidRDefault="00946937" w:rsidP="00A8652E">
      <w:pPr>
        <w:pStyle w:val="3"/>
        <w:spacing w:before="120"/>
      </w:pPr>
      <w:bookmarkStart w:id="27" w:name="_Toc26872492"/>
      <w:r>
        <w:rPr>
          <w:rFonts w:hint="eastAsia"/>
        </w:rPr>
        <w:t xml:space="preserve">3.5.2 </w:t>
      </w:r>
      <w:r w:rsidR="006B4694">
        <w:rPr>
          <w:rFonts w:hint="eastAsia"/>
        </w:rPr>
        <w:t>插入子</w:t>
      </w:r>
      <w:proofErr w:type="gramStart"/>
      <w:r w:rsidR="006B4694">
        <w:rPr>
          <w:rFonts w:hint="eastAsia"/>
        </w:rPr>
        <w:t>树</w:t>
      </w:r>
      <w:r>
        <w:rPr>
          <w:rFonts w:hint="eastAsia"/>
        </w:rPr>
        <w:t>核心</w:t>
      </w:r>
      <w:proofErr w:type="gramEnd"/>
      <w:r>
        <w:rPr>
          <w:rFonts w:hint="eastAsia"/>
        </w:rPr>
        <w:t>代码</w:t>
      </w:r>
      <w:bookmarkEnd w:id="27"/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spellStart"/>
      <w:proofErr w:type="gram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Insertsubtree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输入要建立家庭的人的姓名：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(!(</w:t>
      </w:r>
      <w:proofErr w:type="gram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Find(</w:t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name,root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))) 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没有找到这个人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num;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的儿女人数：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num;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请依次输入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的儿女姓名：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node = current;</w:t>
      </w:r>
    </w:p>
    <w:p w:rsidR="006B4694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(num &gt; 0) </w:t>
      </w:r>
    </w:p>
    <w:p w:rsidR="005B6A51" w:rsidRPr="005B6A51" w:rsidRDefault="005B6A51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84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child;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child;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addChild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child, node);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num--;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node-&gt;data </w:t>
      </w:r>
      <w:r w:rsidRPr="005B6A5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的第一代子孙是：</w:t>
      </w:r>
      <w:r w:rsidRPr="005B6A5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printChild</w:t>
      </w:r>
      <w:proofErr w:type="spellEnd"/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(node);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B6A51" w:rsidRPr="005B6A51" w:rsidRDefault="005B6A51" w:rsidP="005B6A5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B6A5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DF7F1B" w:rsidRDefault="00DF7F1B" w:rsidP="005B6A51">
      <w:pPr>
        <w:pStyle w:val="2"/>
        <w:spacing w:before="120"/>
      </w:pPr>
      <w:bookmarkStart w:id="28" w:name="_Toc26872493"/>
      <w:r>
        <w:rPr>
          <w:rFonts w:hint="eastAsia"/>
        </w:rPr>
        <w:t>3.6</w:t>
      </w:r>
      <w:r w:rsidR="006B4694">
        <w:rPr>
          <w:rFonts w:hint="eastAsia"/>
        </w:rPr>
        <w:t>插入节点</w:t>
      </w:r>
      <w:r>
        <w:rPr>
          <w:rFonts w:hint="eastAsia"/>
        </w:rPr>
        <w:t>的实现</w:t>
      </w:r>
      <w:bookmarkEnd w:id="28"/>
    </w:p>
    <w:p w:rsidR="00DF7F1B" w:rsidRDefault="00DF7F1B" w:rsidP="00DF7F1B">
      <w:pPr>
        <w:pStyle w:val="3"/>
        <w:spacing w:before="120"/>
      </w:pPr>
      <w:bookmarkStart w:id="29" w:name="_Toc26872494"/>
      <w:r>
        <w:rPr>
          <w:rFonts w:hint="eastAsia"/>
        </w:rPr>
        <w:t>3.</w:t>
      </w:r>
      <w:r w:rsidR="00957DAE">
        <w:rPr>
          <w:rFonts w:hint="eastAsia"/>
        </w:rPr>
        <w:t>6</w:t>
      </w:r>
      <w:r>
        <w:rPr>
          <w:rFonts w:hint="eastAsia"/>
        </w:rPr>
        <w:t xml:space="preserve">.1 </w:t>
      </w:r>
      <w:r w:rsidR="006B4694">
        <w:rPr>
          <w:rFonts w:hint="eastAsia"/>
        </w:rPr>
        <w:t>插入节点</w:t>
      </w:r>
      <w:bookmarkEnd w:id="29"/>
    </w:p>
    <w:p w:rsidR="00DF7F1B" w:rsidRPr="00960CC1" w:rsidRDefault="006B4694" w:rsidP="00DF7F1B">
      <w:pPr>
        <w:rPr>
          <w:lang w:eastAsia="zh-CN"/>
        </w:rPr>
      </w:pPr>
      <w:r>
        <w:rPr>
          <w:rFonts w:hint="eastAsia"/>
          <w:lang w:eastAsia="zh-CN"/>
        </w:rPr>
        <w:t>找到要插入节点的双亲节点随后插入该节点。</w:t>
      </w:r>
    </w:p>
    <w:p w:rsidR="00DF7F1B" w:rsidRDefault="00DF7F1B" w:rsidP="00DF7F1B">
      <w:pPr>
        <w:pStyle w:val="3"/>
        <w:spacing w:before="120"/>
      </w:pPr>
      <w:bookmarkStart w:id="30" w:name="_Toc26872495"/>
      <w:r>
        <w:rPr>
          <w:rFonts w:hint="eastAsia"/>
        </w:rPr>
        <w:t>3.</w:t>
      </w:r>
      <w:r w:rsidR="00957DAE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输出功能核心代码</w:t>
      </w:r>
      <w:bookmarkEnd w:id="30"/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spellStart"/>
      <w:proofErr w:type="gram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Insertnode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输入要添加儿子（或女儿）的人的姓名：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(!(</w:t>
      </w:r>
      <w:proofErr w:type="gram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Find(name, root))) 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没有找到这个人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node = current;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新添加的儿子（或女儿）的姓名：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child;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child;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addChild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child, node);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node-&gt;data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的第一代子孙是：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printChild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(node);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6B4694">
      <w:pPr>
        <w:pStyle w:val="2"/>
        <w:spacing w:before="120"/>
      </w:pPr>
      <w:bookmarkStart w:id="31" w:name="_Toc26872496"/>
      <w:r>
        <w:rPr>
          <w:rFonts w:hint="eastAsia"/>
        </w:rPr>
        <w:t>3.</w:t>
      </w:r>
      <w:r w:rsidR="00DF7F1B">
        <w:rPr>
          <w:rFonts w:hint="eastAsia"/>
        </w:rPr>
        <w:t>7</w:t>
      </w:r>
      <w:r>
        <w:rPr>
          <w:rFonts w:hint="eastAsia"/>
        </w:rPr>
        <w:t xml:space="preserve"> </w:t>
      </w:r>
      <w:r w:rsidR="006B4694">
        <w:rPr>
          <w:rFonts w:hint="eastAsia"/>
        </w:rPr>
        <w:t>删除功能</w:t>
      </w:r>
      <w:r>
        <w:rPr>
          <w:rFonts w:hint="eastAsia"/>
        </w:rPr>
        <w:t>的实现</w:t>
      </w:r>
      <w:bookmarkEnd w:id="31"/>
    </w:p>
    <w:p w:rsidR="00AD5E2E" w:rsidRDefault="00946937" w:rsidP="00A8652E">
      <w:pPr>
        <w:pStyle w:val="3"/>
        <w:spacing w:before="120"/>
      </w:pPr>
      <w:bookmarkStart w:id="32" w:name="_Toc26872497"/>
      <w:r>
        <w:rPr>
          <w:rFonts w:hint="eastAsia"/>
        </w:rPr>
        <w:t>3.</w:t>
      </w:r>
      <w:r w:rsidR="00957DAE">
        <w:rPr>
          <w:rFonts w:hint="eastAsia"/>
        </w:rPr>
        <w:t>7</w:t>
      </w:r>
      <w:r>
        <w:rPr>
          <w:rFonts w:hint="eastAsia"/>
        </w:rPr>
        <w:t xml:space="preserve">.1 </w:t>
      </w:r>
      <w:r w:rsidR="006B4694">
        <w:rPr>
          <w:rFonts w:hint="eastAsia"/>
        </w:rPr>
        <w:t>删除功能</w:t>
      </w:r>
      <w:bookmarkEnd w:id="32"/>
    </w:p>
    <w:p w:rsidR="004F1DC1" w:rsidRPr="004F1DC1" w:rsidRDefault="0093116A" w:rsidP="004F1DC1">
      <w:pPr>
        <w:rPr>
          <w:lang w:eastAsia="zh-CN"/>
        </w:rPr>
      </w:pPr>
      <w:r>
        <w:rPr>
          <w:rFonts w:hint="eastAsia"/>
          <w:lang w:eastAsia="zh-CN"/>
        </w:rPr>
        <w:t>首</w:t>
      </w:r>
      <w:r w:rsidR="006B4694">
        <w:rPr>
          <w:rFonts w:hint="eastAsia"/>
          <w:lang w:eastAsia="zh-CN"/>
        </w:rPr>
        <w:t>先找到要删除的子树的根节点，即祖先节点</w:t>
      </w:r>
      <w:r w:rsidR="000740E1">
        <w:rPr>
          <w:rFonts w:hint="eastAsia"/>
          <w:lang w:eastAsia="zh-CN"/>
        </w:rPr>
        <w:t>，随后依次递归删除节点。</w:t>
      </w:r>
    </w:p>
    <w:p w:rsidR="00AD5E2E" w:rsidRDefault="00946937" w:rsidP="00A8652E">
      <w:pPr>
        <w:pStyle w:val="3"/>
        <w:spacing w:before="120"/>
      </w:pPr>
      <w:bookmarkStart w:id="33" w:name="_Toc26872498"/>
      <w:r>
        <w:rPr>
          <w:rFonts w:hint="eastAsia"/>
        </w:rPr>
        <w:t>3.</w:t>
      </w:r>
      <w:r w:rsidR="00957DAE">
        <w:rPr>
          <w:rFonts w:hint="eastAsia"/>
        </w:rPr>
        <w:t>7</w:t>
      </w:r>
      <w:r>
        <w:rPr>
          <w:rFonts w:hint="eastAsia"/>
        </w:rPr>
        <w:t xml:space="preserve">.2 </w:t>
      </w:r>
      <w:r w:rsidR="006B4694">
        <w:rPr>
          <w:rFonts w:hint="eastAsia"/>
        </w:rPr>
        <w:t>删除功能</w:t>
      </w:r>
      <w:r>
        <w:rPr>
          <w:rFonts w:hint="eastAsia"/>
        </w:rPr>
        <w:t>核心代码</w:t>
      </w:r>
      <w:bookmarkEnd w:id="33"/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Remove()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输入要解散家庭的人的目前姓名：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(!(</w:t>
      </w:r>
      <w:proofErr w:type="gram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Find(name, root))) 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没有找到这个人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node = current;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要解散家庭的人的姓名是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(node-&gt;</w:t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6B4694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node-&gt;data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已经没有家庭了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node-&gt;data </w:t>
      </w:r>
      <w:r w:rsidRPr="006B469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的第一代子孙是：</w:t>
      </w:r>
      <w:r w:rsidRPr="006B469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printChild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(node);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node-&gt;</w:t>
      </w:r>
      <w:proofErr w:type="spellStart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firstChild</w:t>
      </w:r>
      <w:proofErr w:type="spellEnd"/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6B4694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B4694" w:rsidRPr="006B4694" w:rsidRDefault="006B4694" w:rsidP="006B469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73F4D" w:rsidRDefault="006B4694" w:rsidP="006B4694">
      <w:pPr>
        <w:ind w:firstLineChars="0" w:firstLine="0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B469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740E1" w:rsidRDefault="000740E1" w:rsidP="000740E1">
      <w:pPr>
        <w:pStyle w:val="2"/>
        <w:spacing w:before="120"/>
      </w:pPr>
      <w:bookmarkStart w:id="34" w:name="_Toc26872499"/>
      <w:r>
        <w:rPr>
          <w:rFonts w:hint="eastAsia"/>
        </w:rPr>
        <w:t xml:space="preserve">3.8 </w:t>
      </w:r>
      <w:r>
        <w:rPr>
          <w:rFonts w:hint="eastAsia"/>
        </w:rPr>
        <w:t>修改功能的实现</w:t>
      </w:r>
      <w:bookmarkEnd w:id="34"/>
    </w:p>
    <w:p w:rsidR="000740E1" w:rsidRDefault="000740E1" w:rsidP="000740E1">
      <w:pPr>
        <w:pStyle w:val="3"/>
        <w:spacing w:before="120"/>
      </w:pPr>
      <w:bookmarkStart w:id="35" w:name="_Toc26872500"/>
      <w:r>
        <w:rPr>
          <w:rFonts w:hint="eastAsia"/>
        </w:rPr>
        <w:t xml:space="preserve">3.8.1 </w:t>
      </w:r>
      <w:r>
        <w:rPr>
          <w:rFonts w:hint="eastAsia"/>
        </w:rPr>
        <w:t>修改功能</w:t>
      </w:r>
      <w:bookmarkEnd w:id="35"/>
    </w:p>
    <w:p w:rsidR="000740E1" w:rsidRPr="004F1DC1" w:rsidRDefault="000740E1" w:rsidP="000740E1">
      <w:pPr>
        <w:rPr>
          <w:lang w:eastAsia="zh-CN"/>
        </w:rPr>
      </w:pPr>
      <w:r>
        <w:rPr>
          <w:rFonts w:hint="eastAsia"/>
          <w:lang w:eastAsia="zh-CN"/>
        </w:rPr>
        <w:t>首先通过调用</w:t>
      </w:r>
      <w:r>
        <w:rPr>
          <w:rFonts w:hint="eastAsia"/>
          <w:lang w:eastAsia="zh-CN"/>
        </w:rPr>
        <w:t>find</w:t>
      </w:r>
      <w:r>
        <w:rPr>
          <w:rFonts w:hint="eastAsia"/>
          <w:lang w:eastAsia="zh-CN"/>
        </w:rPr>
        <w:t>函数找到，所要修改的节点，随后依次修改节点所在内容。</w:t>
      </w:r>
    </w:p>
    <w:p w:rsidR="000740E1" w:rsidRDefault="000740E1" w:rsidP="000740E1">
      <w:pPr>
        <w:pStyle w:val="3"/>
        <w:spacing w:before="120"/>
      </w:pPr>
      <w:bookmarkStart w:id="36" w:name="_Toc26872501"/>
      <w:r>
        <w:rPr>
          <w:rFonts w:hint="eastAsia"/>
        </w:rPr>
        <w:t xml:space="preserve">3.8.2 </w:t>
      </w:r>
      <w:r>
        <w:rPr>
          <w:rFonts w:hint="eastAsia"/>
        </w:rPr>
        <w:t>修改功能核心代码</w:t>
      </w:r>
      <w:bookmarkEnd w:id="36"/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740E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::</w:t>
      </w:r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Change()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输入要更改姓名的人的目前姓名：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(!(</w:t>
      </w:r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Find(name, root))) 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没有找到这个人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TreeNode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node = current;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请输入更改后的姓名：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new_name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new_name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node-&gt;data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=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new_name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已更名为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new_name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0740E1" w:rsidRDefault="000740E1" w:rsidP="000740E1">
      <w:pPr>
        <w:pStyle w:val="2"/>
        <w:spacing w:before="120"/>
      </w:pPr>
      <w:bookmarkStart w:id="37" w:name="_Toc26872502"/>
      <w:r>
        <w:rPr>
          <w:rFonts w:hint="eastAsia"/>
        </w:rPr>
        <w:t xml:space="preserve">3.9 </w:t>
      </w:r>
      <w:r>
        <w:rPr>
          <w:rFonts w:hint="eastAsia"/>
        </w:rPr>
        <w:t>总体功能的实现</w:t>
      </w:r>
      <w:bookmarkEnd w:id="37"/>
    </w:p>
    <w:p w:rsidR="000740E1" w:rsidRDefault="000740E1" w:rsidP="000740E1">
      <w:pPr>
        <w:pStyle w:val="3"/>
        <w:spacing w:before="120"/>
      </w:pPr>
      <w:bookmarkStart w:id="38" w:name="_Toc26872503"/>
      <w:r>
        <w:rPr>
          <w:rFonts w:hint="eastAsia"/>
        </w:rPr>
        <w:t>3.</w:t>
      </w:r>
      <w:r w:rsidR="001A2ED9">
        <w:rPr>
          <w:rFonts w:hint="eastAsia"/>
        </w:rPr>
        <w:t>9</w:t>
      </w:r>
      <w:r>
        <w:rPr>
          <w:rFonts w:hint="eastAsia"/>
        </w:rPr>
        <w:t xml:space="preserve">.1 </w:t>
      </w:r>
      <w:r>
        <w:rPr>
          <w:rFonts w:hint="eastAsia"/>
        </w:rPr>
        <w:t>总体功能</w:t>
      </w:r>
      <w:bookmarkEnd w:id="38"/>
    </w:p>
    <w:p w:rsidR="000740E1" w:rsidRPr="004F1DC1" w:rsidRDefault="000740E1" w:rsidP="000740E1">
      <w:pPr>
        <w:rPr>
          <w:lang w:eastAsia="zh-CN"/>
        </w:rPr>
      </w:pPr>
      <w:r>
        <w:rPr>
          <w:rFonts w:hint="eastAsia"/>
          <w:lang w:eastAsia="zh-CN"/>
        </w:rPr>
        <w:t>首先建立输出的表格，随后依据输入内容，使用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，分别进行相应的函数调用。</w:t>
      </w:r>
    </w:p>
    <w:p w:rsidR="000740E1" w:rsidRDefault="000740E1" w:rsidP="000740E1">
      <w:pPr>
        <w:pStyle w:val="3"/>
        <w:spacing w:before="120"/>
      </w:pPr>
      <w:bookmarkStart w:id="39" w:name="_Toc26872504"/>
      <w:r>
        <w:rPr>
          <w:rFonts w:hint="eastAsia"/>
        </w:rPr>
        <w:t>3.</w:t>
      </w:r>
      <w:r w:rsidR="001A2ED9">
        <w:rPr>
          <w:rFonts w:hint="eastAsia"/>
        </w:rPr>
        <w:t>9</w:t>
      </w:r>
      <w:r>
        <w:rPr>
          <w:rFonts w:hint="eastAsia"/>
        </w:rPr>
        <w:t xml:space="preserve">.2 </w:t>
      </w:r>
      <w:r>
        <w:rPr>
          <w:rFonts w:hint="eastAsia"/>
        </w:rPr>
        <w:t>总体功能核心代码</w:t>
      </w:r>
      <w:bookmarkEnd w:id="39"/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main(</w:t>
      </w:r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(14)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家谱管理系统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(16)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"=============================================="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请选择要执行的操作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(11)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"A --- 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完善家谱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(15)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"B --- 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添加家庭成员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(11)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"C --- 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解散局部家庭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(11)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"D --- 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更改家庭成员姓名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(7)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"E --- 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退出程序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(15)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"=============================================="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Tree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loop = 1;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(loop) {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请选择要执行的操作：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id;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id;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switch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(id)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'A'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A.Insertsubtree</w:t>
      </w:r>
      <w:proofErr w:type="spellEnd"/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'B'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A.Insertnode</w:t>
      </w:r>
      <w:proofErr w:type="spellEnd"/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'C'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A.Remove</w:t>
      </w:r>
      <w:proofErr w:type="spellEnd"/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'D'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A.Change</w:t>
      </w:r>
      <w:proofErr w:type="spellEnd"/>
      <w:proofErr w:type="gram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'E'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loop = 0;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default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请输入正确的序号</w:t>
      </w:r>
      <w:r w:rsidRPr="000740E1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0740E1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740E1" w:rsidRPr="000740E1" w:rsidRDefault="000740E1" w:rsidP="000740E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0740E1" w:rsidRDefault="000740E1" w:rsidP="000740E1">
      <w:pPr>
        <w:ind w:firstLineChars="0" w:firstLine="0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0740E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AB2E7B" w:rsidRDefault="00AB2E7B" w:rsidP="000740E1">
      <w:pPr>
        <w:ind w:firstLineChars="0" w:firstLine="0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AB2E7B" w:rsidRDefault="00AB2E7B" w:rsidP="00AB2E7B">
      <w:pPr>
        <w:pStyle w:val="3"/>
        <w:spacing w:before="120"/>
      </w:pPr>
      <w:bookmarkStart w:id="40" w:name="_Toc26872505"/>
      <w:r>
        <w:rPr>
          <w:rFonts w:hint="eastAsia"/>
        </w:rPr>
        <w:lastRenderedPageBreak/>
        <w:t>3.9.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总体功能</w:t>
      </w:r>
      <w:r>
        <w:rPr>
          <w:rFonts w:hint="eastAsia"/>
        </w:rPr>
        <w:t>流程图</w:t>
      </w:r>
      <w:bookmarkEnd w:id="40"/>
    </w:p>
    <w:p w:rsidR="00AB2E7B" w:rsidRDefault="00AB2E7B" w:rsidP="000740E1">
      <w:pPr>
        <w:ind w:firstLineChars="0" w:firstLine="0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AB2E7B" w:rsidRPr="00AB2E7B" w:rsidRDefault="00AB2E7B" w:rsidP="000740E1">
      <w:pPr>
        <w:ind w:firstLineChars="0" w:firstLine="0"/>
        <w:rPr>
          <w:rFonts w:hint="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96B728C" wp14:editId="7422372B">
            <wp:extent cx="4290432" cy="5075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41" w:name="_Toc2687250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41"/>
    </w:p>
    <w:p w:rsidR="004135DF" w:rsidRDefault="004135DF" w:rsidP="004135DF">
      <w:pPr>
        <w:pStyle w:val="2"/>
        <w:spacing w:before="120"/>
      </w:pPr>
      <w:bookmarkStart w:id="42" w:name="_Toc2687250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42"/>
    </w:p>
    <w:p w:rsidR="004135DF" w:rsidRDefault="004135DF" w:rsidP="004135DF">
      <w:pPr>
        <w:pStyle w:val="3"/>
        <w:spacing w:before="120"/>
      </w:pPr>
      <w:bookmarkStart w:id="43" w:name="_Toc26872508"/>
      <w:r>
        <w:rPr>
          <w:rFonts w:hint="eastAsia"/>
        </w:rPr>
        <w:t xml:space="preserve">4.1.1 </w:t>
      </w:r>
      <w:r w:rsidR="00ED3305">
        <w:rPr>
          <w:rFonts w:hint="eastAsia"/>
        </w:rPr>
        <w:t>构建家谱</w:t>
      </w:r>
      <w:bookmarkEnd w:id="43"/>
    </w:p>
    <w:p w:rsidR="00AE5F5E" w:rsidRDefault="004135DF" w:rsidP="00AE5F5E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ED3305" w:rsidRDefault="00ED3305" w:rsidP="00AE5F5E">
      <w:pPr>
        <w:rPr>
          <w:lang w:eastAsia="zh-CN"/>
        </w:rPr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>0 2 p1 p2</w:t>
      </w:r>
    </w:p>
    <w:p w:rsidR="00ED3305" w:rsidRDefault="00ED3305" w:rsidP="00AE5F5E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p0 3 p11 p12 p13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ED3305" w:rsidP="004135DF">
      <w:pPr>
        <w:rPr>
          <w:lang w:eastAsia="zh-CN"/>
        </w:rPr>
      </w:pPr>
      <w:r w:rsidRPr="00ED3305">
        <w:rPr>
          <w:noProof/>
        </w:rPr>
        <w:drawing>
          <wp:inline distT="0" distB="0" distL="0" distR="0" wp14:anchorId="57DC597E" wp14:editId="248A31F7">
            <wp:extent cx="5759450" cy="3072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4" w:name="_Toc26872509"/>
      <w:r>
        <w:rPr>
          <w:rFonts w:hint="eastAsia"/>
        </w:rPr>
        <w:t xml:space="preserve">4.1.2 </w:t>
      </w:r>
      <w:r w:rsidR="00ED3305">
        <w:rPr>
          <w:rFonts w:hint="eastAsia"/>
        </w:rPr>
        <w:t>添加家庭成员</w:t>
      </w:r>
      <w:bookmarkEnd w:id="44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ED3305" w:rsidRDefault="00ED3305" w:rsidP="003118C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B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p</w:t>
      </w:r>
      <w:r>
        <w:rPr>
          <w:b/>
          <w:lang w:eastAsia="zh-CN"/>
        </w:rPr>
        <w:t>2 p21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ED3305" w:rsidP="003118CA">
      <w:pPr>
        <w:rPr>
          <w:lang w:eastAsia="zh-CN"/>
        </w:rPr>
      </w:pPr>
      <w:r w:rsidRPr="00ED3305">
        <w:rPr>
          <w:noProof/>
        </w:rPr>
        <w:lastRenderedPageBreak/>
        <w:drawing>
          <wp:inline distT="0" distB="0" distL="0" distR="0" wp14:anchorId="0427875A" wp14:editId="349C9A90">
            <wp:extent cx="5759450" cy="3072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5" w:name="_Toc26872510"/>
      <w:r>
        <w:rPr>
          <w:rFonts w:hint="eastAsia"/>
        </w:rPr>
        <w:t xml:space="preserve">4.1.3 </w:t>
      </w:r>
      <w:r w:rsidR="00ED3305">
        <w:rPr>
          <w:rFonts w:hint="eastAsia"/>
        </w:rPr>
        <w:t>解散局部家庭</w:t>
      </w:r>
      <w:bookmarkEnd w:id="45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ED3305" w:rsidRDefault="00ED3305" w:rsidP="003118CA">
      <w:pPr>
        <w:ind w:firstLine="482"/>
        <w:rPr>
          <w:lang w:eastAsia="zh-CN"/>
        </w:rPr>
      </w:pPr>
      <w:r>
        <w:rPr>
          <w:b/>
          <w:lang w:eastAsia="zh-CN"/>
        </w:rPr>
        <w:t xml:space="preserve">C </w:t>
      </w:r>
      <w:r>
        <w:rPr>
          <w:rFonts w:hint="eastAsia"/>
          <w:b/>
          <w:lang w:eastAsia="zh-CN"/>
        </w:rPr>
        <w:t>p</w:t>
      </w:r>
      <w:r>
        <w:rPr>
          <w:b/>
          <w:lang w:eastAsia="zh-CN"/>
        </w:rPr>
        <w:t>2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ED3305" w:rsidP="003118CA">
      <w:pPr>
        <w:rPr>
          <w:lang w:eastAsia="zh-CN"/>
        </w:rPr>
      </w:pPr>
      <w:r w:rsidRPr="00ED3305">
        <w:rPr>
          <w:noProof/>
        </w:rPr>
        <w:lastRenderedPageBreak/>
        <w:drawing>
          <wp:inline distT="0" distB="0" distL="0" distR="0" wp14:anchorId="5CB5AA0D" wp14:editId="4CCF58AE">
            <wp:extent cx="5759450" cy="3072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6" w:name="_Toc26872511"/>
      <w:r>
        <w:rPr>
          <w:rFonts w:hint="eastAsia"/>
        </w:rPr>
        <w:t xml:space="preserve">4.1.4 </w:t>
      </w:r>
      <w:r w:rsidR="00ED3305">
        <w:rPr>
          <w:rFonts w:hint="eastAsia"/>
        </w:rPr>
        <w:t>更改姓名</w:t>
      </w:r>
      <w:bookmarkEnd w:id="46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ED3305" w:rsidRDefault="00ED3305" w:rsidP="003118C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D</w:t>
      </w:r>
      <w:r>
        <w:rPr>
          <w:b/>
          <w:lang w:eastAsia="zh-CN"/>
        </w:rPr>
        <w:t xml:space="preserve"> p13 p14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FD2CA9" w:rsidRPr="00FC3142" w:rsidRDefault="00ED3305" w:rsidP="00ED3305">
      <w:pPr>
        <w:rPr>
          <w:lang w:eastAsia="zh-CN"/>
        </w:rPr>
      </w:pPr>
      <w:r w:rsidRPr="00ED3305">
        <w:rPr>
          <w:noProof/>
        </w:rPr>
        <w:drawing>
          <wp:inline distT="0" distB="0" distL="0" distR="0" wp14:anchorId="0885531A" wp14:editId="782BFF04">
            <wp:extent cx="5759450" cy="3072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9" w:rsidRPr="00FD2CA9" w:rsidRDefault="00FD2CA9" w:rsidP="00FD2CA9">
      <w:pPr>
        <w:rPr>
          <w:lang w:eastAsia="zh-CN"/>
        </w:rPr>
      </w:pPr>
    </w:p>
    <w:p w:rsidR="00590C7D" w:rsidRPr="00F872B4" w:rsidRDefault="004135DF" w:rsidP="00F872B4">
      <w:pPr>
        <w:pStyle w:val="2"/>
        <w:spacing w:before="120"/>
      </w:pPr>
      <w:bookmarkStart w:id="47" w:name="_Toc26872512"/>
      <w:r>
        <w:rPr>
          <w:rFonts w:hint="eastAsia"/>
        </w:rPr>
        <w:lastRenderedPageBreak/>
        <w:t>4.</w:t>
      </w:r>
      <w:r w:rsidR="00FC314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47"/>
    </w:p>
    <w:p w:rsidR="004135DF" w:rsidRDefault="004135DF" w:rsidP="004135DF">
      <w:pPr>
        <w:pStyle w:val="3"/>
        <w:spacing w:before="120"/>
      </w:pPr>
      <w:bookmarkStart w:id="48" w:name="_Toc26872513"/>
      <w:r>
        <w:rPr>
          <w:rFonts w:hint="eastAsia"/>
        </w:rPr>
        <w:t>4.</w:t>
      </w:r>
      <w:r w:rsidR="00FC3142">
        <w:rPr>
          <w:rFonts w:hint="eastAsia"/>
        </w:rPr>
        <w:t>2</w:t>
      </w:r>
      <w:r>
        <w:rPr>
          <w:rFonts w:hint="eastAsia"/>
        </w:rPr>
        <w:t>.</w:t>
      </w:r>
      <w:r w:rsidR="00F872B4">
        <w:rPr>
          <w:rFonts w:hint="eastAsia"/>
        </w:rPr>
        <w:t>1</w:t>
      </w:r>
      <w:r>
        <w:rPr>
          <w:rFonts w:hint="eastAsia"/>
        </w:rPr>
        <w:t xml:space="preserve"> </w:t>
      </w:r>
      <w:r w:rsidR="00ED3305">
        <w:rPr>
          <w:rFonts w:hint="eastAsia"/>
        </w:rPr>
        <w:t>操作码错误</w:t>
      </w:r>
      <w:bookmarkEnd w:id="48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:rsidR="0045766E" w:rsidRDefault="00ED3305" w:rsidP="001839FC">
      <w:pPr>
        <w:rPr>
          <w:lang w:eastAsia="zh-CN"/>
        </w:rPr>
      </w:pPr>
      <w:r>
        <w:rPr>
          <w:lang w:eastAsia="zh-CN"/>
        </w:rPr>
        <w:t>R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ED3305" w:rsidP="001839FC">
      <w:pPr>
        <w:rPr>
          <w:b/>
          <w:lang w:eastAsia="zh-CN"/>
        </w:rPr>
      </w:pPr>
      <w:r w:rsidRPr="00ED3305">
        <w:rPr>
          <w:noProof/>
        </w:rPr>
        <w:drawing>
          <wp:inline distT="0" distB="0" distL="0" distR="0" wp14:anchorId="05EECF3D" wp14:editId="356F4974">
            <wp:extent cx="5759450" cy="3072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C8" w:rsidRDefault="004135DF" w:rsidP="004135DF">
      <w:pPr>
        <w:pStyle w:val="3"/>
        <w:spacing w:before="120"/>
      </w:pPr>
      <w:bookmarkStart w:id="49" w:name="_Toc26872514"/>
      <w:r>
        <w:rPr>
          <w:rFonts w:hint="eastAsia"/>
        </w:rPr>
        <w:t>4.</w:t>
      </w:r>
      <w:r w:rsidR="00FC3142">
        <w:rPr>
          <w:rFonts w:hint="eastAsia"/>
        </w:rPr>
        <w:t>2</w:t>
      </w:r>
      <w:r>
        <w:rPr>
          <w:rFonts w:hint="eastAsia"/>
        </w:rPr>
        <w:t>.</w:t>
      </w:r>
      <w:r w:rsidR="00F872B4">
        <w:rPr>
          <w:rFonts w:hint="eastAsia"/>
        </w:rPr>
        <w:t>2</w:t>
      </w:r>
      <w:r>
        <w:rPr>
          <w:rFonts w:hint="eastAsia"/>
        </w:rPr>
        <w:t xml:space="preserve"> </w:t>
      </w:r>
      <w:r w:rsidR="00ED3305">
        <w:rPr>
          <w:rFonts w:hint="eastAsia"/>
        </w:rPr>
        <w:t>找不到此人</w:t>
      </w:r>
      <w:bookmarkEnd w:id="49"/>
    </w:p>
    <w:p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</w:p>
    <w:p w:rsidR="0045766E" w:rsidRDefault="00ED3305" w:rsidP="00B649B3">
      <w:pPr>
        <w:rPr>
          <w:lang w:eastAsia="zh-CN"/>
        </w:rPr>
      </w:pPr>
      <w:r>
        <w:rPr>
          <w:lang w:eastAsia="zh-CN"/>
        </w:rPr>
        <w:t xml:space="preserve">D </w:t>
      </w:r>
      <w:r>
        <w:rPr>
          <w:rFonts w:hint="eastAsia"/>
          <w:lang w:eastAsia="zh-CN"/>
        </w:rPr>
        <w:t>p</w:t>
      </w:r>
      <w:r>
        <w:rPr>
          <w:lang w:eastAsia="zh-CN"/>
        </w:rPr>
        <w:t>13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B649B3" w:rsidRPr="002644C8" w:rsidRDefault="00ED3305" w:rsidP="002644C8">
      <w:pPr>
        <w:rPr>
          <w:lang w:eastAsia="zh-CN"/>
        </w:rPr>
      </w:pPr>
      <w:r w:rsidRPr="00ED3305">
        <w:rPr>
          <w:noProof/>
        </w:rPr>
        <w:lastRenderedPageBreak/>
        <w:drawing>
          <wp:inline distT="0" distB="0" distL="0" distR="0" wp14:anchorId="0A39CA94" wp14:editId="4DD298C8">
            <wp:extent cx="5759450" cy="30721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27" w:rsidRPr="0045766E" w:rsidRDefault="00967C27" w:rsidP="0045766E">
      <w:pPr>
        <w:ind w:firstLine="482"/>
        <w:rPr>
          <w:b/>
          <w:lang w:eastAsia="zh-CN"/>
        </w:rPr>
      </w:pPr>
    </w:p>
    <w:sectPr w:rsidR="00967C27" w:rsidRPr="0045766E" w:rsidSect="00FD3194">
      <w:footerReference w:type="default" r:id="rId2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C36" w:rsidRDefault="003B7C36" w:rsidP="001D0743">
      <w:r>
        <w:separator/>
      </w:r>
    </w:p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</w:endnote>
  <w:endnote w:type="continuationSeparator" w:id="0">
    <w:p w:rsidR="003B7C36" w:rsidRDefault="003B7C36" w:rsidP="001D0743">
      <w:r>
        <w:continuationSeparator/>
      </w:r>
    </w:p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Pr="00F57004" w:rsidRDefault="001A2ED9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1A2ED9" w:rsidRDefault="001A2ED9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Pr="009035C9" w:rsidRDefault="001A2ED9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Default="001A2ED9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Default="001A2ED9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1A2ED9" w:rsidRDefault="001A2ED9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1A2ED9" w:rsidRPr="00E0298B" w:rsidRDefault="001A2ED9" w:rsidP="001D0743">
    <w:pPr>
      <w:pStyle w:val="a4"/>
      <w:ind w:firstLine="360"/>
    </w:pPr>
  </w:p>
  <w:p w:rsidR="001A2ED9" w:rsidRDefault="001A2E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C36" w:rsidRDefault="003B7C36" w:rsidP="001D0743">
      <w:r>
        <w:separator/>
      </w:r>
    </w:p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</w:footnote>
  <w:footnote w:type="continuationSeparator" w:id="0">
    <w:p w:rsidR="003B7C36" w:rsidRDefault="003B7C36" w:rsidP="001D0743">
      <w:r>
        <w:continuationSeparator/>
      </w:r>
    </w:p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  <w:p w:rsidR="003B7C36" w:rsidRDefault="003B7C36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Default="001A2ED9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Pr="009035C9" w:rsidRDefault="001A2ED9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ED9" w:rsidRDefault="001A2ED9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8216454"/>
    <w:multiLevelType w:val="multilevel"/>
    <w:tmpl w:val="76FC1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2567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40E1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07D10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2ED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1F24"/>
    <w:rsid w:val="00207E9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606AD"/>
    <w:rsid w:val="00260D4E"/>
    <w:rsid w:val="00261CD0"/>
    <w:rsid w:val="0026214E"/>
    <w:rsid w:val="00262274"/>
    <w:rsid w:val="002644C8"/>
    <w:rsid w:val="00266F17"/>
    <w:rsid w:val="00272256"/>
    <w:rsid w:val="00275CD0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2CD1"/>
    <w:rsid w:val="002F350F"/>
    <w:rsid w:val="002F5E06"/>
    <w:rsid w:val="002F6446"/>
    <w:rsid w:val="0030075C"/>
    <w:rsid w:val="00303F84"/>
    <w:rsid w:val="00305A72"/>
    <w:rsid w:val="003064A8"/>
    <w:rsid w:val="0031123E"/>
    <w:rsid w:val="003118CA"/>
    <w:rsid w:val="0031637C"/>
    <w:rsid w:val="0032695B"/>
    <w:rsid w:val="003278EB"/>
    <w:rsid w:val="00330450"/>
    <w:rsid w:val="0033204B"/>
    <w:rsid w:val="00340EB1"/>
    <w:rsid w:val="00345D45"/>
    <w:rsid w:val="0034620E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E2C"/>
    <w:rsid w:val="003B33CF"/>
    <w:rsid w:val="003B7C36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E9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BF7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66E"/>
    <w:rsid w:val="004605DC"/>
    <w:rsid w:val="00460AB7"/>
    <w:rsid w:val="0046140B"/>
    <w:rsid w:val="00462BA5"/>
    <w:rsid w:val="004713FC"/>
    <w:rsid w:val="0047254E"/>
    <w:rsid w:val="00472D62"/>
    <w:rsid w:val="004734FA"/>
    <w:rsid w:val="00473F4D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3E21"/>
    <w:rsid w:val="00515A43"/>
    <w:rsid w:val="005251A7"/>
    <w:rsid w:val="005401C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491F"/>
    <w:rsid w:val="00565E5C"/>
    <w:rsid w:val="00570042"/>
    <w:rsid w:val="0057018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ABF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B6A51"/>
    <w:rsid w:val="005C0523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0996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4694"/>
    <w:rsid w:val="006B7073"/>
    <w:rsid w:val="006B7486"/>
    <w:rsid w:val="006C1124"/>
    <w:rsid w:val="006C1CF5"/>
    <w:rsid w:val="006C5DE3"/>
    <w:rsid w:val="006C6BE7"/>
    <w:rsid w:val="006C766E"/>
    <w:rsid w:val="006C7752"/>
    <w:rsid w:val="006D13A7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0B37"/>
    <w:rsid w:val="0077144B"/>
    <w:rsid w:val="007733FE"/>
    <w:rsid w:val="007777E0"/>
    <w:rsid w:val="00780DBC"/>
    <w:rsid w:val="007810B8"/>
    <w:rsid w:val="007832AE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93B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0D59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45B1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116A"/>
    <w:rsid w:val="00934A7E"/>
    <w:rsid w:val="00937F0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57DAE"/>
    <w:rsid w:val="0096081C"/>
    <w:rsid w:val="00960961"/>
    <w:rsid w:val="00960CC1"/>
    <w:rsid w:val="00960D11"/>
    <w:rsid w:val="0096212D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F0858"/>
    <w:rsid w:val="009F2460"/>
    <w:rsid w:val="009F310E"/>
    <w:rsid w:val="009F4B68"/>
    <w:rsid w:val="009F77E1"/>
    <w:rsid w:val="00A02ADC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1F0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2E7B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5E"/>
    <w:rsid w:val="00AE5FE1"/>
    <w:rsid w:val="00AE78F0"/>
    <w:rsid w:val="00AF1155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095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1E9A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62E"/>
    <w:rsid w:val="00C57EB0"/>
    <w:rsid w:val="00C70F3E"/>
    <w:rsid w:val="00C72680"/>
    <w:rsid w:val="00C7277E"/>
    <w:rsid w:val="00C74E84"/>
    <w:rsid w:val="00C75B02"/>
    <w:rsid w:val="00C82DBC"/>
    <w:rsid w:val="00C8446F"/>
    <w:rsid w:val="00C84DCF"/>
    <w:rsid w:val="00C86678"/>
    <w:rsid w:val="00C87284"/>
    <w:rsid w:val="00C91427"/>
    <w:rsid w:val="00C92E07"/>
    <w:rsid w:val="00C933E2"/>
    <w:rsid w:val="00C94113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55B2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5655F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DF7F1B"/>
    <w:rsid w:val="00E00C45"/>
    <w:rsid w:val="00E01B19"/>
    <w:rsid w:val="00E0298B"/>
    <w:rsid w:val="00E0457D"/>
    <w:rsid w:val="00E05A19"/>
    <w:rsid w:val="00E063FC"/>
    <w:rsid w:val="00E06491"/>
    <w:rsid w:val="00E07C87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54E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1659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05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1712D"/>
    <w:rsid w:val="00F225D6"/>
    <w:rsid w:val="00F2462A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5D49"/>
    <w:rsid w:val="00FA0939"/>
    <w:rsid w:val="00FA139D"/>
    <w:rsid w:val="00FB4C34"/>
    <w:rsid w:val="00FB4EBB"/>
    <w:rsid w:val="00FB6AF8"/>
    <w:rsid w:val="00FC0568"/>
    <w:rsid w:val="00FC3142"/>
    <w:rsid w:val="00FC4B37"/>
    <w:rsid w:val="00FC4ECA"/>
    <w:rsid w:val="00FC6644"/>
    <w:rsid w:val="00FC7566"/>
    <w:rsid w:val="00FC789D"/>
    <w:rsid w:val="00FC7B7C"/>
    <w:rsid w:val="00FD2902"/>
    <w:rsid w:val="00FD2BC8"/>
    <w:rsid w:val="00FD2CA9"/>
    <w:rsid w:val="00FD3194"/>
    <w:rsid w:val="00FD65F1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5C3F0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C32F78-D3FC-4133-A9C1-D624C1FE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454</TotalTime>
  <Pages>20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19</cp:revision>
  <cp:lastPrinted>2008-07-17T03:36:00Z</cp:lastPrinted>
  <dcterms:created xsi:type="dcterms:W3CDTF">2019-11-26T03:44:00Z</dcterms:created>
  <dcterms:modified xsi:type="dcterms:W3CDTF">2019-12-10T04:14:00Z</dcterms:modified>
</cp:coreProperties>
</file>